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68FE" w14:textId="77777777" w:rsidR="00B91D91" w:rsidRPr="00DE09D0" w:rsidRDefault="00B91D91" w:rsidP="00A47167">
      <w:pPr>
        <w:pStyle w:val="Heading5"/>
        <w:rPr>
          <w:rFonts w:cs="Arial"/>
        </w:rPr>
      </w:pPr>
    </w:p>
    <w:p w14:paraId="26939F3B" w14:textId="089998E4" w:rsidR="00B91D91" w:rsidRDefault="00B91D91" w:rsidP="007F2FA4">
      <w:pPr>
        <w:numPr>
          <w:ilvl w:val="0"/>
          <w:numId w:val="0"/>
        </w:numPr>
        <w:rPr>
          <w:rFonts w:cs="Arial"/>
          <w:b/>
          <w:sz w:val="24"/>
          <w:szCs w:val="24"/>
        </w:rPr>
      </w:pPr>
    </w:p>
    <w:p w14:paraId="085074CD" w14:textId="77777777" w:rsidR="00B91D91" w:rsidRDefault="00B91D91" w:rsidP="00B349A6">
      <w:pPr>
        <w:numPr>
          <w:ilvl w:val="0"/>
          <w:numId w:val="0"/>
        </w:numPr>
        <w:tabs>
          <w:tab w:val="clear" w:pos="851"/>
        </w:tabs>
        <w:spacing w:after="0"/>
        <w:rPr>
          <w:rFonts w:cs="Arial"/>
          <w:b/>
          <w:sz w:val="24"/>
          <w:szCs w:val="24"/>
        </w:rPr>
      </w:pPr>
      <w:r w:rsidRPr="005057C9">
        <w:rPr>
          <w:rFonts w:cs="Arial"/>
          <w:b/>
          <w:sz w:val="24"/>
          <w:szCs w:val="24"/>
        </w:rPr>
        <w:t>Variation Agreement</w:t>
      </w:r>
    </w:p>
    <w:p w14:paraId="119D9233" w14:textId="77777777" w:rsidR="00B91D91" w:rsidRDefault="00B91D91" w:rsidP="00B349A6">
      <w:pPr>
        <w:numPr>
          <w:ilvl w:val="0"/>
          <w:numId w:val="0"/>
        </w:numPr>
        <w:tabs>
          <w:tab w:val="clear" w:pos="851"/>
        </w:tabs>
        <w:spacing w:after="0"/>
        <w:rPr>
          <w:rFonts w:cs="Arial"/>
          <w:b/>
          <w:sz w:val="24"/>
          <w:szCs w:val="24"/>
        </w:rPr>
      </w:pPr>
    </w:p>
    <w:p w14:paraId="64FE6B11" w14:textId="14C56074" w:rsidR="00B91D91" w:rsidRDefault="00B91D91" w:rsidP="007F6BFA">
      <w:pPr>
        <w:numPr>
          <w:ilvl w:val="0"/>
          <w:numId w:val="0"/>
        </w:numPr>
        <w:tabs>
          <w:tab w:val="clear" w:pos="851"/>
        </w:tabs>
        <w:spacing w:after="0"/>
        <w:rPr>
          <w:rFonts w:cs="Arial"/>
          <w:sz w:val="16"/>
          <w:szCs w:val="16"/>
        </w:rPr>
      </w:pPr>
      <w:r w:rsidRPr="007F6BFA">
        <w:rPr>
          <w:rFonts w:cs="Arial"/>
          <w:sz w:val="16"/>
          <w:szCs w:val="16"/>
        </w:rPr>
        <w:t xml:space="preserve">This Agreement is </w:t>
      </w:r>
      <w:r w:rsidRPr="00786066">
        <w:rPr>
          <w:rFonts w:cs="Arial"/>
          <w:sz w:val="16"/>
          <w:szCs w:val="16"/>
        </w:rPr>
        <w:t xml:space="preserve">made on </w:t>
      </w:r>
      <w:r w:rsidR="00E14309">
        <w:rPr>
          <w:rFonts w:cs="Arial"/>
          <w:bCs/>
          <w:sz w:val="16"/>
          <w:szCs w:val="16"/>
        </w:rPr>
        <w:fldChar w:fldCharType="begin"/>
      </w:r>
      <w:r w:rsidR="00E14309">
        <w:rPr>
          <w:rFonts w:cs="Arial"/>
          <w:bCs/>
          <w:sz w:val="16"/>
          <w:szCs w:val="16"/>
        </w:rPr>
        <w:instrText xml:space="preserve"> DATE \@ "d MMMM yyyy" </w:instrText>
      </w:r>
      <w:r w:rsidR="00E14309">
        <w:rPr>
          <w:rFonts w:cs="Arial"/>
          <w:bCs/>
          <w:sz w:val="16"/>
          <w:szCs w:val="16"/>
        </w:rPr>
        <w:fldChar w:fldCharType="separate"/>
      </w:r>
      <w:r w:rsidR="00460526">
        <w:rPr>
          <w:rFonts w:cs="Arial"/>
          <w:bCs/>
          <w:noProof/>
          <w:sz w:val="16"/>
          <w:szCs w:val="16"/>
        </w:rPr>
        <w:t>24 June 2021</w:t>
      </w:r>
      <w:r w:rsidR="00E14309">
        <w:rPr>
          <w:rFonts w:cs="Arial"/>
          <w:bCs/>
          <w:sz w:val="16"/>
          <w:szCs w:val="16"/>
        </w:rPr>
        <w:fldChar w:fldCharType="end"/>
      </w:r>
      <w:r w:rsidRPr="00786066">
        <w:rPr>
          <w:rFonts w:cs="Arial"/>
          <w:b/>
          <w:sz w:val="16"/>
          <w:szCs w:val="16"/>
        </w:rPr>
        <w:t xml:space="preserve"> </w:t>
      </w:r>
      <w:r w:rsidRPr="00786066">
        <w:rPr>
          <w:rFonts w:cs="Arial"/>
          <w:sz w:val="16"/>
          <w:szCs w:val="16"/>
        </w:rPr>
        <w:t>between</w:t>
      </w:r>
      <w:r w:rsidRPr="007F6BFA">
        <w:rPr>
          <w:rFonts w:cs="Arial"/>
          <w:sz w:val="16"/>
          <w:szCs w:val="16"/>
        </w:rPr>
        <w:t xml:space="preserve"> the following parties:</w:t>
      </w:r>
      <w:r w:rsidR="00FB12F4">
        <w:rPr>
          <w:rFonts w:cs="Arial"/>
          <w:sz w:val="16"/>
          <w:szCs w:val="16"/>
        </w:rPr>
        <w:t xml:space="preserve"> </w:t>
      </w:r>
    </w:p>
    <w:p w14:paraId="0F5E6264" w14:textId="77777777" w:rsidR="00B91D91" w:rsidRDefault="00B91D91" w:rsidP="007F6BFA">
      <w:pPr>
        <w:numPr>
          <w:ilvl w:val="0"/>
          <w:numId w:val="0"/>
        </w:numPr>
        <w:tabs>
          <w:tab w:val="clear" w:pos="851"/>
        </w:tabs>
        <w:spacing w:after="0"/>
        <w:rPr>
          <w:rFonts w:cs="Arial"/>
          <w:b/>
          <w:sz w:val="16"/>
          <w:szCs w:val="16"/>
        </w:rPr>
      </w:pPr>
    </w:p>
    <w:p w14:paraId="32F1496E" w14:textId="2402FC15" w:rsidR="00B91D91" w:rsidRPr="00E14309" w:rsidRDefault="00E14309" w:rsidP="001B09D7">
      <w:pPr>
        <w:numPr>
          <w:ilvl w:val="0"/>
          <w:numId w:val="0"/>
        </w:numPr>
        <w:spacing w:after="0"/>
        <w:ind w:left="851"/>
        <w:jc w:val="left"/>
        <w:rPr>
          <w:rFonts w:cs="Arial"/>
          <w:b/>
          <w:sz w:val="16"/>
          <w:szCs w:val="16"/>
        </w:rPr>
      </w:pPr>
      <w:r w:rsidRPr="00E14309">
        <w:rPr>
          <w:rFonts w:cs="Arial"/>
          <w:b/>
          <w:noProof/>
          <w:sz w:val="16"/>
          <w:szCs w:val="16"/>
        </w:rPr>
        <w:fldChar w:fldCharType="begin"/>
      </w:r>
      <w:r w:rsidRPr="00E14309">
        <w:rPr>
          <w:rFonts w:cs="Arial"/>
          <w:b/>
          <w:noProof/>
          <w:sz w:val="16"/>
          <w:szCs w:val="16"/>
        </w:rPr>
        <w:instrText xml:space="preserve"> MERGEFIELD "Downer_Entity" </w:instrText>
      </w:r>
      <w:r w:rsidRPr="00E14309">
        <w:rPr>
          <w:rFonts w:cs="Arial"/>
          <w:b/>
          <w:noProof/>
          <w:sz w:val="16"/>
          <w:szCs w:val="16"/>
        </w:rPr>
        <w:fldChar w:fldCharType="end"/>
      </w:r>
      <w:r w:rsidR="001C3431">
        <w:rPr>
          <w:rFonts w:cs="Arial"/>
          <w:b/>
          <w:noProof/>
          <w:sz w:val="16"/>
          <w:szCs w:val="16"/>
        </w:rPr>
        <w:t>{{ downer_entity }}</w:t>
      </w:r>
    </w:p>
    <w:p w14:paraId="6D9AD627" w14:textId="5678B30E" w:rsidR="00B91D91" w:rsidRPr="00E14309" w:rsidRDefault="00DA5B4C" w:rsidP="001B09D7">
      <w:pPr>
        <w:numPr>
          <w:ilvl w:val="0"/>
          <w:numId w:val="0"/>
        </w:numPr>
        <w:spacing w:after="0"/>
        <w:ind w:left="851"/>
        <w:jc w:val="left"/>
        <w:rPr>
          <w:rFonts w:cs="Arial"/>
          <w:sz w:val="16"/>
          <w:szCs w:val="16"/>
        </w:rPr>
      </w:pPr>
      <w:r>
        <w:rPr>
          <w:rFonts w:cs="Arial"/>
          <w:bCs/>
          <w:sz w:val="16"/>
          <w:szCs w:val="16"/>
        </w:rPr>
        <w:t xml:space="preserve">ACN </w:t>
      </w:r>
      <w:proofErr w:type="gramStart"/>
      <w:r w:rsidR="001C3431">
        <w:rPr>
          <w:rFonts w:cs="Arial"/>
          <w:bCs/>
          <w:sz w:val="16"/>
          <w:szCs w:val="16"/>
        </w:rPr>
        <w:t xml:space="preserve">{{ </w:t>
      </w:r>
      <w:proofErr w:type="spellStart"/>
      <w:r w:rsidRPr="00DA5B4C">
        <w:rPr>
          <w:rFonts w:cs="Arial"/>
          <w:bCs/>
          <w:sz w:val="16"/>
          <w:szCs w:val="16"/>
        </w:rPr>
        <w:t>downer</w:t>
      </w:r>
      <w:proofErr w:type="gramEnd"/>
      <w:r w:rsidRPr="00DA5B4C">
        <w:rPr>
          <w:rFonts w:cs="Arial"/>
          <w:bCs/>
          <w:sz w:val="16"/>
          <w:szCs w:val="16"/>
        </w:rPr>
        <w:t>_acn</w:t>
      </w:r>
      <w:proofErr w:type="spellEnd"/>
      <w:r w:rsidRPr="00DA5B4C">
        <w:rPr>
          <w:rFonts w:cs="Arial"/>
          <w:bCs/>
          <w:sz w:val="16"/>
          <w:szCs w:val="16"/>
        </w:rPr>
        <w:t xml:space="preserve"> </w:t>
      </w:r>
      <w:r w:rsidR="001C3431">
        <w:rPr>
          <w:rFonts w:cs="Arial"/>
          <w:bCs/>
          <w:sz w:val="16"/>
          <w:szCs w:val="16"/>
        </w:rPr>
        <w:t>}}</w:t>
      </w:r>
    </w:p>
    <w:p w14:paraId="68168429" w14:textId="7E7A52C2" w:rsidR="00B91D91" w:rsidRPr="00E14309" w:rsidRDefault="00B91D91" w:rsidP="001B09D7">
      <w:pPr>
        <w:numPr>
          <w:ilvl w:val="0"/>
          <w:numId w:val="0"/>
        </w:numPr>
        <w:tabs>
          <w:tab w:val="clear" w:pos="851"/>
        </w:tabs>
        <w:spacing w:after="0"/>
        <w:ind w:left="851"/>
        <w:rPr>
          <w:rFonts w:cs="Arial"/>
          <w:sz w:val="16"/>
          <w:szCs w:val="16"/>
        </w:rPr>
      </w:pPr>
      <w:r w:rsidRPr="00E14309">
        <w:rPr>
          <w:rFonts w:cs="Arial"/>
          <w:sz w:val="16"/>
          <w:szCs w:val="16"/>
        </w:rPr>
        <w:t>of 116/24 Lonsdale Street, Braddon ACT 2612</w:t>
      </w:r>
    </w:p>
    <w:p w14:paraId="42D90B9C" w14:textId="77777777" w:rsidR="00B91D91" w:rsidRPr="00E14309" w:rsidRDefault="00B91D91" w:rsidP="00B349A6">
      <w:pPr>
        <w:numPr>
          <w:ilvl w:val="0"/>
          <w:numId w:val="0"/>
        </w:numPr>
        <w:tabs>
          <w:tab w:val="clear" w:pos="851"/>
        </w:tabs>
        <w:spacing w:after="0"/>
        <w:rPr>
          <w:rFonts w:cs="Arial"/>
          <w:sz w:val="16"/>
          <w:szCs w:val="16"/>
        </w:rPr>
      </w:pPr>
    </w:p>
    <w:p w14:paraId="1B9F3D09" w14:textId="77777777" w:rsidR="00B91D91" w:rsidRPr="00E14309" w:rsidRDefault="00B91D91" w:rsidP="00B349A6">
      <w:pPr>
        <w:numPr>
          <w:ilvl w:val="0"/>
          <w:numId w:val="0"/>
        </w:numPr>
        <w:tabs>
          <w:tab w:val="clear" w:pos="851"/>
        </w:tabs>
        <w:spacing w:after="0"/>
        <w:ind w:left="851"/>
        <w:rPr>
          <w:rFonts w:cs="Arial"/>
          <w:sz w:val="16"/>
          <w:szCs w:val="16"/>
        </w:rPr>
      </w:pPr>
      <w:r w:rsidRPr="00E14309">
        <w:rPr>
          <w:rFonts w:cs="Arial"/>
          <w:sz w:val="16"/>
          <w:szCs w:val="16"/>
        </w:rPr>
        <w:t>and</w:t>
      </w:r>
    </w:p>
    <w:p w14:paraId="46F5422F" w14:textId="77777777" w:rsidR="00B91D91" w:rsidRPr="00E14309" w:rsidRDefault="00B91D91" w:rsidP="00B349A6">
      <w:pPr>
        <w:numPr>
          <w:ilvl w:val="0"/>
          <w:numId w:val="0"/>
        </w:numPr>
        <w:tabs>
          <w:tab w:val="clear" w:pos="851"/>
        </w:tabs>
        <w:spacing w:after="0"/>
        <w:rPr>
          <w:rFonts w:cs="Arial"/>
          <w:sz w:val="16"/>
          <w:szCs w:val="16"/>
        </w:rPr>
      </w:pPr>
    </w:p>
    <w:p w14:paraId="49F8DC97" w14:textId="6D5C3993" w:rsidR="00B91D91" w:rsidRPr="000D1E35" w:rsidRDefault="00B91D91" w:rsidP="003F696B">
      <w:pPr>
        <w:numPr>
          <w:ilvl w:val="0"/>
          <w:numId w:val="0"/>
        </w:numPr>
        <w:tabs>
          <w:tab w:val="clear" w:pos="851"/>
        </w:tabs>
        <w:spacing w:after="0"/>
        <w:rPr>
          <w:rFonts w:cs="Arial"/>
          <w:sz w:val="16"/>
          <w:szCs w:val="16"/>
        </w:rPr>
      </w:pPr>
      <w:r w:rsidRPr="000D1E35">
        <w:rPr>
          <w:rFonts w:cs="Arial"/>
          <w:sz w:val="16"/>
          <w:szCs w:val="16"/>
        </w:rPr>
        <w:tab/>
      </w:r>
      <w:proofErr w:type="gramStart"/>
      <w:r w:rsidR="001C3431">
        <w:rPr>
          <w:rFonts w:cs="Arial"/>
          <w:sz w:val="16"/>
          <w:szCs w:val="16"/>
        </w:rPr>
        <w:t>{{ subcontractor</w:t>
      </w:r>
      <w:proofErr w:type="gramEnd"/>
      <w:r w:rsidR="001C3431">
        <w:rPr>
          <w:rFonts w:cs="Arial"/>
          <w:sz w:val="16"/>
          <w:szCs w:val="16"/>
        </w:rPr>
        <w:t xml:space="preserve"> }} </w:t>
      </w:r>
      <w:r w:rsidRPr="000D1E35">
        <w:rPr>
          <w:rFonts w:cs="Arial"/>
          <w:sz w:val="16"/>
          <w:szCs w:val="16"/>
        </w:rPr>
        <w:t>(</w:t>
      </w:r>
      <w:r w:rsidRPr="000D1E35">
        <w:rPr>
          <w:rFonts w:cs="Arial"/>
          <w:b/>
          <w:sz w:val="16"/>
          <w:szCs w:val="16"/>
        </w:rPr>
        <w:t>Consultant</w:t>
      </w:r>
      <w:r w:rsidRPr="000D1E35">
        <w:rPr>
          <w:rFonts w:cs="Arial"/>
          <w:sz w:val="16"/>
          <w:szCs w:val="16"/>
        </w:rPr>
        <w:t>)</w:t>
      </w:r>
    </w:p>
    <w:p w14:paraId="6B336CB0" w14:textId="16730A15" w:rsidR="00B91D91" w:rsidRPr="000D1E35" w:rsidRDefault="00B91D91" w:rsidP="003F696B">
      <w:pPr>
        <w:numPr>
          <w:ilvl w:val="0"/>
          <w:numId w:val="0"/>
        </w:numPr>
        <w:tabs>
          <w:tab w:val="clear" w:pos="851"/>
        </w:tabs>
        <w:spacing w:after="0"/>
        <w:ind w:left="851"/>
        <w:rPr>
          <w:rFonts w:cs="Arial"/>
          <w:sz w:val="16"/>
          <w:szCs w:val="16"/>
        </w:rPr>
      </w:pPr>
      <w:r w:rsidRPr="000D1E35">
        <w:rPr>
          <w:rFonts w:cs="Arial"/>
          <w:sz w:val="16"/>
          <w:szCs w:val="16"/>
        </w:rPr>
        <w:t>ACN</w:t>
      </w:r>
      <w:r w:rsidR="00DD6749" w:rsidRPr="000D1E35">
        <w:rPr>
          <w:rFonts w:cs="Arial"/>
          <w:sz w:val="16"/>
          <w:szCs w:val="16"/>
        </w:rPr>
        <w:t xml:space="preserve"> </w:t>
      </w:r>
      <w:proofErr w:type="gramStart"/>
      <w:r w:rsidR="00DA5B4C">
        <w:rPr>
          <w:rFonts w:cs="Arial"/>
          <w:sz w:val="16"/>
          <w:szCs w:val="16"/>
        </w:rPr>
        <w:t xml:space="preserve">{{ </w:t>
      </w:r>
      <w:proofErr w:type="spellStart"/>
      <w:r w:rsidR="00DA5B4C" w:rsidRPr="00DA5B4C">
        <w:rPr>
          <w:rFonts w:cs="Arial"/>
          <w:sz w:val="16"/>
          <w:szCs w:val="16"/>
        </w:rPr>
        <w:t>subcontractor</w:t>
      </w:r>
      <w:proofErr w:type="gramEnd"/>
      <w:r w:rsidR="00DA5B4C" w:rsidRPr="00DA5B4C">
        <w:rPr>
          <w:rFonts w:cs="Arial"/>
          <w:sz w:val="16"/>
          <w:szCs w:val="16"/>
        </w:rPr>
        <w:t>_acn</w:t>
      </w:r>
      <w:proofErr w:type="spellEnd"/>
      <w:r w:rsidR="00DA5B4C">
        <w:rPr>
          <w:rFonts w:cs="Arial"/>
          <w:sz w:val="16"/>
          <w:szCs w:val="16"/>
        </w:rPr>
        <w:t xml:space="preserve"> }}</w:t>
      </w:r>
    </w:p>
    <w:p w14:paraId="02D0B00A" w14:textId="019FD30A" w:rsidR="00B91D91" w:rsidRPr="00DB459F" w:rsidRDefault="00B91D91" w:rsidP="00DB459F">
      <w:pPr>
        <w:numPr>
          <w:ilvl w:val="0"/>
          <w:numId w:val="0"/>
        </w:numPr>
        <w:tabs>
          <w:tab w:val="clear" w:pos="851"/>
        </w:tabs>
        <w:spacing w:after="0"/>
        <w:ind w:left="851"/>
        <w:rPr>
          <w:rFonts w:cs="Arial"/>
          <w:sz w:val="16"/>
          <w:szCs w:val="16"/>
        </w:rPr>
      </w:pPr>
      <w:r w:rsidRPr="000D1E35">
        <w:rPr>
          <w:rFonts w:cs="Arial"/>
          <w:sz w:val="16"/>
          <w:szCs w:val="16"/>
        </w:rPr>
        <w:t xml:space="preserve">of </w:t>
      </w:r>
      <w:proofErr w:type="gramStart"/>
      <w:r w:rsidR="00F55B1F" w:rsidRPr="00F55B1F">
        <w:rPr>
          <w:rFonts w:cs="Arial"/>
          <w:sz w:val="16"/>
          <w:szCs w:val="16"/>
        </w:rPr>
        <w:t xml:space="preserve">{{  </w:t>
      </w:r>
      <w:proofErr w:type="spellStart"/>
      <w:proofErr w:type="gramEnd"/>
      <w:r w:rsidR="00F55B1F" w:rsidRPr="00F55B1F">
        <w:rPr>
          <w:rFonts w:cs="Arial"/>
          <w:sz w:val="16"/>
          <w:szCs w:val="16"/>
        </w:rPr>
        <w:t>subcontractor_address</w:t>
      </w:r>
      <w:proofErr w:type="spellEnd"/>
      <w:r w:rsidR="00F55B1F" w:rsidRPr="00F55B1F">
        <w:rPr>
          <w:rFonts w:cs="Arial"/>
          <w:sz w:val="16"/>
          <w:szCs w:val="16"/>
        </w:rPr>
        <w:t xml:space="preserve"> }}</w:t>
      </w:r>
    </w:p>
    <w:p w14:paraId="1AFE1D0B" w14:textId="77777777" w:rsidR="00B91D91" w:rsidRPr="00DE09D0" w:rsidRDefault="00B91D91" w:rsidP="004603D3">
      <w:pPr>
        <w:numPr>
          <w:ilvl w:val="0"/>
          <w:numId w:val="0"/>
        </w:numPr>
        <w:tabs>
          <w:tab w:val="clear" w:pos="851"/>
        </w:tabs>
        <w:rPr>
          <w:rFonts w:cs="Arial"/>
        </w:rPr>
      </w:pPr>
    </w:p>
    <w:p w14:paraId="21ACE553" w14:textId="77777777" w:rsidR="00B91D91" w:rsidRPr="00DE09D0" w:rsidRDefault="00B91D91" w:rsidP="00B349A6">
      <w:pPr>
        <w:numPr>
          <w:ilvl w:val="0"/>
          <w:numId w:val="0"/>
        </w:numPr>
        <w:tabs>
          <w:tab w:val="clear" w:pos="851"/>
        </w:tabs>
        <w:spacing w:after="0"/>
        <w:ind w:left="1702" w:hanging="851"/>
        <w:rPr>
          <w:rFonts w:cs="Arial"/>
          <w:sz w:val="16"/>
          <w:szCs w:val="16"/>
        </w:rPr>
      </w:pPr>
    </w:p>
    <w:p w14:paraId="00E65FB9" w14:textId="77777777" w:rsidR="00B91D91" w:rsidRDefault="00B91D91" w:rsidP="007C201E">
      <w:pPr>
        <w:numPr>
          <w:ilvl w:val="0"/>
          <w:numId w:val="22"/>
        </w:numPr>
        <w:tabs>
          <w:tab w:val="clear" w:pos="851"/>
        </w:tabs>
        <w:ind w:left="567" w:hanging="567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Background</w:t>
      </w:r>
    </w:p>
    <w:p w14:paraId="20F2E306" w14:textId="5A759391" w:rsidR="00B91D91" w:rsidRPr="00AE2339" w:rsidRDefault="00B91D91" w:rsidP="00AE2339">
      <w:pPr>
        <w:numPr>
          <w:ilvl w:val="0"/>
          <w:numId w:val="0"/>
        </w:numPr>
        <w:tabs>
          <w:tab w:val="clear" w:pos="851"/>
        </w:tabs>
        <w:ind w:left="567"/>
        <w:rPr>
          <w:rFonts w:cs="Arial"/>
          <w:sz w:val="16"/>
          <w:szCs w:val="16"/>
        </w:rPr>
      </w:pPr>
      <w:r w:rsidRPr="00AE2339">
        <w:rPr>
          <w:rFonts w:cs="Arial"/>
          <w:sz w:val="16"/>
          <w:szCs w:val="16"/>
        </w:rPr>
        <w:t>This Agreement is made pursuant to clause 2</w:t>
      </w:r>
      <w:r>
        <w:rPr>
          <w:rFonts w:cs="Arial"/>
          <w:sz w:val="16"/>
          <w:szCs w:val="16"/>
        </w:rPr>
        <w:t>6</w:t>
      </w:r>
      <w:r w:rsidRPr="00AE2339">
        <w:rPr>
          <w:rFonts w:cs="Arial"/>
          <w:sz w:val="16"/>
          <w:szCs w:val="16"/>
        </w:rPr>
        <w:t xml:space="preserve">.5 of the Consultancy Agreement made between the parties </w:t>
      </w:r>
      <w:r w:rsidR="004E5A3A">
        <w:rPr>
          <w:rFonts w:cs="Arial"/>
          <w:sz w:val="16"/>
          <w:szCs w:val="16"/>
        </w:rPr>
        <w:t>on or about</w:t>
      </w:r>
      <w:r w:rsidR="00D97D52">
        <w:rPr>
          <w:rFonts w:cs="Arial"/>
          <w:sz w:val="16"/>
          <w:szCs w:val="16"/>
        </w:rPr>
        <w:t xml:space="preserve"> </w:t>
      </w:r>
      <w:proofErr w:type="gramStart"/>
      <w:r w:rsidR="00D97D52">
        <w:rPr>
          <w:rFonts w:cs="Arial"/>
          <w:sz w:val="16"/>
          <w:szCs w:val="16"/>
        </w:rPr>
        <w:t xml:space="preserve">{{ </w:t>
      </w:r>
      <w:r w:rsidR="00281E1D">
        <w:rPr>
          <w:rFonts w:cs="Arial"/>
          <w:sz w:val="16"/>
          <w:szCs w:val="16"/>
        </w:rPr>
        <w:t xml:space="preserve"> </w:t>
      </w:r>
      <w:bookmarkStart w:id="0" w:name="_Hlk74924263"/>
      <w:proofErr w:type="spellStart"/>
      <w:proofErr w:type="gramEnd"/>
      <w:r w:rsidR="00D97D52" w:rsidRPr="00D97D52">
        <w:rPr>
          <w:rFonts w:cs="Arial"/>
          <w:sz w:val="16"/>
          <w:szCs w:val="16"/>
        </w:rPr>
        <w:t>contract_signed_date</w:t>
      </w:r>
      <w:proofErr w:type="spellEnd"/>
      <w:r w:rsidR="00D97D52">
        <w:rPr>
          <w:rFonts w:cs="Arial"/>
          <w:sz w:val="16"/>
          <w:szCs w:val="16"/>
        </w:rPr>
        <w:t xml:space="preserve"> }} </w:t>
      </w:r>
      <w:bookmarkEnd w:id="0"/>
      <w:r w:rsidR="00416A45">
        <w:rPr>
          <w:rFonts w:cs="Arial"/>
          <w:sz w:val="16"/>
          <w:szCs w:val="16"/>
        </w:rPr>
        <w:t xml:space="preserve">{{ </w:t>
      </w:r>
      <w:proofErr w:type="spellStart"/>
      <w:r w:rsidR="00416A45" w:rsidRPr="00416A45">
        <w:rPr>
          <w:rFonts w:cs="Arial"/>
          <w:sz w:val="16"/>
          <w:szCs w:val="16"/>
        </w:rPr>
        <w:t>variation_agreement_statement</w:t>
      </w:r>
      <w:proofErr w:type="spellEnd"/>
      <w:r w:rsidR="00416A45">
        <w:rPr>
          <w:rFonts w:cs="Arial"/>
          <w:sz w:val="16"/>
          <w:szCs w:val="16"/>
        </w:rPr>
        <w:t xml:space="preserve"> }}.</w:t>
      </w:r>
    </w:p>
    <w:p w14:paraId="20FC141B" w14:textId="77777777" w:rsidR="00B91D91" w:rsidRPr="00AE2339" w:rsidRDefault="00B91D91" w:rsidP="00AE2339">
      <w:pPr>
        <w:numPr>
          <w:ilvl w:val="0"/>
          <w:numId w:val="0"/>
        </w:numPr>
        <w:tabs>
          <w:tab w:val="clear" w:pos="851"/>
        </w:tabs>
        <w:ind w:left="567"/>
        <w:rPr>
          <w:rFonts w:cs="Arial"/>
          <w:sz w:val="16"/>
          <w:szCs w:val="16"/>
        </w:rPr>
      </w:pPr>
      <w:r w:rsidRPr="00AE2339">
        <w:rPr>
          <w:rFonts w:cs="Arial"/>
          <w:sz w:val="16"/>
          <w:szCs w:val="16"/>
        </w:rPr>
        <w:t>The parties have agreed to vary the terms of the Original Agreement as set out in this</w:t>
      </w:r>
      <w:r>
        <w:rPr>
          <w:rFonts w:cs="Arial"/>
          <w:sz w:val="16"/>
          <w:szCs w:val="16"/>
        </w:rPr>
        <w:t xml:space="preserve"> Variation</w:t>
      </w:r>
      <w:r w:rsidRPr="00AE2339">
        <w:rPr>
          <w:rFonts w:cs="Arial"/>
          <w:sz w:val="16"/>
          <w:szCs w:val="16"/>
        </w:rPr>
        <w:t xml:space="preserve"> Agreement.</w:t>
      </w:r>
    </w:p>
    <w:p w14:paraId="019C1442" w14:textId="77777777" w:rsidR="00B91D91" w:rsidRDefault="00B91D91" w:rsidP="007C201E">
      <w:pPr>
        <w:numPr>
          <w:ilvl w:val="0"/>
          <w:numId w:val="22"/>
        </w:numPr>
        <w:tabs>
          <w:tab w:val="clear" w:pos="851"/>
        </w:tabs>
        <w:ind w:left="567" w:hanging="567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Consideration </w:t>
      </w:r>
    </w:p>
    <w:p w14:paraId="5BC1EBE6" w14:textId="6FD66F3A" w:rsidR="00B91D91" w:rsidRPr="00F563B4" w:rsidRDefault="00B91D91" w:rsidP="00AE2339">
      <w:pPr>
        <w:numPr>
          <w:ilvl w:val="0"/>
          <w:numId w:val="0"/>
        </w:numPr>
        <w:tabs>
          <w:tab w:val="clear" w:pos="851"/>
        </w:tabs>
        <w:ind w:left="567"/>
        <w:rPr>
          <w:rFonts w:cs="Arial"/>
          <w:sz w:val="16"/>
          <w:szCs w:val="16"/>
        </w:rPr>
      </w:pPr>
      <w:r w:rsidRPr="00F563B4">
        <w:rPr>
          <w:rFonts w:cs="Arial"/>
          <w:sz w:val="16"/>
          <w:szCs w:val="16"/>
        </w:rPr>
        <w:t xml:space="preserve">Each party has agreed to enter into this </w:t>
      </w:r>
      <w:r>
        <w:rPr>
          <w:rFonts w:cs="Arial"/>
          <w:sz w:val="16"/>
          <w:szCs w:val="16"/>
        </w:rPr>
        <w:t xml:space="preserve">Variation </w:t>
      </w:r>
      <w:r w:rsidRPr="00F563B4">
        <w:rPr>
          <w:rFonts w:cs="Arial"/>
          <w:sz w:val="16"/>
          <w:szCs w:val="16"/>
        </w:rPr>
        <w:t>Agreement at the request of the other</w:t>
      </w:r>
      <w:r>
        <w:rPr>
          <w:rFonts w:cs="Arial"/>
          <w:sz w:val="16"/>
          <w:szCs w:val="16"/>
        </w:rPr>
        <w:t xml:space="preserve"> party and in consideration of </w:t>
      </w:r>
      <w:r w:rsidRPr="00F563B4">
        <w:rPr>
          <w:rFonts w:cs="Arial"/>
          <w:sz w:val="16"/>
          <w:szCs w:val="16"/>
        </w:rPr>
        <w:t>the other party agree</w:t>
      </w:r>
      <w:r>
        <w:rPr>
          <w:rFonts w:cs="Arial"/>
          <w:sz w:val="16"/>
          <w:szCs w:val="16"/>
        </w:rPr>
        <w:t>ing</w:t>
      </w:r>
      <w:r w:rsidRPr="00F563B4">
        <w:rPr>
          <w:rFonts w:cs="Arial"/>
          <w:sz w:val="16"/>
          <w:szCs w:val="16"/>
        </w:rPr>
        <w:t xml:space="preserve"> to incur the obligations under this </w:t>
      </w:r>
      <w:r>
        <w:rPr>
          <w:rFonts w:cs="Arial"/>
          <w:sz w:val="16"/>
          <w:szCs w:val="16"/>
        </w:rPr>
        <w:t xml:space="preserve">Variation </w:t>
      </w:r>
      <w:r w:rsidRPr="00F563B4">
        <w:rPr>
          <w:rFonts w:cs="Arial"/>
          <w:sz w:val="16"/>
          <w:szCs w:val="16"/>
        </w:rPr>
        <w:t xml:space="preserve">Agreement. </w:t>
      </w:r>
      <w:r w:rsidR="001A36A8">
        <w:rPr>
          <w:rFonts w:cs="Arial"/>
          <w:sz w:val="16"/>
          <w:szCs w:val="16"/>
        </w:rPr>
        <w:t xml:space="preserve"> </w:t>
      </w:r>
    </w:p>
    <w:p w14:paraId="3983B66D" w14:textId="77777777" w:rsidR="00B91D91" w:rsidRPr="00DE09D0" w:rsidRDefault="00B91D91" w:rsidP="007C201E">
      <w:pPr>
        <w:numPr>
          <w:ilvl w:val="0"/>
          <w:numId w:val="22"/>
        </w:numPr>
        <w:tabs>
          <w:tab w:val="clear" w:pos="851"/>
        </w:tabs>
        <w:ind w:left="567" w:hanging="567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Variation</w:t>
      </w:r>
    </w:p>
    <w:p w14:paraId="0CFA5575" w14:textId="77777777" w:rsidR="00B91D91" w:rsidRDefault="00B91D91" w:rsidP="00AE2339">
      <w:pPr>
        <w:numPr>
          <w:ilvl w:val="0"/>
          <w:numId w:val="0"/>
        </w:numPr>
        <w:tabs>
          <w:tab w:val="clear" w:pos="851"/>
        </w:tabs>
        <w:ind w:left="567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The parties agree to vary the Original Agreement by replacing Schedule 1 of the Original Agreement with Schedule 1 to this Agreement.</w:t>
      </w:r>
    </w:p>
    <w:p w14:paraId="7AAD2585" w14:textId="77777777" w:rsidR="00B91D91" w:rsidRDefault="00B91D91" w:rsidP="007F6BFA">
      <w:pPr>
        <w:numPr>
          <w:ilvl w:val="0"/>
          <w:numId w:val="0"/>
        </w:numPr>
        <w:tabs>
          <w:tab w:val="clear" w:pos="851"/>
        </w:tabs>
        <w:ind w:left="567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Together with the Original Agreement, t</w:t>
      </w:r>
      <w:r w:rsidRPr="003D1AAD">
        <w:rPr>
          <w:rFonts w:cs="Arial"/>
          <w:sz w:val="16"/>
          <w:szCs w:val="16"/>
        </w:rPr>
        <w:t xml:space="preserve">his Agreement constitutes the entire agreement between Downer and the Consultant in </w:t>
      </w:r>
      <w:r>
        <w:rPr>
          <w:rFonts w:cs="Arial"/>
          <w:sz w:val="16"/>
          <w:szCs w:val="16"/>
        </w:rPr>
        <w:t>relation to the</w:t>
      </w:r>
      <w:r w:rsidRPr="003D1AAD">
        <w:rPr>
          <w:rFonts w:cs="Arial"/>
          <w:sz w:val="16"/>
          <w:szCs w:val="16"/>
        </w:rPr>
        <w:t xml:space="preserve"> subject matter of </w:t>
      </w:r>
      <w:r>
        <w:rPr>
          <w:rFonts w:cs="Arial"/>
          <w:sz w:val="16"/>
          <w:szCs w:val="16"/>
        </w:rPr>
        <w:t>the</w:t>
      </w:r>
      <w:r w:rsidRPr="003D1AAD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a</w:t>
      </w:r>
      <w:r w:rsidRPr="003D1AAD">
        <w:rPr>
          <w:rFonts w:cs="Arial"/>
          <w:sz w:val="16"/>
          <w:szCs w:val="16"/>
        </w:rPr>
        <w:t>greement</w:t>
      </w:r>
      <w:r>
        <w:rPr>
          <w:rFonts w:cs="Arial"/>
          <w:sz w:val="16"/>
          <w:szCs w:val="16"/>
        </w:rPr>
        <w:t>s</w:t>
      </w:r>
      <w:r w:rsidRPr="003D1AAD">
        <w:rPr>
          <w:rFonts w:cs="Arial"/>
          <w:sz w:val="16"/>
          <w:szCs w:val="16"/>
        </w:rPr>
        <w:t xml:space="preserve"> and supersedes any previous agreements </w:t>
      </w:r>
      <w:r>
        <w:rPr>
          <w:rFonts w:cs="Arial"/>
          <w:sz w:val="16"/>
          <w:szCs w:val="16"/>
        </w:rPr>
        <w:t>or</w:t>
      </w:r>
      <w:r w:rsidRPr="003D1AAD">
        <w:rPr>
          <w:rFonts w:cs="Arial"/>
          <w:sz w:val="16"/>
          <w:szCs w:val="16"/>
        </w:rPr>
        <w:t xml:space="preserve"> other arrangements between them.</w:t>
      </w:r>
    </w:p>
    <w:p w14:paraId="5F854C1C" w14:textId="77777777" w:rsidR="00B91D91" w:rsidRDefault="00B91D91" w:rsidP="00EC3534">
      <w:pPr>
        <w:numPr>
          <w:ilvl w:val="0"/>
          <w:numId w:val="0"/>
        </w:numPr>
        <w:tabs>
          <w:tab w:val="clear" w:pos="851"/>
        </w:tabs>
        <w:rPr>
          <w:rFonts w:cs="Arial"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19"/>
        <w:gridCol w:w="426"/>
        <w:gridCol w:w="4694"/>
      </w:tblGrid>
      <w:tr w:rsidR="00B91D91" w:rsidRPr="00EF7D80" w14:paraId="3C0BE8B6" w14:textId="77777777" w:rsidTr="00F55B1F">
        <w:trPr>
          <w:trHeight w:val="70"/>
        </w:trPr>
        <w:tc>
          <w:tcPr>
            <w:tcW w:w="2344" w:type="pct"/>
          </w:tcPr>
          <w:p w14:paraId="17C5C47D" w14:textId="7528334D" w:rsidR="00B91D91" w:rsidRPr="00EF7D80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before="120" w:after="0"/>
              <w:jc w:val="left"/>
              <w:rPr>
                <w:rFonts w:cs="Arial"/>
                <w:b/>
                <w:sz w:val="16"/>
                <w:szCs w:val="16"/>
                <w:lang w:eastAsia="en-AU"/>
              </w:rPr>
            </w:pPr>
            <w:r w:rsidRPr="00EF7D80">
              <w:rPr>
                <w:rFonts w:cs="Arial"/>
                <w:b/>
                <w:bCs/>
                <w:sz w:val="16"/>
                <w:szCs w:val="16"/>
              </w:rPr>
              <w:br w:type="page"/>
            </w:r>
            <w:r w:rsidRPr="00EF7D80">
              <w:rPr>
                <w:rFonts w:cs="Arial"/>
                <w:b/>
                <w:sz w:val="16"/>
                <w:szCs w:val="16"/>
                <w:lang w:eastAsia="en-AU"/>
              </w:rPr>
              <w:t xml:space="preserve">Executed </w:t>
            </w:r>
            <w:r w:rsidRPr="00EF7D80">
              <w:rPr>
                <w:rFonts w:cs="Arial"/>
                <w:bCs/>
                <w:sz w:val="16"/>
                <w:szCs w:val="16"/>
                <w:lang w:eastAsia="en-AU"/>
              </w:rPr>
              <w:t>for and on behalf of</w:t>
            </w:r>
            <w:r>
              <w:rPr>
                <w:rFonts w:cs="Arial"/>
                <w:bCs/>
                <w:sz w:val="16"/>
                <w:szCs w:val="16"/>
                <w:lang w:eastAsia="en-AU"/>
              </w:rPr>
              <w:t xml:space="preserve"> </w:t>
            </w:r>
            <w:r w:rsidR="003938E3">
              <w:rPr>
                <w:rFonts w:cs="Arial"/>
                <w:bCs/>
                <w:noProof/>
                <w:sz w:val="16"/>
                <w:szCs w:val="16"/>
                <w:lang w:eastAsia="en-AU"/>
              </w:rPr>
              <w:t>Downer</w:t>
            </w:r>
            <w:r w:rsidRPr="00EF7D80">
              <w:rPr>
                <w:rFonts w:cs="Arial"/>
                <w:bCs/>
                <w:sz w:val="16"/>
                <w:szCs w:val="16"/>
                <w:lang w:eastAsia="en-AU"/>
              </w:rPr>
              <w:t>, by its duly authorised representative:</w:t>
            </w:r>
          </w:p>
        </w:tc>
        <w:tc>
          <w:tcPr>
            <w:tcW w:w="221" w:type="pct"/>
          </w:tcPr>
          <w:p w14:paraId="190F9B9F" w14:textId="77777777" w:rsidR="00B91D91" w:rsidRPr="00EF7D80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before="120" w:after="0"/>
              <w:jc w:val="left"/>
              <w:rPr>
                <w:rFonts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2435" w:type="pct"/>
          </w:tcPr>
          <w:p w14:paraId="06D1DCAF" w14:textId="77F88BEC" w:rsidR="00B91D91" w:rsidRPr="00EF7D80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before="120" w:after="0"/>
              <w:jc w:val="left"/>
              <w:rPr>
                <w:rFonts w:cs="Arial"/>
                <w:b/>
                <w:sz w:val="16"/>
                <w:szCs w:val="16"/>
                <w:lang w:eastAsia="en-AU"/>
              </w:rPr>
            </w:pPr>
            <w:r w:rsidRPr="00EF7D80">
              <w:rPr>
                <w:rFonts w:cs="Arial"/>
                <w:b/>
                <w:sz w:val="16"/>
                <w:szCs w:val="16"/>
                <w:lang w:eastAsia="en-AU"/>
              </w:rPr>
              <w:t xml:space="preserve">Executed </w:t>
            </w:r>
            <w:r w:rsidRPr="00EF7D80">
              <w:rPr>
                <w:rFonts w:cs="Arial"/>
                <w:bCs/>
                <w:sz w:val="16"/>
                <w:szCs w:val="16"/>
                <w:lang w:eastAsia="en-AU"/>
              </w:rPr>
              <w:t xml:space="preserve">by </w:t>
            </w:r>
            <w:r w:rsidRPr="00EF7D80">
              <w:rPr>
                <w:sz w:val="16"/>
                <w:szCs w:val="16"/>
              </w:rPr>
              <w:t>for and on behalf of</w:t>
            </w:r>
            <w:r w:rsidR="00F55B1F">
              <w:rPr>
                <w:sz w:val="16"/>
                <w:szCs w:val="16"/>
              </w:rPr>
              <w:t xml:space="preserve"> </w:t>
            </w:r>
            <w:proofErr w:type="gramStart"/>
            <w:r w:rsidR="00F55B1F">
              <w:rPr>
                <w:rFonts w:cs="Arial"/>
                <w:sz w:val="16"/>
                <w:szCs w:val="16"/>
              </w:rPr>
              <w:t>{{ subcontractor</w:t>
            </w:r>
            <w:proofErr w:type="gramEnd"/>
            <w:r w:rsidR="00F55B1F">
              <w:rPr>
                <w:rFonts w:cs="Arial"/>
                <w:sz w:val="16"/>
                <w:szCs w:val="16"/>
              </w:rPr>
              <w:t xml:space="preserve"> }}</w:t>
            </w:r>
            <w:r w:rsidRPr="00EF7D80">
              <w:rPr>
                <w:sz w:val="16"/>
                <w:szCs w:val="16"/>
              </w:rPr>
              <w:t xml:space="preserve">, pursuant to s127 of the </w:t>
            </w:r>
            <w:r w:rsidRPr="00EF7D80">
              <w:rPr>
                <w:i/>
                <w:sz w:val="16"/>
                <w:szCs w:val="16"/>
              </w:rPr>
              <w:t>Corporations Act 2001</w:t>
            </w:r>
            <w:r w:rsidRPr="00EF7D80">
              <w:rPr>
                <w:sz w:val="16"/>
                <w:szCs w:val="16"/>
              </w:rPr>
              <w:t xml:space="preserve"> (</w:t>
            </w:r>
            <w:proofErr w:type="spellStart"/>
            <w:r w:rsidRPr="00EF7D80">
              <w:rPr>
                <w:sz w:val="16"/>
                <w:szCs w:val="16"/>
              </w:rPr>
              <w:t>Cth</w:t>
            </w:r>
            <w:proofErr w:type="spellEnd"/>
            <w:r w:rsidRPr="00EF7D80">
              <w:rPr>
                <w:sz w:val="16"/>
                <w:szCs w:val="16"/>
              </w:rPr>
              <w:t>):</w:t>
            </w:r>
          </w:p>
        </w:tc>
      </w:tr>
      <w:tr w:rsidR="00B91D91" w:rsidRPr="00EF7D80" w14:paraId="2BA55584" w14:textId="77777777" w:rsidTr="00F55B1F">
        <w:tc>
          <w:tcPr>
            <w:tcW w:w="2344" w:type="pct"/>
          </w:tcPr>
          <w:p w14:paraId="2FEB5E5E" w14:textId="74A166CF" w:rsidR="00B91D91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before="480"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6EF21413" w14:textId="77777777" w:rsidR="000774AF" w:rsidRPr="00EF7D80" w:rsidRDefault="000774AF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before="480"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5CAD5549" w14:textId="77777777" w:rsidR="001E2A32" w:rsidRDefault="001E2A32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22431235" w14:textId="77777777" w:rsidR="001E2A32" w:rsidRDefault="001E2A32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20F9B185" w14:textId="403B8B52" w:rsidR="000774AF" w:rsidRPr="00EC2BC5" w:rsidRDefault="00B91D91" w:rsidP="00EC2BC5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EF7D80">
              <w:rPr>
                <w:rFonts w:cs="Arial"/>
                <w:sz w:val="16"/>
                <w:szCs w:val="16"/>
                <w:lang w:val="en-US"/>
              </w:rPr>
              <w:t>Signature</w:t>
            </w:r>
            <w:r w:rsidR="003938E3">
              <w:rPr>
                <w:rFonts w:cs="Arial"/>
                <w:sz w:val="16"/>
                <w:szCs w:val="16"/>
                <w:lang w:val="en-US"/>
              </w:rPr>
              <w:t xml:space="preserve"> of </w:t>
            </w:r>
            <w:proofErr w:type="spellStart"/>
            <w:r w:rsidR="003938E3">
              <w:rPr>
                <w:rFonts w:cs="Arial"/>
                <w:sz w:val="16"/>
                <w:szCs w:val="16"/>
                <w:lang w:val="en-US"/>
              </w:rPr>
              <w:t>authorised</w:t>
            </w:r>
            <w:proofErr w:type="spellEnd"/>
            <w:r w:rsidR="003938E3">
              <w:rPr>
                <w:rFonts w:cs="Arial"/>
                <w:sz w:val="16"/>
                <w:szCs w:val="16"/>
                <w:lang w:val="en-US"/>
              </w:rPr>
              <w:t xml:space="preserve"> representativ</w:t>
            </w:r>
            <w:r w:rsidR="0062450A">
              <w:rPr>
                <w:rFonts w:cs="Arial"/>
                <w:sz w:val="16"/>
                <w:szCs w:val="16"/>
                <w:lang w:val="en-US"/>
              </w:rPr>
              <w:t>e</w:t>
            </w:r>
          </w:p>
          <w:p w14:paraId="1D114077" w14:textId="77777777" w:rsidR="000774AF" w:rsidRDefault="000774AF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</w:p>
          <w:p w14:paraId="5EEFF528" w14:textId="5E40AE06" w:rsidR="00B91D91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  <w:r w:rsidRPr="00EF7D80">
              <w:rPr>
                <w:rFonts w:cs="Arial"/>
                <w:sz w:val="16"/>
                <w:szCs w:val="16"/>
                <w:lang w:eastAsia="en-AU"/>
              </w:rPr>
              <w:t>Print Name</w:t>
            </w:r>
            <w:r w:rsidR="00EC2BC5">
              <w:rPr>
                <w:rFonts w:cs="Arial"/>
                <w:sz w:val="16"/>
                <w:szCs w:val="16"/>
                <w:lang w:eastAsia="en-AU"/>
              </w:rPr>
              <w:t>:</w:t>
            </w:r>
            <w:r w:rsidR="00652B8B">
              <w:rPr>
                <w:rFonts w:cs="Arial"/>
                <w:sz w:val="16"/>
                <w:szCs w:val="16"/>
                <w:lang w:eastAsia="en-AU"/>
              </w:rPr>
              <w:t xml:space="preserve"> </w:t>
            </w:r>
            <w:proofErr w:type="gramStart"/>
            <w:r w:rsidR="00652B8B">
              <w:rPr>
                <w:rFonts w:cs="Arial"/>
                <w:sz w:val="16"/>
                <w:szCs w:val="16"/>
                <w:lang w:eastAsia="en-AU"/>
              </w:rPr>
              <w:t xml:space="preserve">{{ </w:t>
            </w:r>
            <w:proofErr w:type="spellStart"/>
            <w:r w:rsidR="00652B8B">
              <w:rPr>
                <w:rFonts w:cs="Arial"/>
                <w:sz w:val="16"/>
                <w:szCs w:val="16"/>
                <w:lang w:eastAsia="en-AU"/>
              </w:rPr>
              <w:t>account</w:t>
            </w:r>
            <w:proofErr w:type="gramEnd"/>
            <w:r w:rsidR="00652B8B">
              <w:rPr>
                <w:rFonts w:cs="Arial"/>
                <w:sz w:val="16"/>
                <w:szCs w:val="16"/>
                <w:lang w:eastAsia="en-AU"/>
              </w:rPr>
              <w:t>_director_name</w:t>
            </w:r>
            <w:proofErr w:type="spellEnd"/>
            <w:r w:rsidR="00652B8B">
              <w:rPr>
                <w:rFonts w:cs="Arial"/>
                <w:sz w:val="16"/>
                <w:szCs w:val="16"/>
                <w:lang w:eastAsia="en-AU"/>
              </w:rPr>
              <w:t xml:space="preserve"> }}</w:t>
            </w:r>
          </w:p>
          <w:p w14:paraId="7B70A4D1" w14:textId="77777777" w:rsidR="0062450A" w:rsidRDefault="0062450A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</w:p>
          <w:p w14:paraId="33C49182" w14:textId="154C2F0A" w:rsidR="00EC2BC5" w:rsidRPr="00EF7D80" w:rsidRDefault="00EC2BC5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  <w:r>
              <w:rPr>
                <w:rFonts w:cs="Arial"/>
                <w:sz w:val="16"/>
                <w:szCs w:val="16"/>
                <w:lang w:eastAsia="en-AU"/>
              </w:rPr>
              <w:t>Print Position:</w:t>
            </w:r>
            <w:r w:rsidR="00652B8B">
              <w:rPr>
                <w:rFonts w:cs="Arial"/>
                <w:sz w:val="16"/>
                <w:szCs w:val="16"/>
                <w:lang w:eastAsia="en-AU"/>
              </w:rPr>
              <w:t xml:space="preserve"> Account Director</w:t>
            </w:r>
          </w:p>
        </w:tc>
        <w:tc>
          <w:tcPr>
            <w:tcW w:w="221" w:type="pct"/>
          </w:tcPr>
          <w:p w14:paraId="078B8CD7" w14:textId="77777777" w:rsidR="00B91D91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before="120"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</w:p>
          <w:p w14:paraId="0C129301" w14:textId="77777777" w:rsidR="000774AF" w:rsidRDefault="000774AF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before="120"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</w:p>
          <w:p w14:paraId="170EF16F" w14:textId="0FA6C650" w:rsidR="000774AF" w:rsidRPr="00EF7D80" w:rsidRDefault="000774AF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before="120"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</w:p>
        </w:tc>
        <w:tc>
          <w:tcPr>
            <w:tcW w:w="2435" w:type="pct"/>
          </w:tcPr>
          <w:p w14:paraId="527E2C8A" w14:textId="52F2DD62" w:rsidR="009F68D3" w:rsidRDefault="009F68D3" w:rsidP="009F68D3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before="120"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4A23E579" w14:textId="5E2729DF" w:rsidR="006877A9" w:rsidRDefault="006877A9" w:rsidP="009F68D3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before="120"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437443AD" w14:textId="77777777" w:rsidR="006877A9" w:rsidRPr="00EF7D80" w:rsidRDefault="006877A9" w:rsidP="009F68D3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before="120"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43C2E57F" w14:textId="7ABCA826" w:rsidR="00B91D91" w:rsidRPr="00EF7D80" w:rsidRDefault="009F68D3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Signature of </w:t>
            </w:r>
            <w:r w:rsidR="00B91D91" w:rsidRPr="00EF7D80">
              <w:rPr>
                <w:rFonts w:cs="Arial"/>
                <w:sz w:val="16"/>
                <w:szCs w:val="16"/>
                <w:lang w:val="en-US"/>
              </w:rPr>
              <w:t>Director/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Company </w:t>
            </w:r>
            <w:r w:rsidR="00B91D91" w:rsidRPr="00EF7D80">
              <w:rPr>
                <w:rFonts w:cs="Arial"/>
                <w:sz w:val="16"/>
                <w:szCs w:val="16"/>
                <w:lang w:val="en-US"/>
              </w:rPr>
              <w:t>Secretary</w:t>
            </w:r>
          </w:p>
          <w:p w14:paraId="307C4525" w14:textId="77777777" w:rsidR="006877A9" w:rsidRDefault="006877A9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</w:p>
          <w:p w14:paraId="1D164CE7" w14:textId="2A75601A" w:rsidR="000774AF" w:rsidRDefault="009F68D3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  <w:r>
              <w:rPr>
                <w:rFonts w:cs="Arial"/>
                <w:sz w:val="16"/>
                <w:szCs w:val="16"/>
                <w:lang w:eastAsia="en-AU"/>
              </w:rPr>
              <w:t>Name of Director/Company Secretary</w:t>
            </w:r>
            <w:r w:rsidR="006877A9">
              <w:rPr>
                <w:rFonts w:cs="Arial"/>
                <w:sz w:val="16"/>
                <w:szCs w:val="16"/>
                <w:lang w:eastAsia="en-AU"/>
              </w:rPr>
              <w:t>:</w:t>
            </w:r>
          </w:p>
          <w:p w14:paraId="6FD7A208" w14:textId="77777777" w:rsidR="0062450A" w:rsidRDefault="0062450A" w:rsidP="0062450A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before="120"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3E70052B" w14:textId="77777777" w:rsidR="0062450A" w:rsidRDefault="0062450A" w:rsidP="0062450A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before="120"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6A830AA0" w14:textId="77777777" w:rsidR="0062450A" w:rsidRPr="00EF7D80" w:rsidRDefault="0062450A" w:rsidP="0062450A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before="120"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6383C3A4" w14:textId="77777777" w:rsidR="00B91D91" w:rsidRDefault="006877A9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  <w:r>
              <w:rPr>
                <w:rFonts w:cs="Arial"/>
                <w:sz w:val="16"/>
                <w:szCs w:val="16"/>
                <w:lang w:eastAsia="en-AU"/>
              </w:rPr>
              <w:t xml:space="preserve">Signature of </w:t>
            </w:r>
            <w:r w:rsidR="00B91D91" w:rsidRPr="00EF7D80">
              <w:rPr>
                <w:rFonts w:cs="Arial"/>
                <w:sz w:val="16"/>
                <w:szCs w:val="16"/>
                <w:lang w:eastAsia="en-AU"/>
              </w:rPr>
              <w:t>Director</w:t>
            </w:r>
          </w:p>
          <w:p w14:paraId="49EF3D07" w14:textId="77777777" w:rsidR="006877A9" w:rsidRDefault="006877A9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</w:p>
          <w:p w14:paraId="208F11A9" w14:textId="16800FEA" w:rsidR="006877A9" w:rsidRPr="00EF7D80" w:rsidRDefault="006877A9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cs="Arial"/>
                <w:sz w:val="16"/>
                <w:szCs w:val="16"/>
                <w:lang w:eastAsia="en-AU"/>
              </w:rPr>
            </w:pPr>
            <w:r>
              <w:rPr>
                <w:rFonts w:cs="Arial"/>
                <w:sz w:val="16"/>
                <w:szCs w:val="16"/>
                <w:lang w:eastAsia="en-AU"/>
              </w:rPr>
              <w:t>Name of Director:</w:t>
            </w:r>
          </w:p>
        </w:tc>
      </w:tr>
      <w:tr w:rsidR="00B91D91" w:rsidRPr="00EF7D80" w14:paraId="4E915CA8" w14:textId="77777777" w:rsidTr="00F55B1F">
        <w:tc>
          <w:tcPr>
            <w:tcW w:w="2344" w:type="pct"/>
          </w:tcPr>
          <w:p w14:paraId="6C9D79E7" w14:textId="77777777" w:rsidR="000774AF" w:rsidRDefault="000774AF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  <w:p w14:paraId="5D18A606" w14:textId="77777777" w:rsidR="000774AF" w:rsidRDefault="000774AF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  <w:p w14:paraId="09B6A2E0" w14:textId="705A8E79" w:rsidR="00B91D91" w:rsidRPr="00EF7D80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EF7D80">
              <w:rPr>
                <w:rFonts w:cs="Arial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21" w:type="pct"/>
          </w:tcPr>
          <w:p w14:paraId="3E932200" w14:textId="77777777" w:rsidR="00B91D91" w:rsidRPr="00EF7D80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pacing w:before="120" w:after="0"/>
              <w:jc w:val="left"/>
              <w:rPr>
                <w:rFonts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2435" w:type="pct"/>
          </w:tcPr>
          <w:p w14:paraId="7DC14546" w14:textId="77777777" w:rsidR="000774AF" w:rsidRDefault="000774AF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190A5627" w14:textId="77777777" w:rsidR="000774AF" w:rsidRDefault="000774AF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  <w:p w14:paraId="750B538E" w14:textId="5E1CFC5D" w:rsidR="00B91D91" w:rsidRPr="00EF7D80" w:rsidRDefault="00B91D91" w:rsidP="00EF7D80">
            <w:pPr>
              <w:keepNext/>
              <w:keepLines/>
              <w:widowControl w:val="0"/>
              <w:numPr>
                <w:ilvl w:val="0"/>
                <w:numId w:val="0"/>
              </w:numPr>
              <w:tabs>
                <w:tab w:val="clear" w:pos="851"/>
              </w:tabs>
              <w:snapToGrid w:val="0"/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EF7D80">
              <w:rPr>
                <w:rFonts w:cs="Arial"/>
                <w:sz w:val="16"/>
                <w:szCs w:val="16"/>
                <w:lang w:val="en-US"/>
              </w:rPr>
              <w:t>Date</w:t>
            </w:r>
          </w:p>
        </w:tc>
      </w:tr>
    </w:tbl>
    <w:p w14:paraId="40F871CE" w14:textId="77777777" w:rsidR="00B91D91" w:rsidRPr="00DE09D0" w:rsidRDefault="00B91D91" w:rsidP="00345BEB">
      <w:pPr>
        <w:numPr>
          <w:ilvl w:val="0"/>
          <w:numId w:val="0"/>
        </w:numPr>
        <w:tabs>
          <w:tab w:val="clear" w:pos="851"/>
        </w:tabs>
        <w:spacing w:after="0"/>
        <w:jc w:val="left"/>
        <w:rPr>
          <w:rFonts w:cs="Arial"/>
          <w:b/>
          <w:sz w:val="12"/>
          <w:szCs w:val="12"/>
        </w:rPr>
      </w:pPr>
      <w:r>
        <w:rPr>
          <w:rFonts w:cs="Arial"/>
          <w:b/>
          <w:sz w:val="12"/>
          <w:szCs w:val="12"/>
        </w:rPr>
        <w:br w:type="page"/>
      </w:r>
    </w:p>
    <w:p w14:paraId="1632CE5F" w14:textId="77777777" w:rsidR="00B91D91" w:rsidRPr="00DE09D0" w:rsidRDefault="00B91D91" w:rsidP="006146DE">
      <w:pPr>
        <w:pStyle w:val="Heading1"/>
        <w:numPr>
          <w:ilvl w:val="0"/>
          <w:numId w:val="0"/>
        </w:numPr>
        <w:tabs>
          <w:tab w:val="clear" w:pos="851"/>
          <w:tab w:val="left" w:pos="-142"/>
        </w:tabs>
        <w:ind w:left="-142"/>
        <w:rPr>
          <w:rFonts w:cs="Arial"/>
          <w:sz w:val="20"/>
          <w:szCs w:val="20"/>
        </w:rPr>
      </w:pPr>
      <w:r w:rsidRPr="00DE09D0">
        <w:rPr>
          <w:rFonts w:cs="Arial"/>
          <w:sz w:val="20"/>
          <w:szCs w:val="20"/>
        </w:rPr>
        <w:lastRenderedPageBreak/>
        <w:t xml:space="preserve">Schedule 1 – </w:t>
      </w:r>
      <w:r w:rsidRPr="00DE09D0">
        <w:rPr>
          <w:rFonts w:cs="Arial"/>
          <w:sz w:val="20"/>
          <w:szCs w:val="20"/>
          <w:lang w:val="en-AU"/>
        </w:rPr>
        <w:t xml:space="preserve">Consultancy </w:t>
      </w:r>
      <w:r w:rsidRPr="00DE09D0">
        <w:rPr>
          <w:rFonts w:cs="Arial"/>
          <w:sz w:val="20"/>
          <w:szCs w:val="20"/>
        </w:rPr>
        <w:t xml:space="preserve">Agreement </w:t>
      </w:r>
    </w:p>
    <w:p w14:paraId="2D6B7DAD" w14:textId="77777777" w:rsidR="00B91D91" w:rsidRDefault="00B91D91" w:rsidP="00967371">
      <w:pPr>
        <w:numPr>
          <w:ilvl w:val="0"/>
          <w:numId w:val="0"/>
        </w:numPr>
        <w:rPr>
          <w:lang w:val="x-none"/>
        </w:rPr>
        <w:sectPr w:rsidR="00B91D91" w:rsidSect="00B91D91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97" w:right="1134" w:bottom="2268" w:left="1134" w:header="397" w:footer="347" w:gutter="0"/>
          <w:pgNumType w:start="1"/>
          <w:cols w:space="283"/>
          <w:docGrid w:linePitch="272"/>
        </w:sectPr>
      </w:pPr>
    </w:p>
    <w:tbl>
      <w:tblPr>
        <w:tblpPr w:leftFromText="180" w:rightFromText="180" w:vertAnchor="text" w:tblpX="-567" w:tblpY="1"/>
        <w:tblOverlap w:val="never"/>
        <w:tblW w:w="10031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25"/>
        <w:gridCol w:w="1559"/>
        <w:gridCol w:w="2268"/>
        <w:gridCol w:w="4219"/>
      </w:tblGrid>
      <w:tr w:rsidR="00E33477" w:rsidRPr="00DE09D0" w14:paraId="0A304CE0" w14:textId="77777777" w:rsidTr="00E33477">
        <w:trPr>
          <w:tblHeader/>
        </w:trPr>
        <w:tc>
          <w:tcPr>
            <w:tcW w:w="1560" w:type="dxa"/>
            <w:shd w:val="clear" w:color="auto" w:fill="C0C0C0"/>
            <w:vAlign w:val="center"/>
          </w:tcPr>
          <w:p w14:paraId="18DBBCE3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ITEM</w:t>
            </w:r>
          </w:p>
        </w:tc>
        <w:tc>
          <w:tcPr>
            <w:tcW w:w="425" w:type="dxa"/>
            <w:shd w:val="clear" w:color="auto" w:fill="C0C0C0"/>
          </w:tcPr>
          <w:p w14:paraId="40EA0032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C0C0C0"/>
            <w:vAlign w:val="center"/>
          </w:tcPr>
          <w:p w14:paraId="6C164CB0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C0C0C0"/>
            <w:vAlign w:val="center"/>
          </w:tcPr>
          <w:p w14:paraId="2E88E391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DETAILS</w:t>
            </w:r>
          </w:p>
        </w:tc>
        <w:tc>
          <w:tcPr>
            <w:tcW w:w="4219" w:type="dxa"/>
            <w:shd w:val="clear" w:color="auto" w:fill="C0C0C0"/>
            <w:vAlign w:val="center"/>
          </w:tcPr>
          <w:p w14:paraId="548EED3E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INSERT DETAILS</w:t>
            </w:r>
          </w:p>
        </w:tc>
      </w:tr>
      <w:tr w:rsidR="00E33477" w:rsidRPr="00DE09D0" w14:paraId="5801BC1E" w14:textId="77777777" w:rsidTr="00E33477">
        <w:trPr>
          <w:trHeight w:val="507"/>
        </w:trPr>
        <w:tc>
          <w:tcPr>
            <w:tcW w:w="1560" w:type="dxa"/>
            <w:vMerge w:val="restart"/>
          </w:tcPr>
          <w:p w14:paraId="7A01EFAF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FFFFFF" w:themeColor="background1"/>
            </w:tcBorders>
          </w:tcPr>
          <w:p w14:paraId="37550343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559" w:type="dxa"/>
            <w:vMerge w:val="restart"/>
          </w:tcPr>
          <w:p w14:paraId="536AF063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b/>
                <w:sz w:val="16"/>
                <w:szCs w:val="16"/>
              </w:rPr>
            </w:pPr>
            <w:r w:rsidRPr="00DE09D0">
              <w:rPr>
                <w:rFonts w:cs="Arial"/>
                <w:b/>
                <w:sz w:val="16"/>
                <w:szCs w:val="16"/>
              </w:rPr>
              <w:t>Term</w:t>
            </w:r>
          </w:p>
          <w:p w14:paraId="4894F801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5FB29BD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 w:hanging="47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a)</w:t>
            </w:r>
            <w:r w:rsidRPr="00DE09D0">
              <w:rPr>
                <w:rFonts w:cs="Arial"/>
                <w:sz w:val="16"/>
                <w:szCs w:val="16"/>
              </w:rPr>
              <w:tab/>
              <w:t xml:space="preserve">Commencement Date: </w:t>
            </w:r>
          </w:p>
        </w:tc>
        <w:tc>
          <w:tcPr>
            <w:tcW w:w="4219" w:type="dxa"/>
          </w:tcPr>
          <w:p w14:paraId="5F7CF64C" w14:textId="309F21A8" w:rsidR="00963E75" w:rsidRPr="00741607" w:rsidRDefault="00416A4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  <w:rPr>
                <w:rFonts w:cs="Arial"/>
                <w:sz w:val="16"/>
                <w:szCs w:val="16"/>
                <w:highlight w:val="yellow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 xml:space="preserve">{{ </w:t>
            </w:r>
            <w:proofErr w:type="spellStart"/>
            <w:r w:rsidRPr="00416A45">
              <w:rPr>
                <w:rFonts w:cs="Arial"/>
                <w:sz w:val="16"/>
                <w:szCs w:val="16"/>
              </w:rPr>
              <w:t>original</w:t>
            </w:r>
            <w:proofErr w:type="gramEnd"/>
            <w:r w:rsidRPr="00416A45">
              <w:rPr>
                <w:rFonts w:cs="Arial"/>
                <w:sz w:val="16"/>
                <w:szCs w:val="16"/>
              </w:rPr>
              <w:t>_commencement_date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}}</w:t>
            </w:r>
          </w:p>
        </w:tc>
      </w:tr>
      <w:tr w:rsidR="00E33477" w:rsidRPr="00DE09D0" w14:paraId="1861C9B1" w14:textId="77777777" w:rsidTr="00E33477">
        <w:tc>
          <w:tcPr>
            <w:tcW w:w="1560" w:type="dxa"/>
            <w:vMerge/>
          </w:tcPr>
          <w:p w14:paraId="559AA410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894D97F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168B540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8FE4977" w14:textId="04831E40" w:rsidR="00963E75" w:rsidRPr="00DE09D0" w:rsidRDefault="00963E75" w:rsidP="68F88509">
            <w:pPr>
              <w:tabs>
                <w:tab w:val="clear" w:pos="851"/>
              </w:tabs>
              <w:ind w:left="470" w:right="365" w:hanging="470"/>
              <w:jc w:val="left"/>
              <w:rPr>
                <w:rFonts w:cs="Arial"/>
                <w:sz w:val="16"/>
                <w:szCs w:val="16"/>
              </w:rPr>
            </w:pPr>
            <w:r w:rsidRPr="68F88509">
              <w:rPr>
                <w:rFonts w:cs="Arial"/>
                <w:sz w:val="16"/>
                <w:szCs w:val="16"/>
              </w:rPr>
              <w:t>b)</w:t>
            </w:r>
            <w:r w:rsidR="3C764DDA" w:rsidRPr="68F88509">
              <w:rPr>
                <w:rFonts w:cs="Arial"/>
                <w:sz w:val="16"/>
                <w:szCs w:val="16"/>
              </w:rPr>
              <w:t xml:space="preserve">      </w:t>
            </w:r>
            <w:r>
              <w:tab/>
            </w:r>
            <w:r w:rsidRPr="68F88509">
              <w:rPr>
                <w:rFonts w:cs="Arial"/>
                <w:sz w:val="16"/>
                <w:szCs w:val="16"/>
              </w:rPr>
              <w:t xml:space="preserve">Expiry Date: </w:t>
            </w:r>
          </w:p>
        </w:tc>
        <w:tc>
          <w:tcPr>
            <w:tcW w:w="4219" w:type="dxa"/>
          </w:tcPr>
          <w:p w14:paraId="2E5545C1" w14:textId="72B8573E" w:rsidR="00963E75" w:rsidRPr="000D1E35" w:rsidRDefault="00416A4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  <w:rPr>
                <w:rFonts w:cs="Arial"/>
                <w:sz w:val="16"/>
                <w:szCs w:val="16"/>
                <w:highlight w:val="yellow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 xml:space="preserve">{{ </w:t>
            </w:r>
            <w:proofErr w:type="spellStart"/>
            <w:r w:rsidR="00321247" w:rsidRPr="00321247">
              <w:rPr>
                <w:rFonts w:cs="Arial"/>
                <w:sz w:val="16"/>
                <w:szCs w:val="16"/>
              </w:rPr>
              <w:t>original</w:t>
            </w:r>
            <w:proofErr w:type="gramEnd"/>
            <w:r w:rsidR="00321247" w:rsidRPr="00321247">
              <w:rPr>
                <w:rFonts w:cs="Arial"/>
                <w:sz w:val="16"/>
                <w:szCs w:val="16"/>
              </w:rPr>
              <w:t>_expiry_date</w:t>
            </w:r>
            <w:proofErr w:type="spellEnd"/>
            <w:r w:rsidR="0032124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 xml:space="preserve">}} </w:t>
            </w:r>
            <w:r w:rsidR="00963E75" w:rsidRPr="000D1E35">
              <w:rPr>
                <w:rFonts w:cs="Arial"/>
                <w:sz w:val="16"/>
                <w:szCs w:val="16"/>
              </w:rPr>
              <w:t>or alternatively, the date on which the maximum number of hours allocated at (c) below have been exhausted by the either the Consultant or the Specified Personnel in respect of the project.</w:t>
            </w:r>
          </w:p>
        </w:tc>
      </w:tr>
      <w:tr w:rsidR="00E33477" w:rsidRPr="00DE09D0" w14:paraId="0F726ABD" w14:textId="77777777" w:rsidTr="00E33477">
        <w:tc>
          <w:tcPr>
            <w:tcW w:w="1560" w:type="dxa"/>
            <w:tcBorders>
              <w:top w:val="single" w:sz="4" w:space="0" w:color="FFFFFF" w:themeColor="background1"/>
            </w:tcBorders>
          </w:tcPr>
          <w:p w14:paraId="7A835733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FFFFFF" w:themeColor="background1"/>
            </w:tcBorders>
          </w:tcPr>
          <w:p w14:paraId="1BB53FCF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</w:tcBorders>
          </w:tcPr>
          <w:p w14:paraId="135D9A7B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8FC0F98" w14:textId="240344DE" w:rsidR="00963E75" w:rsidRPr="00DE09D0" w:rsidRDefault="00963E75" w:rsidP="00281E1D">
            <w:pPr>
              <w:numPr>
                <w:ilvl w:val="0"/>
                <w:numId w:val="0"/>
              </w:numPr>
              <w:tabs>
                <w:tab w:val="clear" w:pos="851"/>
              </w:tabs>
              <w:ind w:left="1211" w:right="365" w:hanging="360"/>
              <w:jc w:val="left"/>
              <w:rPr>
                <w:rFonts w:cs="Arial"/>
                <w:sz w:val="16"/>
                <w:szCs w:val="16"/>
              </w:rPr>
            </w:pPr>
            <w:r w:rsidRPr="68F88509">
              <w:rPr>
                <w:rFonts w:cs="Arial"/>
                <w:sz w:val="16"/>
                <w:szCs w:val="16"/>
              </w:rPr>
              <w:t>c)</w:t>
            </w:r>
            <w:r w:rsidR="278D88F7" w:rsidRPr="68F88509">
              <w:rPr>
                <w:rFonts w:cs="Arial"/>
                <w:sz w:val="16"/>
                <w:szCs w:val="16"/>
              </w:rPr>
              <w:t xml:space="preserve">  </w:t>
            </w:r>
            <w:r w:rsidRPr="68F88509">
              <w:rPr>
                <w:rFonts w:cs="Arial"/>
                <w:sz w:val="16"/>
                <w:szCs w:val="16"/>
              </w:rPr>
              <w:t>Maximum hours:</w:t>
            </w:r>
          </w:p>
        </w:tc>
        <w:tc>
          <w:tcPr>
            <w:tcW w:w="4219" w:type="dxa"/>
          </w:tcPr>
          <w:p w14:paraId="19A3BB7D" w14:textId="77777777" w:rsidR="00B32EB0" w:rsidRDefault="00754E41" w:rsidP="00E33477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 xml:space="preserve">{{ </w:t>
            </w:r>
            <w:proofErr w:type="spellStart"/>
            <w:r w:rsidRPr="00754E41">
              <w:rPr>
                <w:rFonts w:cs="Arial"/>
                <w:sz w:val="16"/>
                <w:szCs w:val="16"/>
              </w:rPr>
              <w:t>original</w:t>
            </w:r>
            <w:proofErr w:type="gramEnd"/>
            <w:r w:rsidRPr="00754E41">
              <w:rPr>
                <w:rFonts w:cs="Arial"/>
                <w:sz w:val="16"/>
                <w:szCs w:val="16"/>
              </w:rPr>
              <w:t>_agreement_statement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}}</w:t>
            </w:r>
          </w:p>
          <w:p w14:paraId="58BB6632" w14:textId="395C76B0" w:rsidR="00B32EB0" w:rsidRDefault="00754E41" w:rsidP="00E33477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</w:pPr>
            <w:proofErr w:type="gramStart"/>
            <w:r>
              <w:rPr>
                <w:rFonts w:cs="Arial"/>
                <w:sz w:val="16"/>
                <w:szCs w:val="16"/>
              </w:rPr>
              <w:t xml:space="preserve">{{ </w:t>
            </w:r>
            <w:r w:rsidRPr="00754E41">
              <w:rPr>
                <w:rFonts w:cs="Arial"/>
                <w:sz w:val="16"/>
                <w:szCs w:val="16"/>
              </w:rPr>
              <w:t>var</w:t>
            </w:r>
            <w:proofErr w:type="gramEnd"/>
            <w:r w:rsidRPr="00754E41">
              <w:rPr>
                <w:rFonts w:cs="Arial"/>
                <w:sz w:val="16"/>
                <w:szCs w:val="16"/>
              </w:rPr>
              <w:t>1_agreement_statement</w:t>
            </w:r>
            <w:r>
              <w:rPr>
                <w:rFonts w:cs="Arial"/>
                <w:sz w:val="16"/>
                <w:szCs w:val="16"/>
              </w:rPr>
              <w:t xml:space="preserve"> }}</w:t>
            </w:r>
          </w:p>
          <w:p w14:paraId="7324753A" w14:textId="3DF41AF8" w:rsidR="00E33477" w:rsidRDefault="00E33477" w:rsidP="00E33477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</w:pPr>
            <w:proofErr w:type="gramStart"/>
            <w:r>
              <w:rPr>
                <w:rFonts w:cs="Arial"/>
                <w:sz w:val="16"/>
                <w:szCs w:val="16"/>
              </w:rPr>
              <w:t xml:space="preserve">{{ </w:t>
            </w:r>
            <w:r w:rsidRPr="00754E41">
              <w:rPr>
                <w:rFonts w:cs="Arial"/>
                <w:sz w:val="16"/>
                <w:szCs w:val="16"/>
              </w:rPr>
              <w:t>var</w:t>
            </w:r>
            <w:proofErr w:type="gramEnd"/>
            <w:r>
              <w:rPr>
                <w:rFonts w:cs="Arial"/>
                <w:sz w:val="16"/>
                <w:szCs w:val="16"/>
              </w:rPr>
              <w:t>2</w:t>
            </w:r>
            <w:r w:rsidRPr="00754E41">
              <w:rPr>
                <w:rFonts w:cs="Arial"/>
                <w:sz w:val="16"/>
                <w:szCs w:val="16"/>
              </w:rPr>
              <w:t>_agreement_statement</w:t>
            </w:r>
            <w:r>
              <w:rPr>
                <w:rFonts w:cs="Arial"/>
                <w:sz w:val="16"/>
                <w:szCs w:val="16"/>
              </w:rPr>
              <w:t xml:space="preserve"> }}</w:t>
            </w:r>
            <w:r>
              <w:t xml:space="preserve"> </w:t>
            </w:r>
          </w:p>
          <w:p w14:paraId="48EEE274" w14:textId="664C3B38" w:rsidR="004C25B0" w:rsidRPr="00641C30" w:rsidRDefault="00E33477" w:rsidP="00641C30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</w:pPr>
            <w:proofErr w:type="gramStart"/>
            <w:r>
              <w:rPr>
                <w:rFonts w:cs="Arial"/>
                <w:sz w:val="16"/>
                <w:szCs w:val="16"/>
              </w:rPr>
              <w:t xml:space="preserve">{{ </w:t>
            </w:r>
            <w:r w:rsidRPr="00754E41">
              <w:rPr>
                <w:rFonts w:cs="Arial"/>
                <w:sz w:val="16"/>
                <w:szCs w:val="16"/>
              </w:rPr>
              <w:t>var</w:t>
            </w:r>
            <w:proofErr w:type="gramEnd"/>
            <w:r>
              <w:rPr>
                <w:rFonts w:cs="Arial"/>
                <w:sz w:val="16"/>
                <w:szCs w:val="16"/>
              </w:rPr>
              <w:t>3</w:t>
            </w:r>
            <w:r w:rsidRPr="00754E41">
              <w:rPr>
                <w:rFonts w:cs="Arial"/>
                <w:sz w:val="16"/>
                <w:szCs w:val="16"/>
              </w:rPr>
              <w:t>_agreement_statement</w:t>
            </w:r>
            <w:r>
              <w:rPr>
                <w:rFonts w:cs="Arial"/>
                <w:sz w:val="16"/>
                <w:szCs w:val="16"/>
              </w:rPr>
              <w:t xml:space="preserve"> }}</w:t>
            </w:r>
            <w:r>
              <w:t xml:space="preserve"> </w:t>
            </w:r>
          </w:p>
        </w:tc>
      </w:tr>
      <w:tr w:rsidR="00E33477" w:rsidRPr="00DE09D0" w14:paraId="70B4488A" w14:textId="77777777" w:rsidTr="00E33477">
        <w:trPr>
          <w:trHeight w:val="238"/>
        </w:trPr>
        <w:tc>
          <w:tcPr>
            <w:tcW w:w="1560" w:type="dxa"/>
            <w:tcBorders>
              <w:bottom w:val="single" w:sz="4" w:space="0" w:color="FFFFFF" w:themeColor="background1"/>
            </w:tcBorders>
          </w:tcPr>
          <w:p w14:paraId="33758C09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FFFFFF" w:themeColor="background1"/>
            </w:tcBorders>
          </w:tcPr>
          <w:p w14:paraId="3F89F1A9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</w:tcPr>
          <w:p w14:paraId="2A08C9AC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b/>
                <w:sz w:val="16"/>
                <w:szCs w:val="16"/>
              </w:rPr>
            </w:pPr>
            <w:r w:rsidRPr="00DE09D0">
              <w:rPr>
                <w:rFonts w:cs="Arial"/>
                <w:b/>
                <w:sz w:val="16"/>
                <w:szCs w:val="16"/>
              </w:rPr>
              <w:t>Project</w:t>
            </w:r>
          </w:p>
        </w:tc>
        <w:tc>
          <w:tcPr>
            <w:tcW w:w="2268" w:type="dxa"/>
          </w:tcPr>
          <w:p w14:paraId="2E2D86D4" w14:textId="77777777" w:rsidR="00963E75" w:rsidRPr="00162E3C" w:rsidRDefault="00963E75" w:rsidP="00E14309">
            <w:pPr>
              <w:pStyle w:val="ListParagraph"/>
              <w:numPr>
                <w:ilvl w:val="0"/>
                <w:numId w:val="54"/>
              </w:numPr>
              <w:ind w:right="36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162E3C">
              <w:rPr>
                <w:sz w:val="16"/>
                <w:szCs w:val="16"/>
              </w:rPr>
              <w:t>Project Name</w:t>
            </w:r>
          </w:p>
        </w:tc>
        <w:tc>
          <w:tcPr>
            <w:tcW w:w="4219" w:type="dxa"/>
          </w:tcPr>
          <w:p w14:paraId="239A4776" w14:textId="7D08FC5C" w:rsidR="00963E75" w:rsidRPr="000D1E35" w:rsidRDefault="000D1E3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  <w:rPr>
                <w:rFonts w:cs="Arial"/>
                <w:bCs/>
                <w:sz w:val="16"/>
                <w:szCs w:val="16"/>
              </w:rPr>
            </w:pPr>
            <w:r w:rsidRPr="000D1E35">
              <w:rPr>
                <w:rFonts w:cs="Arial"/>
                <w:bCs/>
                <w:sz w:val="16"/>
                <w:szCs w:val="16"/>
              </w:rPr>
              <w:fldChar w:fldCharType="begin"/>
            </w:r>
            <w:r w:rsidRPr="000D1E35">
              <w:rPr>
                <w:rFonts w:cs="Arial"/>
                <w:bCs/>
                <w:sz w:val="16"/>
                <w:szCs w:val="16"/>
              </w:rPr>
              <w:instrText xml:space="preserve"> MERGEFIELD Project_Name </w:instrText>
            </w:r>
            <w:r w:rsidRPr="000D1E35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2E3FF6" w:rsidRPr="00EA35F1">
              <w:rPr>
                <w:rFonts w:cs="Arial"/>
                <w:bCs/>
                <w:noProof/>
                <w:sz w:val="16"/>
                <w:szCs w:val="16"/>
              </w:rPr>
              <w:t>IOP</w:t>
            </w:r>
            <w:r w:rsidRPr="000D1E35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E33477" w:rsidRPr="00DE09D0" w14:paraId="4E0B2525" w14:textId="77777777" w:rsidTr="00E33477">
        <w:trPr>
          <w:trHeight w:val="342"/>
        </w:trPr>
        <w:tc>
          <w:tcPr>
            <w:tcW w:w="1560" w:type="dxa"/>
            <w:tcBorders>
              <w:top w:val="single" w:sz="4" w:space="0" w:color="FFFFFF" w:themeColor="background1"/>
            </w:tcBorders>
          </w:tcPr>
          <w:p w14:paraId="4F4FCBB2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FFFFFF" w:themeColor="background1"/>
            </w:tcBorders>
          </w:tcPr>
          <w:p w14:paraId="4346455A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</w:tcBorders>
          </w:tcPr>
          <w:p w14:paraId="79DF77CA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68" w:type="dxa"/>
          </w:tcPr>
          <w:p w14:paraId="0D038862" w14:textId="77777777" w:rsidR="00963E75" w:rsidRPr="00162E3C" w:rsidRDefault="00963E75" w:rsidP="00E14309">
            <w:pPr>
              <w:pStyle w:val="ListParagraph"/>
              <w:numPr>
                <w:ilvl w:val="0"/>
                <w:numId w:val="54"/>
              </w:numPr>
              <w:ind w:right="36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Project Location</w:t>
            </w:r>
          </w:p>
        </w:tc>
        <w:tc>
          <w:tcPr>
            <w:tcW w:w="4219" w:type="dxa"/>
          </w:tcPr>
          <w:p w14:paraId="5B93BECA" w14:textId="4AFDB29F" w:rsidR="00963E75" w:rsidRPr="000D1E35" w:rsidRDefault="00DA5B4C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39" w:firstLine="6"/>
              <w:jc w:val="left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{{ location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}}</w:t>
            </w:r>
            <w:r w:rsidR="004C25B0">
              <w:rPr>
                <w:rFonts w:cs="Arial"/>
                <w:sz w:val="16"/>
                <w:szCs w:val="16"/>
              </w:rPr>
              <w:fldChar w:fldCharType="begin"/>
            </w:r>
            <w:r w:rsidR="004C25B0">
              <w:rPr>
                <w:rFonts w:cs="Arial"/>
                <w:sz w:val="16"/>
                <w:szCs w:val="16"/>
              </w:rPr>
              <w:instrText xml:space="preserve"> MERGEFIELD Project_Location </w:instrText>
            </w:r>
            <w:r w:rsidR="004C25B0">
              <w:rPr>
                <w:rFonts w:cs="Arial"/>
                <w:sz w:val="16"/>
                <w:szCs w:val="16"/>
              </w:rPr>
              <w:fldChar w:fldCharType="end"/>
            </w:r>
          </w:p>
        </w:tc>
      </w:tr>
      <w:tr w:rsidR="00E33477" w:rsidRPr="00DE09D0" w14:paraId="29E95F7A" w14:textId="77777777" w:rsidTr="00E33477">
        <w:trPr>
          <w:cantSplit/>
          <w:trHeight w:val="373"/>
        </w:trPr>
        <w:tc>
          <w:tcPr>
            <w:tcW w:w="1560" w:type="dxa"/>
          </w:tcPr>
          <w:p w14:paraId="1C9CED83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4B5071BD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8282D82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b/>
                <w:sz w:val="16"/>
                <w:szCs w:val="16"/>
              </w:rPr>
              <w:t>Payment</w:t>
            </w:r>
          </w:p>
        </w:tc>
        <w:tc>
          <w:tcPr>
            <w:tcW w:w="2268" w:type="dxa"/>
          </w:tcPr>
          <w:p w14:paraId="6866C9DD" w14:textId="74B5A57A" w:rsidR="00963E75" w:rsidRPr="00281E1D" w:rsidRDefault="6687BBC0" w:rsidP="00281E1D">
            <w:pPr>
              <w:ind w:left="0" w:right="365"/>
              <w:jc w:val="left"/>
              <w:rPr>
                <w:sz w:val="16"/>
                <w:szCs w:val="16"/>
              </w:rPr>
            </w:pPr>
            <w:r w:rsidRPr="00281E1D">
              <w:rPr>
                <w:sz w:val="16"/>
                <w:szCs w:val="16"/>
              </w:rPr>
              <w:t>Price</w:t>
            </w:r>
            <w:r w:rsidR="00963E75" w:rsidRPr="00281E1D">
              <w:rPr>
                <w:sz w:val="16"/>
                <w:szCs w:val="16"/>
              </w:rPr>
              <w:t>:</w:t>
            </w:r>
          </w:p>
        </w:tc>
        <w:tc>
          <w:tcPr>
            <w:tcW w:w="4219" w:type="dxa"/>
          </w:tcPr>
          <w:p w14:paraId="604DC9D3" w14:textId="2B08F8F1" w:rsidR="00963E75" w:rsidRPr="000D1E35" w:rsidRDefault="001C3431" w:rsidP="00281E1D">
            <w:pPr>
              <w:numPr>
                <w:ilvl w:val="0"/>
                <w:numId w:val="0"/>
              </w:numPr>
              <w:tabs>
                <w:tab w:val="clear" w:pos="851"/>
              </w:tabs>
              <w:ind w:left="45"/>
              <w:jc w:val="left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b/>
                <w:bCs/>
                <w:sz w:val="16"/>
                <w:szCs w:val="16"/>
              </w:rPr>
              <w:t>{{ rate</w:t>
            </w:r>
            <w:proofErr w:type="gramEnd"/>
            <w:r>
              <w:rPr>
                <w:rFonts w:cs="Arial"/>
                <w:b/>
                <w:bCs/>
                <w:sz w:val="16"/>
                <w:szCs w:val="16"/>
              </w:rPr>
              <w:t xml:space="preserve"> }}</w:t>
            </w:r>
            <w:r w:rsidR="000D1E35" w:rsidRPr="68F88509">
              <w:rPr>
                <w:rFonts w:cs="Arial"/>
                <w:b/>
                <w:bCs/>
                <w:sz w:val="16"/>
                <w:szCs w:val="16"/>
              </w:rPr>
              <w:fldChar w:fldCharType="begin"/>
            </w:r>
            <w:r w:rsidR="000D1E35" w:rsidRPr="68F88509">
              <w:rPr>
                <w:rFonts w:cs="Arial"/>
                <w:b/>
                <w:bCs/>
                <w:sz w:val="16"/>
                <w:szCs w:val="16"/>
              </w:rPr>
              <w:instrText xml:space="preserve"> MERGEFIELD Commencement_Rate </w:instrText>
            </w:r>
            <w:r w:rsidR="00536660">
              <w:rPr>
                <w:rFonts w:cs="Arial"/>
                <w:b/>
                <w:bCs/>
                <w:sz w:val="16"/>
                <w:szCs w:val="16"/>
              </w:rPr>
              <w:fldChar w:fldCharType="separate"/>
            </w:r>
            <w:r w:rsidR="000D1E35" w:rsidRPr="68F88509">
              <w:rPr>
                <w:rFonts w:cs="Arial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963E75" w:rsidRPr="68F88509">
              <w:rPr>
                <w:rFonts w:cs="Arial"/>
                <w:sz w:val="16"/>
                <w:szCs w:val="16"/>
              </w:rPr>
              <w:t xml:space="preserve">exclusive of GST </w:t>
            </w:r>
          </w:p>
          <w:p w14:paraId="23C72529" w14:textId="61EC06C2" w:rsidR="00963E75" w:rsidRPr="000D1E35" w:rsidRDefault="345AB5BF" w:rsidP="68F88509">
            <w:pPr>
              <w:numPr>
                <w:ilvl w:val="2"/>
                <w:numId w:val="0"/>
              </w:numPr>
              <w:ind w:left="45"/>
              <w:jc w:val="left"/>
              <w:rPr>
                <w:sz w:val="16"/>
                <w:szCs w:val="16"/>
              </w:rPr>
            </w:pPr>
            <w:r w:rsidRPr="68F88509">
              <w:rPr>
                <w:rFonts w:cs="Arial"/>
                <w:sz w:val="16"/>
                <w:szCs w:val="16"/>
              </w:rPr>
              <w:t xml:space="preserve">No more than 8 hours of </w:t>
            </w:r>
            <w:r w:rsidR="00281E1D">
              <w:rPr>
                <w:rFonts w:cs="Arial"/>
                <w:sz w:val="16"/>
                <w:szCs w:val="16"/>
              </w:rPr>
              <w:t>S</w:t>
            </w:r>
            <w:r w:rsidRPr="68F88509">
              <w:rPr>
                <w:rFonts w:cs="Arial"/>
                <w:sz w:val="16"/>
                <w:szCs w:val="16"/>
              </w:rPr>
              <w:t>ervices may be claimed for any day</w:t>
            </w:r>
            <w:r w:rsidR="00281E1D">
              <w:rPr>
                <w:rFonts w:cs="Arial"/>
                <w:sz w:val="16"/>
                <w:szCs w:val="16"/>
              </w:rPr>
              <w:t>,</w:t>
            </w:r>
            <w:r w:rsidRPr="68F88509">
              <w:rPr>
                <w:rFonts w:cs="Arial"/>
                <w:sz w:val="16"/>
                <w:szCs w:val="16"/>
              </w:rPr>
              <w:t xml:space="preserve"> </w:t>
            </w:r>
            <w:r w:rsidR="00281E1D">
              <w:rPr>
                <w:rFonts w:cs="Arial"/>
                <w:sz w:val="16"/>
                <w:szCs w:val="16"/>
              </w:rPr>
              <w:t xml:space="preserve">and no hours of Services may be claimed in relation to any day which is not a Business Day, </w:t>
            </w:r>
            <w:r w:rsidRPr="68F88509">
              <w:rPr>
                <w:rFonts w:cs="Arial"/>
                <w:sz w:val="16"/>
                <w:szCs w:val="16"/>
              </w:rPr>
              <w:t xml:space="preserve">without the prior written permission of Downer. </w:t>
            </w:r>
          </w:p>
        </w:tc>
      </w:tr>
      <w:tr w:rsidR="00E33477" w:rsidRPr="00DE09D0" w14:paraId="35BDDF9B" w14:textId="77777777" w:rsidTr="00E33477">
        <w:tc>
          <w:tcPr>
            <w:tcW w:w="1560" w:type="dxa"/>
          </w:tcPr>
          <w:p w14:paraId="79008D07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252F5136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34B4E46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Policies and Procedures</w:t>
            </w:r>
          </w:p>
          <w:p w14:paraId="1B069C1D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79FBF5A" w14:textId="77777777" w:rsidR="00963E75" w:rsidRPr="00D63FA0" w:rsidRDefault="00963E75" w:rsidP="00E14309">
            <w:pPr>
              <w:pStyle w:val="ListParagraph"/>
              <w:ind w:left="360"/>
              <w:jc w:val="left"/>
            </w:pPr>
            <w:r w:rsidRPr="00D63FA0">
              <w:rPr>
                <w:sz w:val="16"/>
              </w:rPr>
              <w:t>Applicable policies and procedures:</w:t>
            </w:r>
          </w:p>
        </w:tc>
        <w:tc>
          <w:tcPr>
            <w:tcW w:w="4219" w:type="dxa"/>
          </w:tcPr>
          <w:p w14:paraId="2D47C784" w14:textId="502579D3" w:rsidR="00963E75" w:rsidRPr="00DE09D0" w:rsidRDefault="00963E75" w:rsidP="68F88509">
            <w:pPr>
              <w:pStyle w:val="Default"/>
              <w:ind w:left="45"/>
              <w:rPr>
                <w:sz w:val="16"/>
                <w:szCs w:val="16"/>
              </w:rPr>
            </w:pPr>
            <w:r w:rsidRPr="68F88509">
              <w:rPr>
                <w:sz w:val="16"/>
                <w:szCs w:val="16"/>
              </w:rPr>
              <w:t>Client policies and procedures, Downer Group policies and procedures, Downer Defence policies and procedures</w:t>
            </w:r>
          </w:p>
        </w:tc>
      </w:tr>
      <w:tr w:rsidR="00E33477" w:rsidRPr="00DE09D0" w14:paraId="2C505C98" w14:textId="77777777" w:rsidTr="00E33477">
        <w:trPr>
          <w:trHeight w:val="333"/>
        </w:trPr>
        <w:tc>
          <w:tcPr>
            <w:tcW w:w="1560" w:type="dxa"/>
            <w:vMerge w:val="restart"/>
          </w:tcPr>
          <w:p w14:paraId="5038102E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</w:tcPr>
          <w:p w14:paraId="11D18A82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559" w:type="dxa"/>
            <w:vMerge w:val="restart"/>
          </w:tcPr>
          <w:p w14:paraId="2EBB4FE1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b/>
                <w:sz w:val="16"/>
                <w:szCs w:val="16"/>
              </w:rPr>
            </w:pPr>
            <w:r w:rsidRPr="00DE09D0">
              <w:rPr>
                <w:rFonts w:cs="Arial"/>
                <w:b/>
                <w:sz w:val="16"/>
                <w:szCs w:val="16"/>
              </w:rPr>
              <w:t>Meetings and reports</w:t>
            </w:r>
          </w:p>
          <w:p w14:paraId="62F43C7C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EC14167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Reporting:</w:t>
            </w:r>
          </w:p>
        </w:tc>
        <w:tc>
          <w:tcPr>
            <w:tcW w:w="4219" w:type="dxa"/>
          </w:tcPr>
          <w:p w14:paraId="66F6FCE2" w14:textId="10E1CC98" w:rsidR="00963E75" w:rsidRPr="001334C1" w:rsidRDefault="001334C1" w:rsidP="001334C1">
            <w:pPr>
              <w:numPr>
                <w:ilvl w:val="0"/>
                <w:numId w:val="0"/>
              </w:numPr>
              <w:tabs>
                <w:tab w:val="clear" w:pos="851"/>
              </w:tabs>
              <w:spacing w:after="0"/>
              <w:jc w:val="left"/>
              <w:rPr>
                <w:rFonts w:asciiTheme="minorBidi" w:hAnsiTheme="minorBidi" w:cstheme="minorBidi"/>
                <w:sz w:val="16"/>
                <w:szCs w:val="16"/>
                <w:lang w:val="en-GB" w:eastAsia="zh-CN" w:bidi="th-TH"/>
              </w:rPr>
            </w:pPr>
            <w:proofErr w:type="spellStart"/>
            <w:r w:rsidRPr="001334C1">
              <w:rPr>
                <w:rFonts w:asciiTheme="minorBidi" w:hAnsiTheme="minorBidi" w:cstheme="minorBidi"/>
                <w:sz w:val="16"/>
                <w:szCs w:val="16"/>
              </w:rPr>
              <w:t>Ti</w:t>
            </w:r>
            <w:r w:rsidRPr="001334C1">
              <w:rPr>
                <w:rFonts w:asciiTheme="minorBidi" w:hAnsiTheme="minorBidi" w:cstheme="minorBidi"/>
                <w:sz w:val="16"/>
                <w:szCs w:val="16"/>
                <w:lang w:val="en-GB" w:eastAsia="zh-CN" w:bidi="th-TH"/>
              </w:rPr>
              <w:t>mesheet</w:t>
            </w:r>
            <w:proofErr w:type="spellEnd"/>
            <w:r w:rsidRPr="001334C1">
              <w:rPr>
                <w:rFonts w:asciiTheme="minorBidi" w:hAnsiTheme="minorBidi" w:cstheme="minorBidi"/>
                <w:sz w:val="16"/>
                <w:szCs w:val="16"/>
                <w:lang w:val="en-GB" w:eastAsia="zh-CN" w:bidi="th-TH"/>
              </w:rPr>
              <w:t xml:space="preserve"> submitted by the Specified Personnel via the online portal specified by Downer, and such other reporting as reasonably requested by Downer.</w:t>
            </w:r>
          </w:p>
        </w:tc>
      </w:tr>
      <w:tr w:rsidR="00E33477" w:rsidRPr="00DE09D0" w14:paraId="1EED69B4" w14:textId="77777777" w:rsidTr="00E33477">
        <w:trPr>
          <w:trHeight w:val="576"/>
        </w:trPr>
        <w:tc>
          <w:tcPr>
            <w:tcW w:w="1560" w:type="dxa"/>
            <w:vMerge/>
          </w:tcPr>
          <w:p w14:paraId="21FCFBAD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14:paraId="014FE821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188EA04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C8685DB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 xml:space="preserve">Frequency of </w:t>
            </w:r>
            <w:r>
              <w:rPr>
                <w:rFonts w:cs="Arial"/>
                <w:sz w:val="16"/>
                <w:szCs w:val="16"/>
              </w:rPr>
              <w:t>reporting: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207E0E0A" w14:textId="51C1AEFC" w:rsidR="00963E75" w:rsidRPr="00D42968" w:rsidRDefault="00460526" w:rsidP="00A17748">
            <w:pPr>
              <w:numPr>
                <w:ilvl w:val="0"/>
                <w:numId w:val="0"/>
              </w:numPr>
              <w:jc w:val="left"/>
              <w:rPr>
                <w:sz w:val="16"/>
                <w:szCs w:val="16"/>
              </w:rPr>
            </w:pPr>
            <w:r w:rsidRPr="00460526">
              <w:rPr>
                <w:sz w:val="16"/>
                <w:szCs w:val="16"/>
              </w:rPr>
              <w:t xml:space="preserve">Timesheet to be submitted by end of Service delivery each week or as otherwise requested by Downer. Monthly Invoice with Purchase Order number and supporting documentation </w:t>
            </w:r>
            <w:proofErr w:type="gramStart"/>
            <w:r w:rsidRPr="00460526">
              <w:rPr>
                <w:sz w:val="16"/>
                <w:szCs w:val="16"/>
              </w:rPr>
              <w:t>i.e.</w:t>
            </w:r>
            <w:proofErr w:type="gramEnd"/>
            <w:r w:rsidRPr="00460526">
              <w:rPr>
                <w:sz w:val="16"/>
                <w:szCs w:val="16"/>
              </w:rPr>
              <w:t xml:space="preserve"> Timesheet, Milestone Certificates MUST be sent to finance@downerdefence.com.au and einvoices.kofax@downergroup.com in PDF only, by the first business day of each month. </w:t>
            </w:r>
            <w:r w:rsidR="00D42968" w:rsidRPr="09FFF143">
              <w:rPr>
                <w:sz w:val="16"/>
                <w:szCs w:val="16"/>
              </w:rPr>
              <w:t>.</w:t>
            </w:r>
          </w:p>
        </w:tc>
      </w:tr>
      <w:tr w:rsidR="00E33477" w:rsidRPr="00DE09D0" w14:paraId="0F2959E8" w14:textId="77777777" w:rsidTr="00E33477">
        <w:trPr>
          <w:trHeight w:val="382"/>
        </w:trPr>
        <w:tc>
          <w:tcPr>
            <w:tcW w:w="1560" w:type="dxa"/>
            <w:vMerge w:val="restart"/>
          </w:tcPr>
          <w:p w14:paraId="14FCF097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FFFFFF" w:themeColor="background1"/>
            </w:tcBorders>
          </w:tcPr>
          <w:p w14:paraId="46A68E4C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559" w:type="dxa"/>
            <w:vMerge w:val="restart"/>
          </w:tcPr>
          <w:p w14:paraId="7EADD159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Downer</w:t>
            </w:r>
            <w:r w:rsidRPr="00DE09D0">
              <w:rPr>
                <w:rFonts w:cs="Arial"/>
                <w:b/>
                <w:sz w:val="16"/>
                <w:szCs w:val="16"/>
              </w:rPr>
              <w:t xml:space="preserve"> Contact</w:t>
            </w:r>
          </w:p>
          <w:p w14:paraId="6D453811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384E462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Name:</w:t>
            </w:r>
          </w:p>
        </w:tc>
        <w:tc>
          <w:tcPr>
            <w:tcW w:w="4219" w:type="dxa"/>
          </w:tcPr>
          <w:p w14:paraId="6C3A2EFC" w14:textId="09A44A72" w:rsidR="00963E75" w:rsidRPr="004639EF" w:rsidRDefault="00DA5B4C" w:rsidP="00A17748">
            <w:pPr>
              <w:numPr>
                <w:ilvl w:val="0"/>
                <w:numId w:val="0"/>
              </w:numPr>
              <w:tabs>
                <w:tab w:val="clear" w:pos="851"/>
              </w:tabs>
              <w:ind w:firstLine="6"/>
              <w:jc w:val="left"/>
              <w:rPr>
                <w:rFonts w:cs="Arial"/>
                <w:bCs/>
                <w:sz w:val="16"/>
                <w:szCs w:val="16"/>
              </w:rPr>
            </w:pPr>
            <w:proofErr w:type="gramStart"/>
            <w:r>
              <w:rPr>
                <w:rFonts w:cs="Arial"/>
                <w:bCs/>
                <w:sz w:val="16"/>
                <w:szCs w:val="16"/>
              </w:rPr>
              <w:t>{{ director</w:t>
            </w:r>
            <w:proofErr w:type="gramEnd"/>
            <w:r>
              <w:rPr>
                <w:rFonts w:cs="Arial"/>
                <w:bCs/>
                <w:sz w:val="16"/>
                <w:szCs w:val="16"/>
              </w:rPr>
              <w:t xml:space="preserve"> }}</w:t>
            </w:r>
          </w:p>
        </w:tc>
      </w:tr>
      <w:tr w:rsidR="00E33477" w:rsidRPr="00DE09D0" w14:paraId="55E5702A" w14:textId="77777777" w:rsidTr="00E33477">
        <w:trPr>
          <w:trHeight w:val="459"/>
        </w:trPr>
        <w:tc>
          <w:tcPr>
            <w:tcW w:w="1560" w:type="dxa"/>
            <w:vMerge/>
          </w:tcPr>
          <w:p w14:paraId="406AE389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FA7D8D5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453649F5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EC00908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Address:</w:t>
            </w:r>
          </w:p>
        </w:tc>
        <w:tc>
          <w:tcPr>
            <w:tcW w:w="4219" w:type="dxa"/>
          </w:tcPr>
          <w:p w14:paraId="38274742" w14:textId="77777777" w:rsidR="00963E75" w:rsidRPr="004639EF" w:rsidRDefault="00963E75" w:rsidP="00A17748">
            <w:pPr>
              <w:numPr>
                <w:ilvl w:val="0"/>
                <w:numId w:val="0"/>
              </w:numPr>
              <w:tabs>
                <w:tab w:val="clear" w:pos="851"/>
              </w:tabs>
              <w:ind w:firstLine="6"/>
              <w:jc w:val="left"/>
              <w:rPr>
                <w:rFonts w:cs="Arial"/>
                <w:bCs/>
                <w:sz w:val="16"/>
                <w:szCs w:val="16"/>
              </w:rPr>
            </w:pPr>
            <w:r w:rsidRPr="004639EF">
              <w:rPr>
                <w:rFonts w:cs="Arial"/>
                <w:bCs/>
                <w:sz w:val="16"/>
                <w:szCs w:val="16"/>
              </w:rPr>
              <w:t>116/24 Lonsdale Street, Braddon ACT 2612</w:t>
            </w:r>
          </w:p>
        </w:tc>
      </w:tr>
      <w:tr w:rsidR="00E33477" w:rsidRPr="00DE09D0" w14:paraId="015141D8" w14:textId="77777777" w:rsidTr="00E33477">
        <w:trPr>
          <w:trHeight w:val="375"/>
        </w:trPr>
        <w:tc>
          <w:tcPr>
            <w:tcW w:w="1560" w:type="dxa"/>
            <w:vMerge/>
          </w:tcPr>
          <w:p w14:paraId="5E0CD625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851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FFFFFF" w:themeColor="background1"/>
            </w:tcBorders>
          </w:tcPr>
          <w:p w14:paraId="2D802FF2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9BC1CF9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0B04FEE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Email:</w:t>
            </w:r>
          </w:p>
        </w:tc>
        <w:tc>
          <w:tcPr>
            <w:tcW w:w="4219" w:type="dxa"/>
          </w:tcPr>
          <w:p w14:paraId="76F71E45" w14:textId="06DB78B5" w:rsidR="00963E75" w:rsidRPr="004639EF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jc w:val="left"/>
              <w:rPr>
                <w:rFonts w:cs="Arial"/>
                <w:bCs/>
                <w:sz w:val="16"/>
                <w:szCs w:val="16"/>
              </w:rPr>
            </w:pPr>
            <w:r w:rsidRPr="004639EF">
              <w:rPr>
                <w:rFonts w:cs="Arial"/>
                <w:bCs/>
                <w:sz w:val="16"/>
                <w:szCs w:val="16"/>
              </w:rPr>
              <w:t>contracts@downerdefence.com.au</w:t>
            </w:r>
          </w:p>
        </w:tc>
      </w:tr>
      <w:tr w:rsidR="00E33477" w:rsidRPr="00DE09D0" w14:paraId="5C0CA192" w14:textId="77777777" w:rsidTr="00E33477">
        <w:trPr>
          <w:trHeight w:val="506"/>
        </w:trPr>
        <w:tc>
          <w:tcPr>
            <w:tcW w:w="1560" w:type="dxa"/>
            <w:vMerge w:val="restart"/>
          </w:tcPr>
          <w:p w14:paraId="2557A9DA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211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</w:t>
            </w:r>
          </w:p>
        </w:tc>
        <w:tc>
          <w:tcPr>
            <w:tcW w:w="425" w:type="dxa"/>
            <w:tcBorders>
              <w:bottom w:val="single" w:sz="4" w:space="0" w:color="FFFFFF" w:themeColor="background1"/>
            </w:tcBorders>
          </w:tcPr>
          <w:p w14:paraId="2F1BD462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559" w:type="dxa"/>
            <w:vMerge w:val="restart"/>
          </w:tcPr>
          <w:p w14:paraId="59AF7DD1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b/>
                <w:sz w:val="16"/>
                <w:szCs w:val="16"/>
              </w:rPr>
            </w:pPr>
            <w:r w:rsidRPr="00DE09D0">
              <w:rPr>
                <w:rFonts w:cs="Arial"/>
                <w:b/>
                <w:sz w:val="16"/>
                <w:szCs w:val="16"/>
              </w:rPr>
              <w:t>Consultan</w:t>
            </w:r>
            <w:r>
              <w:rPr>
                <w:rFonts w:cs="Arial"/>
                <w:b/>
                <w:sz w:val="16"/>
                <w:szCs w:val="16"/>
              </w:rPr>
              <w:t xml:space="preserve">t </w:t>
            </w:r>
            <w:proofErr w:type="gramStart"/>
            <w:r>
              <w:rPr>
                <w:rFonts w:cs="Arial"/>
                <w:b/>
                <w:sz w:val="16"/>
                <w:szCs w:val="16"/>
              </w:rPr>
              <w:t xml:space="preserve">Company </w:t>
            </w:r>
            <w:r w:rsidRPr="00DE09D0">
              <w:rPr>
                <w:rFonts w:cs="Arial"/>
                <w:b/>
                <w:sz w:val="16"/>
                <w:szCs w:val="16"/>
              </w:rPr>
              <w:t xml:space="preserve"> Contact</w:t>
            </w:r>
            <w:proofErr w:type="gramEnd"/>
          </w:p>
          <w:p w14:paraId="3C7AA4B0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80CC95B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jc w:val="left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Name</w:t>
            </w:r>
            <w:r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4219" w:type="dxa"/>
          </w:tcPr>
          <w:p w14:paraId="2D958499" w14:textId="2CB25B92" w:rsidR="00963E75" w:rsidRPr="004639EF" w:rsidRDefault="00DA5B4C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right="365"/>
              <w:jc w:val="left"/>
              <w:rPr>
                <w:rFonts w:cs="Arial"/>
                <w:bCs/>
                <w:sz w:val="16"/>
                <w:szCs w:val="16"/>
              </w:rPr>
            </w:pPr>
            <w:proofErr w:type="gramStart"/>
            <w:r>
              <w:rPr>
                <w:rFonts w:cs="Arial"/>
                <w:bCs/>
                <w:sz w:val="16"/>
                <w:szCs w:val="16"/>
              </w:rPr>
              <w:t xml:space="preserve">{{ </w:t>
            </w:r>
            <w:proofErr w:type="spellStart"/>
            <w:r w:rsidR="00652B8B" w:rsidRPr="00652B8B">
              <w:rPr>
                <w:rFonts w:cs="Arial"/>
                <w:bCs/>
                <w:sz w:val="16"/>
                <w:szCs w:val="16"/>
              </w:rPr>
              <w:t>subcontractor</w:t>
            </w:r>
            <w:proofErr w:type="gramEnd"/>
            <w:r>
              <w:rPr>
                <w:rFonts w:cs="Arial"/>
                <w:bCs/>
                <w:sz w:val="16"/>
                <w:szCs w:val="16"/>
              </w:rPr>
              <w:t>_point_of_contact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}}</w:t>
            </w:r>
          </w:p>
        </w:tc>
      </w:tr>
      <w:tr w:rsidR="00E33477" w:rsidRPr="00DE09D0" w14:paraId="117E2082" w14:textId="77777777" w:rsidTr="00E33477">
        <w:trPr>
          <w:trHeight w:val="448"/>
        </w:trPr>
        <w:tc>
          <w:tcPr>
            <w:tcW w:w="1560" w:type="dxa"/>
            <w:vMerge/>
          </w:tcPr>
          <w:p w14:paraId="6B9F3C85" w14:textId="77777777" w:rsidR="00963E75" w:rsidRPr="00DE09D0" w:rsidRDefault="00963E75" w:rsidP="00E1430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6E1BC64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D052EC2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ADF8791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 xml:space="preserve">Address: </w:t>
            </w:r>
          </w:p>
        </w:tc>
        <w:tc>
          <w:tcPr>
            <w:tcW w:w="4219" w:type="dxa"/>
          </w:tcPr>
          <w:p w14:paraId="2C609D45" w14:textId="516FC322" w:rsidR="00963E75" w:rsidRPr="004639EF" w:rsidRDefault="00652B8B" w:rsidP="00E14309">
            <w:pPr>
              <w:numPr>
                <w:ilvl w:val="0"/>
                <w:numId w:val="0"/>
              </w:numPr>
              <w:tabs>
                <w:tab w:val="clear" w:pos="851"/>
              </w:tabs>
              <w:rPr>
                <w:rFonts w:cs="Arial"/>
                <w:bCs/>
                <w:sz w:val="16"/>
                <w:szCs w:val="16"/>
              </w:rPr>
            </w:pPr>
            <w:bookmarkStart w:id="1" w:name="_Hlk75343234"/>
            <w:proofErr w:type="gramStart"/>
            <w:r>
              <w:rPr>
                <w:rFonts w:cs="Arial"/>
                <w:bCs/>
                <w:sz w:val="16"/>
                <w:szCs w:val="16"/>
              </w:rPr>
              <w:t xml:space="preserve">{{ </w:t>
            </w:r>
            <w:proofErr w:type="spellStart"/>
            <w:r w:rsidRPr="00652B8B">
              <w:rPr>
                <w:rFonts w:cs="Arial"/>
                <w:bCs/>
                <w:sz w:val="16"/>
                <w:szCs w:val="16"/>
              </w:rPr>
              <w:t>subcontractor</w:t>
            </w:r>
            <w:proofErr w:type="gramEnd"/>
            <w:r w:rsidRPr="00652B8B">
              <w:rPr>
                <w:rFonts w:cs="Arial"/>
                <w:bCs/>
                <w:sz w:val="16"/>
                <w:szCs w:val="16"/>
              </w:rPr>
              <w:t>_address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}}</w:t>
            </w:r>
            <w:bookmarkEnd w:id="1"/>
          </w:p>
        </w:tc>
      </w:tr>
      <w:tr w:rsidR="00E33477" w:rsidRPr="00DE09D0" w14:paraId="5787256E" w14:textId="77777777" w:rsidTr="00E33477">
        <w:trPr>
          <w:trHeight w:val="411"/>
        </w:trPr>
        <w:tc>
          <w:tcPr>
            <w:tcW w:w="1560" w:type="dxa"/>
            <w:vMerge/>
          </w:tcPr>
          <w:p w14:paraId="2EB1D6CC" w14:textId="77777777" w:rsidR="00963E75" w:rsidRPr="00DE09D0" w:rsidRDefault="00963E75" w:rsidP="00E1430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FFFFFF" w:themeColor="background1"/>
            </w:tcBorders>
          </w:tcPr>
          <w:p w14:paraId="778A1318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070B6866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BB0BB17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rPr>
                <w:rFonts w:cs="Arial"/>
                <w:sz w:val="16"/>
                <w:szCs w:val="16"/>
              </w:rPr>
            </w:pPr>
            <w:r w:rsidRPr="00DE09D0">
              <w:rPr>
                <w:rFonts w:cs="Arial"/>
                <w:sz w:val="16"/>
                <w:szCs w:val="16"/>
              </w:rPr>
              <w:t>Email:</w:t>
            </w:r>
          </w:p>
        </w:tc>
        <w:tc>
          <w:tcPr>
            <w:tcW w:w="4219" w:type="dxa"/>
          </w:tcPr>
          <w:p w14:paraId="26063760" w14:textId="1D6560C9" w:rsidR="00963E75" w:rsidRPr="004639EF" w:rsidRDefault="00652B8B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right="365"/>
              <w:rPr>
                <w:rFonts w:cs="Arial"/>
                <w:bCs/>
                <w:sz w:val="16"/>
                <w:szCs w:val="16"/>
              </w:rPr>
            </w:pPr>
            <w:proofErr w:type="gramStart"/>
            <w:r>
              <w:rPr>
                <w:rFonts w:cs="Arial"/>
                <w:bCs/>
                <w:sz w:val="16"/>
                <w:szCs w:val="16"/>
              </w:rPr>
              <w:t xml:space="preserve">{{ </w:t>
            </w:r>
            <w:proofErr w:type="spellStart"/>
            <w:r w:rsidRPr="00652B8B">
              <w:rPr>
                <w:rFonts w:cs="Arial"/>
                <w:bCs/>
                <w:sz w:val="16"/>
                <w:szCs w:val="16"/>
              </w:rPr>
              <w:t>subcontractor</w:t>
            </w:r>
            <w:proofErr w:type="gramEnd"/>
            <w:r w:rsidRPr="00652B8B">
              <w:rPr>
                <w:rFonts w:cs="Arial"/>
                <w:bCs/>
                <w:sz w:val="16"/>
                <w:szCs w:val="16"/>
              </w:rPr>
              <w:t>_</w:t>
            </w:r>
            <w:r>
              <w:rPr>
                <w:rFonts w:cs="Arial"/>
                <w:bCs/>
                <w:sz w:val="16"/>
                <w:szCs w:val="16"/>
              </w:rPr>
              <w:t>email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}}</w:t>
            </w:r>
          </w:p>
        </w:tc>
      </w:tr>
      <w:tr w:rsidR="00E33477" w:rsidRPr="00DE09D0" w14:paraId="7D2ABD85" w14:textId="77777777" w:rsidTr="00E33477">
        <w:trPr>
          <w:trHeight w:val="418"/>
        </w:trPr>
        <w:tc>
          <w:tcPr>
            <w:tcW w:w="1560" w:type="dxa"/>
            <w:vMerge/>
          </w:tcPr>
          <w:p w14:paraId="76B3D8B4" w14:textId="77777777" w:rsidR="00963E75" w:rsidRPr="00DE09D0" w:rsidRDefault="00963E75" w:rsidP="00E1430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14:paraId="6C8D793C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0A70D8C7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6390603" w14:textId="77777777" w:rsidR="00963E75" w:rsidRPr="00DE09D0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Telephone:</w:t>
            </w:r>
          </w:p>
        </w:tc>
        <w:tc>
          <w:tcPr>
            <w:tcW w:w="4219" w:type="dxa"/>
          </w:tcPr>
          <w:p w14:paraId="74A87202" w14:textId="553EC91F" w:rsidR="00963E75" w:rsidRPr="004639EF" w:rsidRDefault="00652B8B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right="365"/>
              <w:rPr>
                <w:rFonts w:cs="Arial"/>
                <w:bCs/>
                <w:sz w:val="16"/>
                <w:szCs w:val="16"/>
              </w:rPr>
            </w:pPr>
            <w:proofErr w:type="gramStart"/>
            <w:r>
              <w:rPr>
                <w:rFonts w:cs="Arial"/>
                <w:bCs/>
                <w:sz w:val="16"/>
                <w:szCs w:val="16"/>
              </w:rPr>
              <w:t xml:space="preserve">{{ </w:t>
            </w:r>
            <w:proofErr w:type="spellStart"/>
            <w:r w:rsidRPr="00652B8B">
              <w:rPr>
                <w:rFonts w:cs="Arial"/>
                <w:bCs/>
                <w:sz w:val="16"/>
                <w:szCs w:val="16"/>
              </w:rPr>
              <w:t>subcontractor</w:t>
            </w:r>
            <w:proofErr w:type="gramEnd"/>
            <w:r w:rsidRPr="00652B8B">
              <w:rPr>
                <w:rFonts w:cs="Arial"/>
                <w:bCs/>
                <w:sz w:val="16"/>
                <w:szCs w:val="16"/>
              </w:rPr>
              <w:t>_</w:t>
            </w:r>
            <w:r>
              <w:rPr>
                <w:rFonts w:cs="Arial"/>
                <w:bCs/>
                <w:sz w:val="16"/>
                <w:szCs w:val="16"/>
              </w:rPr>
              <w:t>phone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}}</w:t>
            </w:r>
          </w:p>
        </w:tc>
      </w:tr>
      <w:tr w:rsidR="00E33477" w:rsidRPr="00DE09D0" w14:paraId="6CBBBD8E" w14:textId="77777777" w:rsidTr="00E33477">
        <w:trPr>
          <w:trHeight w:val="562"/>
        </w:trPr>
        <w:tc>
          <w:tcPr>
            <w:tcW w:w="1560" w:type="dxa"/>
            <w:tcBorders>
              <w:bottom w:val="nil"/>
            </w:tcBorders>
          </w:tcPr>
          <w:p w14:paraId="6BB58ED3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211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14:paraId="2F352A11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559" w:type="dxa"/>
            <w:tcBorders>
              <w:bottom w:val="nil"/>
            </w:tcBorders>
          </w:tcPr>
          <w:p w14:paraId="259B99EE" w14:textId="77777777" w:rsidR="00963E75" w:rsidRPr="00C972B3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rPr>
                <w:rFonts w:cs="Arial"/>
                <w:b/>
                <w:sz w:val="16"/>
                <w:szCs w:val="16"/>
              </w:rPr>
            </w:pPr>
            <w:r w:rsidRPr="00C972B3">
              <w:rPr>
                <w:rFonts w:cs="Arial"/>
                <w:b/>
                <w:sz w:val="16"/>
                <w:szCs w:val="16"/>
              </w:rPr>
              <w:t>Specified Personnel</w:t>
            </w:r>
          </w:p>
        </w:tc>
        <w:tc>
          <w:tcPr>
            <w:tcW w:w="2268" w:type="dxa"/>
          </w:tcPr>
          <w:p w14:paraId="5D6D0B70" w14:textId="3C27AE05" w:rsidR="00065A1A" w:rsidRDefault="00963E75" w:rsidP="000D1E35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Name:</w:t>
            </w:r>
          </w:p>
        </w:tc>
        <w:tc>
          <w:tcPr>
            <w:tcW w:w="4219" w:type="dxa"/>
          </w:tcPr>
          <w:p w14:paraId="3B5CA892" w14:textId="479DDA0D" w:rsidR="00AA3A87" w:rsidRPr="004639EF" w:rsidRDefault="00652B8B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right="365"/>
              <w:rPr>
                <w:rFonts w:cs="Arial"/>
                <w:bCs/>
                <w:sz w:val="16"/>
                <w:szCs w:val="16"/>
                <w:highlight w:val="yellow"/>
              </w:rPr>
            </w:pPr>
            <w:proofErr w:type="gramStart"/>
            <w:r>
              <w:rPr>
                <w:rFonts w:cs="Arial"/>
                <w:bCs/>
                <w:sz w:val="16"/>
                <w:szCs w:val="16"/>
              </w:rPr>
              <w:t>{{ resource</w:t>
            </w:r>
            <w:proofErr w:type="gramEnd"/>
            <w:r>
              <w:rPr>
                <w:rFonts w:cs="Arial"/>
                <w:bCs/>
                <w:sz w:val="16"/>
                <w:szCs w:val="16"/>
              </w:rPr>
              <w:t xml:space="preserve"> }}</w:t>
            </w:r>
          </w:p>
        </w:tc>
      </w:tr>
      <w:tr w:rsidR="00E33477" w:rsidRPr="00DE09D0" w14:paraId="4A90BCE6" w14:textId="77777777" w:rsidTr="00E33477">
        <w:trPr>
          <w:trHeight w:val="562"/>
        </w:trPr>
        <w:tc>
          <w:tcPr>
            <w:tcW w:w="1560" w:type="dxa"/>
            <w:tcBorders>
              <w:top w:val="single" w:sz="2" w:space="0" w:color="C0C0C0"/>
            </w:tcBorders>
          </w:tcPr>
          <w:p w14:paraId="7963EC97" w14:textId="77777777" w:rsidR="00963E75" w:rsidRPr="00DE09D0" w:rsidRDefault="00963E75" w:rsidP="00E14309">
            <w:pPr>
              <w:numPr>
                <w:ilvl w:val="0"/>
                <w:numId w:val="0"/>
              </w:numPr>
              <w:ind w:left="1211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2" w:space="0" w:color="C0C0C0"/>
            </w:tcBorders>
          </w:tcPr>
          <w:p w14:paraId="09784E60" w14:textId="77777777" w:rsidR="00963E75" w:rsidRDefault="00963E75" w:rsidP="00E14309">
            <w:pPr>
              <w:numPr>
                <w:ilvl w:val="0"/>
                <w:numId w:val="0"/>
              </w:numPr>
              <w:ind w:left="1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559" w:type="dxa"/>
            <w:tcBorders>
              <w:top w:val="single" w:sz="2" w:space="0" w:color="C0C0C0"/>
            </w:tcBorders>
          </w:tcPr>
          <w:p w14:paraId="6763738B" w14:textId="77777777" w:rsidR="00963E75" w:rsidRPr="00C972B3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14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Place of Arbitration</w:t>
            </w:r>
          </w:p>
        </w:tc>
        <w:tc>
          <w:tcPr>
            <w:tcW w:w="2268" w:type="dxa"/>
          </w:tcPr>
          <w:p w14:paraId="6D547DF3" w14:textId="77777777" w:rsidR="00963E75" w:rsidRPr="000D1E35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left="470" w:right="365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4219" w:type="dxa"/>
          </w:tcPr>
          <w:p w14:paraId="5D70C70A" w14:textId="77777777" w:rsidR="00963E75" w:rsidRPr="004639EF" w:rsidRDefault="00963E75" w:rsidP="00E14309">
            <w:pPr>
              <w:numPr>
                <w:ilvl w:val="0"/>
                <w:numId w:val="0"/>
              </w:numPr>
              <w:tabs>
                <w:tab w:val="clear" w:pos="851"/>
              </w:tabs>
              <w:ind w:right="365"/>
              <w:rPr>
                <w:rFonts w:cs="Arial"/>
                <w:bCs/>
                <w:sz w:val="16"/>
                <w:szCs w:val="16"/>
              </w:rPr>
            </w:pPr>
            <w:r w:rsidRPr="004639EF">
              <w:rPr>
                <w:rFonts w:cs="Arial"/>
                <w:bCs/>
                <w:sz w:val="16"/>
                <w:szCs w:val="16"/>
              </w:rPr>
              <w:t>Australian Capital Territory</w:t>
            </w:r>
          </w:p>
        </w:tc>
      </w:tr>
    </w:tbl>
    <w:p w14:paraId="0FC11E75" w14:textId="7C5FE644" w:rsidR="00B91D91" w:rsidRPr="00967371" w:rsidRDefault="00B91D91" w:rsidP="00A17748">
      <w:pPr>
        <w:numPr>
          <w:ilvl w:val="0"/>
          <w:numId w:val="0"/>
        </w:numPr>
        <w:rPr>
          <w:lang w:val="x-none"/>
        </w:rPr>
      </w:pPr>
    </w:p>
    <w:sectPr w:rsidR="00B91D91" w:rsidRPr="00967371" w:rsidSect="00B91D9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7" w:h="16840" w:code="9"/>
      <w:pgMar w:top="1797" w:right="1134" w:bottom="2268" w:left="1134" w:header="397" w:footer="347" w:gutter="0"/>
      <w:cols w:space="28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A1EB" w14:textId="77777777" w:rsidR="00536660" w:rsidRDefault="00536660" w:rsidP="00C75D74">
      <w:r>
        <w:separator/>
      </w:r>
    </w:p>
  </w:endnote>
  <w:endnote w:type="continuationSeparator" w:id="0">
    <w:p w14:paraId="76B9D597" w14:textId="77777777" w:rsidR="00536660" w:rsidRDefault="00536660" w:rsidP="00C75D74">
      <w:r>
        <w:continuationSeparator/>
      </w:r>
    </w:p>
  </w:endnote>
  <w:endnote w:type="continuationNotice" w:id="1">
    <w:p w14:paraId="1623EA5E" w14:textId="77777777" w:rsidR="00536660" w:rsidRDefault="0053666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Century BookC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2C24" w14:textId="77777777" w:rsidR="00DF162F" w:rsidRDefault="00DF162F">
    <w:pPr>
      <w:pStyle w:val="Footer"/>
    </w:pPr>
    <w:r>
      <w:rPr>
        <w:noProof/>
      </w:rPr>
      <w:t>https://agisgroupaus.sharepoint.com/AGIS Admin/Operations Manager/Business Ops/Subcontracts/1. Templates/20.06.17 Template mail merge for 2020 variation agreements.docx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829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42A610" w14:textId="51284738" w:rsidR="00DF162F" w:rsidRDefault="00DF162F" w:rsidP="00D2512E">
            <w:pPr>
              <w:pStyle w:val="Footer"/>
              <w:tabs>
                <w:tab w:val="right" w:pos="9639"/>
              </w:tabs>
            </w:pPr>
            <w:r w:rsidRPr="00A45AD1">
              <w:rPr>
                <w:rFonts w:ascii="Arial" w:hAnsi="Arial" w:cs="Arial"/>
                <w:sz w:val="20"/>
                <w:szCs w:val="20"/>
                <w:lang w:val="en-AU"/>
              </w:rPr>
              <w:t xml:space="preserve">DG-LG-LP003 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Variation</w:t>
            </w:r>
            <w:r w:rsidRPr="00A45AD1">
              <w:rPr>
                <w:rFonts w:ascii="Arial" w:hAnsi="Arial" w:cs="Arial"/>
                <w:sz w:val="20"/>
                <w:szCs w:val="20"/>
                <w:lang w:val="en-AU"/>
              </w:rPr>
              <w:t xml:space="preserve"> Agreement</w:t>
            </w:r>
            <w:r w:rsidRPr="00A45AD1">
              <w:rPr>
                <w:rFonts w:ascii="Arial" w:hAnsi="Arial" w:cs="Arial"/>
                <w:sz w:val="20"/>
                <w:szCs w:val="20"/>
              </w:rPr>
              <w:tab/>
            </w:r>
            <w:r w:rsidRPr="00A45AD1">
              <w:rPr>
                <w:rFonts w:ascii="Arial" w:hAnsi="Arial" w:cs="Arial"/>
                <w:sz w:val="20"/>
                <w:szCs w:val="20"/>
              </w:rPr>
              <w:tab/>
              <w:t xml:space="preserve">Page </w: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A45AD1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A8DB" w14:textId="77777777" w:rsidR="00DF162F" w:rsidRPr="00F23C71" w:rsidRDefault="00DF162F" w:rsidP="3B022FBB">
    <w:pPr>
      <w:pStyle w:val="Footer"/>
    </w:pPr>
    <w:r>
      <w:rPr>
        <w:noProof/>
        <w:lang w:val="en-AU" w:eastAsia="en-AU"/>
      </w:rPr>
      <w:drawing>
        <wp:anchor distT="0" distB="0" distL="114300" distR="114300" simplePos="0" relativeHeight="251666944" behindDoc="1" locked="0" layoutInCell="1" allowOverlap="1" wp14:anchorId="3D580DAC" wp14:editId="163D6F01">
          <wp:simplePos x="0" y="0"/>
          <wp:positionH relativeFrom="page">
            <wp:posOffset>147320</wp:posOffset>
          </wp:positionH>
          <wp:positionV relativeFrom="page">
            <wp:posOffset>10184130</wp:posOffset>
          </wp:positionV>
          <wp:extent cx="8128000" cy="368300"/>
          <wp:effectExtent l="0" t="0" r="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0" cy="368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47488" behindDoc="1" locked="0" layoutInCell="1" allowOverlap="1" wp14:anchorId="7611440A" wp14:editId="1BE1469D">
          <wp:simplePos x="0" y="0"/>
          <wp:positionH relativeFrom="page">
            <wp:posOffset>5753735</wp:posOffset>
          </wp:positionH>
          <wp:positionV relativeFrom="page">
            <wp:posOffset>10331450</wp:posOffset>
          </wp:positionV>
          <wp:extent cx="990600" cy="292735"/>
          <wp:effectExtent l="0" t="0" r="0" b="0"/>
          <wp:wrapNone/>
          <wp:docPr id="66" name="Picture 66" descr="Downer_Logo_grey60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owner_Logo_grey603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5D1D" w14:textId="77777777" w:rsidR="00DF162F" w:rsidRDefault="00DF162F">
    <w:pPr>
      <w:pStyle w:val="Footer"/>
    </w:pPr>
    <w:r>
      <w:rPr>
        <w:noProof/>
      </w:rPr>
      <w:t>https://agisgroupaus.sharepoint.com/AGIS Admin/Operations Manager/Business Ops/Subcontracts/1. Templates/20.06.17 Template mail merge for 2020 variation agreements.docx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234236"/>
      <w:docPartObj>
        <w:docPartGallery w:val="Page Numbers (Bottom of Page)"/>
        <w:docPartUnique/>
      </w:docPartObj>
    </w:sdtPr>
    <w:sdtEndPr/>
    <w:sdtContent>
      <w:sdt>
        <w:sdtPr>
          <w:id w:val="622196091"/>
          <w:docPartObj>
            <w:docPartGallery w:val="Page Numbers (Top of Page)"/>
            <w:docPartUnique/>
          </w:docPartObj>
        </w:sdtPr>
        <w:sdtEndPr/>
        <w:sdtContent>
          <w:p w14:paraId="1FE60F85" w14:textId="75852883" w:rsidR="00DF162F" w:rsidRPr="00B10850" w:rsidRDefault="00DF162F" w:rsidP="00B10850">
            <w:pPr>
              <w:pStyle w:val="Footer"/>
              <w:tabs>
                <w:tab w:val="right" w:pos="9639"/>
              </w:tabs>
            </w:pPr>
            <w:r w:rsidRPr="00A45AD1">
              <w:rPr>
                <w:rFonts w:ascii="Arial" w:hAnsi="Arial" w:cs="Arial"/>
                <w:sz w:val="20"/>
                <w:szCs w:val="20"/>
                <w:lang w:val="en-AU"/>
              </w:rPr>
              <w:t>DG-LG-LP003 Consultancy Agreement</w:t>
            </w:r>
            <w:r w:rsidRPr="00A45AD1">
              <w:rPr>
                <w:rFonts w:ascii="Arial" w:hAnsi="Arial" w:cs="Arial"/>
                <w:sz w:val="20"/>
                <w:szCs w:val="20"/>
              </w:rPr>
              <w:tab/>
            </w:r>
            <w:r w:rsidRPr="00A45AD1">
              <w:rPr>
                <w:rFonts w:ascii="Arial" w:hAnsi="Arial" w:cs="Arial"/>
                <w:sz w:val="20"/>
                <w:szCs w:val="20"/>
              </w:rPr>
              <w:tab/>
              <w:t xml:space="preserve">Page </w: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A45AD1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45AD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50B1" w14:textId="77777777" w:rsidR="00DF162F" w:rsidRPr="00F23C71" w:rsidRDefault="00DF162F" w:rsidP="3B022FBB">
    <w:pPr>
      <w:pStyle w:val="Footer"/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3D580DAC" wp14:editId="163D6F01">
          <wp:simplePos x="0" y="0"/>
          <wp:positionH relativeFrom="page">
            <wp:posOffset>147320</wp:posOffset>
          </wp:positionH>
          <wp:positionV relativeFrom="page">
            <wp:posOffset>10184130</wp:posOffset>
          </wp:positionV>
          <wp:extent cx="8128000" cy="3683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0" cy="368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7611440A" wp14:editId="1BE1469D">
          <wp:simplePos x="0" y="0"/>
          <wp:positionH relativeFrom="page">
            <wp:posOffset>5753735</wp:posOffset>
          </wp:positionH>
          <wp:positionV relativeFrom="page">
            <wp:posOffset>10331450</wp:posOffset>
          </wp:positionV>
          <wp:extent cx="990600" cy="292735"/>
          <wp:effectExtent l="0" t="0" r="0" b="0"/>
          <wp:wrapNone/>
          <wp:docPr id="12" name="Picture 12" descr="Downer_Logo_grey60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owner_Logo_grey603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C04B" w14:textId="77777777" w:rsidR="00536660" w:rsidRDefault="00536660" w:rsidP="00C75D74">
      <w:r>
        <w:separator/>
      </w:r>
    </w:p>
  </w:footnote>
  <w:footnote w:type="continuationSeparator" w:id="0">
    <w:p w14:paraId="3AFB8B9A" w14:textId="77777777" w:rsidR="00536660" w:rsidRDefault="00536660" w:rsidP="00C75D74">
      <w:r>
        <w:continuationSeparator/>
      </w:r>
    </w:p>
  </w:footnote>
  <w:footnote w:type="continuationNotice" w:id="1">
    <w:p w14:paraId="07514383" w14:textId="77777777" w:rsidR="00536660" w:rsidRDefault="0053666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A420" w14:textId="77777777" w:rsidR="00DF162F" w:rsidRDefault="00DF162F" w:rsidP="006D0C17">
    <w:pPr>
      <w:pStyle w:val="Header"/>
      <w:numPr>
        <w:ilvl w:val="2"/>
        <w:numId w:val="0"/>
      </w:numPr>
      <w:jc w:val="center"/>
    </w:pPr>
    <w:r>
      <w:rPr>
        <w:noProof/>
        <w:lang w:val="en-AU" w:eastAsia="en-AU"/>
      </w:rPr>
      <w:drawing>
        <wp:anchor distT="0" distB="0" distL="114300" distR="114300" simplePos="0" relativeHeight="251686400" behindDoc="1" locked="0" layoutInCell="1" allowOverlap="1" wp14:anchorId="76E153C8" wp14:editId="478158CA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2105025" cy="1076325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31011" w14:textId="77777777" w:rsidR="00DF162F" w:rsidRDefault="00DF162F" w:rsidP="006D0C17">
    <w:pPr>
      <w:pStyle w:val="Header"/>
      <w:numPr>
        <w:ilvl w:val="0"/>
        <w:numId w:val="0"/>
      </w:numPr>
      <w:ind w:left="1211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CB35" w14:textId="77777777" w:rsidR="00DF162F" w:rsidRDefault="00DF16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6E64" w14:textId="77777777" w:rsidR="00DF162F" w:rsidRDefault="00DF162F" w:rsidP="006D0C17">
    <w:pPr>
      <w:pStyle w:val="Header"/>
      <w:numPr>
        <w:ilvl w:val="2"/>
        <w:numId w:val="0"/>
      </w:numPr>
      <w:jc w:val="center"/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6E153C8" wp14:editId="478158CA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2105025" cy="107632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9F88" w14:textId="77777777" w:rsidR="00DF162F" w:rsidRDefault="00DF162F" w:rsidP="006D0C17">
    <w:pPr>
      <w:pStyle w:val="Header"/>
      <w:numPr>
        <w:ilvl w:val="0"/>
        <w:numId w:val="0"/>
      </w:numPr>
      <w:ind w:left="121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D"/>
    <w:multiLevelType w:val="singleLevel"/>
    <w:tmpl w:val="3ECA5E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1">
    <w:nsid w:val="FFFFFF7E"/>
    <w:multiLevelType w:val="singleLevel"/>
    <w:tmpl w:val="AB6008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1">
    <w:nsid w:val="FFFFFF7F"/>
    <w:multiLevelType w:val="singleLevel"/>
    <w:tmpl w:val="E5B845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1">
    <w:nsid w:val="FFFFFF80"/>
    <w:multiLevelType w:val="singleLevel"/>
    <w:tmpl w:val="1736B3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1">
    <w:nsid w:val="FFFFFF81"/>
    <w:multiLevelType w:val="singleLevel"/>
    <w:tmpl w:val="53A43E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1">
    <w:nsid w:val="FFFFFF82"/>
    <w:multiLevelType w:val="singleLevel"/>
    <w:tmpl w:val="304E8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1">
    <w:nsid w:val="FFFFFF83"/>
    <w:multiLevelType w:val="singleLevel"/>
    <w:tmpl w:val="50FC45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1">
    <w:nsid w:val="FFFFFF89"/>
    <w:multiLevelType w:val="singleLevel"/>
    <w:tmpl w:val="9EBAB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1">
    <w:nsid w:val="FFFFFFFB"/>
    <w:multiLevelType w:val="multilevel"/>
    <w:tmpl w:val="6066C1C6"/>
    <w:lvl w:ilvl="0">
      <w:start w:val="1"/>
      <w:numFmt w:val="decimal"/>
      <w:pStyle w:val="Heading1"/>
      <w:lvlText w:val="%1."/>
      <w:lvlJc w:val="left"/>
      <w:pPr>
        <w:tabs>
          <w:tab w:val="num" w:pos="993"/>
        </w:tabs>
        <w:ind w:left="1701" w:hanging="708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143"/>
        </w:tabs>
        <w:ind w:left="1273" w:hanging="708"/>
      </w:pPr>
      <w:rPr>
        <w:rFonts w:cs="Times New Roman" w:hint="default"/>
        <w:b/>
        <w:bCs w:val="0"/>
        <w:i w:val="0"/>
        <w:iCs w:val="0"/>
        <w:color w:val="auto"/>
        <w:sz w:val="16"/>
        <w:szCs w:val="16"/>
      </w:rPr>
    </w:lvl>
    <w:lvl w:ilvl="2">
      <w:start w:val="1"/>
      <w:numFmt w:val="lowerLetter"/>
      <w:pStyle w:val="Normal"/>
      <w:lvlText w:val="%3)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3"/>
        </w:tabs>
        <w:ind w:left="2835" w:hanging="708"/>
      </w:pPr>
      <w:rPr>
        <w:rFonts w:ascii="Century Gothic" w:eastAsia="Times New Roman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%5."/>
      <w:lvlJc w:val="right"/>
      <w:pPr>
        <w:tabs>
          <w:tab w:val="num" w:pos="2832"/>
        </w:tabs>
        <w:ind w:left="2832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-2122"/>
        </w:tabs>
        <w:ind w:left="2126" w:hanging="708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4956" w:hanging="708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5664" w:hanging="708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6372" w:hanging="708"/>
      </w:pPr>
      <w:rPr>
        <w:rFonts w:cs="Times New Roman" w:hint="default"/>
      </w:rPr>
    </w:lvl>
  </w:abstractNum>
  <w:abstractNum w:abstractNumId="9" w15:restartNumberingAfterBreak="1">
    <w:nsid w:val="002D5CC7"/>
    <w:multiLevelType w:val="hybridMultilevel"/>
    <w:tmpl w:val="10C4794A"/>
    <w:lvl w:ilvl="0" w:tplc="5B22B93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01EF5D92"/>
    <w:multiLevelType w:val="hybridMultilevel"/>
    <w:tmpl w:val="7F36A080"/>
    <w:lvl w:ilvl="0" w:tplc="D75A2A06">
      <w:start w:val="1"/>
      <w:numFmt w:val="upperLetter"/>
      <w:lvlText w:val="%1."/>
      <w:lvlJc w:val="left"/>
      <w:pPr>
        <w:ind w:left="121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1">
    <w:nsid w:val="01FE240D"/>
    <w:multiLevelType w:val="hybridMultilevel"/>
    <w:tmpl w:val="960E1B36"/>
    <w:lvl w:ilvl="0" w:tplc="EF44842C">
      <w:start w:val="1"/>
      <w:numFmt w:val="lowerRoman"/>
      <w:lvlText w:val="(%1)"/>
      <w:lvlJc w:val="left"/>
      <w:pPr>
        <w:tabs>
          <w:tab w:val="num" w:pos="1462"/>
        </w:tabs>
        <w:ind w:left="1462" w:hanging="72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02D429CA"/>
    <w:multiLevelType w:val="multilevel"/>
    <w:tmpl w:val="B9EC0AB8"/>
    <w:lvl w:ilvl="0">
      <w:start w:val="1"/>
      <w:numFmt w:val="upperLetter"/>
      <w:lvlRestart w:val="0"/>
      <w:lvlText w:val="%1"/>
      <w:lvlJc w:val="left"/>
      <w:pPr>
        <w:tabs>
          <w:tab w:val="num" w:pos="709"/>
        </w:tabs>
        <w:ind w:left="709" w:hanging="709"/>
      </w:pPr>
      <w:rPr>
        <w:rFonts w:ascii="Tahoma" w:hAnsi="Tahoma" w:hint="default"/>
        <w:b w:val="0"/>
        <w:i w:val="0"/>
        <w:sz w:val="20"/>
      </w:rPr>
    </w:lvl>
    <w:lvl w:ilvl="1">
      <w:start w:val="1"/>
      <w:numFmt w:val="lowerRoman"/>
      <w:lvlText w:val="(%2)"/>
      <w:lvlJc w:val="left"/>
      <w:pPr>
        <w:tabs>
          <w:tab w:val="num" w:pos="1417"/>
        </w:tabs>
        <w:ind w:left="1417" w:hanging="708"/>
      </w:pPr>
      <w:rPr>
        <w:rFonts w:ascii="Tahoma" w:hAnsi="Tahoma" w:hint="default"/>
        <w:b w:val="0"/>
        <w:i w:val="0"/>
        <w:sz w:val="20"/>
      </w:rPr>
    </w:lvl>
    <w:lvl w:ilvl="2">
      <w:start w:val="1"/>
      <w:numFmt w:val="none"/>
      <w:lvlText w:val="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3" w15:restartNumberingAfterBreak="1">
    <w:nsid w:val="0B404F96"/>
    <w:multiLevelType w:val="hybridMultilevel"/>
    <w:tmpl w:val="5EF087BE"/>
    <w:lvl w:ilvl="0" w:tplc="44C47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13097FD7"/>
    <w:multiLevelType w:val="hybridMultilevel"/>
    <w:tmpl w:val="6E7E32A2"/>
    <w:lvl w:ilvl="0" w:tplc="40625A0E">
      <w:start w:val="1"/>
      <w:numFmt w:val="lowerRoman"/>
      <w:lvlText w:val="(%1)"/>
      <w:lvlJc w:val="left"/>
      <w:pPr>
        <w:ind w:left="20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1">
    <w:nsid w:val="14814221"/>
    <w:multiLevelType w:val="hybridMultilevel"/>
    <w:tmpl w:val="8898D38E"/>
    <w:lvl w:ilvl="0" w:tplc="57E200F8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65D128E"/>
    <w:multiLevelType w:val="hybridMultilevel"/>
    <w:tmpl w:val="B82CFA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197130BB"/>
    <w:multiLevelType w:val="hybridMultilevel"/>
    <w:tmpl w:val="D752DF86"/>
    <w:lvl w:ilvl="0" w:tplc="5B22B93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1">
    <w:nsid w:val="1BBB04DE"/>
    <w:multiLevelType w:val="hybridMultilevel"/>
    <w:tmpl w:val="D9E6E6D4"/>
    <w:lvl w:ilvl="0" w:tplc="6D0A738C">
      <w:start w:val="1"/>
      <w:numFmt w:val="lowerLetter"/>
      <w:lvlText w:val="%1)"/>
      <w:lvlJc w:val="left"/>
      <w:pPr>
        <w:tabs>
          <w:tab w:val="num" w:pos="1070"/>
        </w:tabs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1">
    <w:nsid w:val="1BCE59DC"/>
    <w:multiLevelType w:val="hybridMultilevel"/>
    <w:tmpl w:val="46F6E046"/>
    <w:lvl w:ilvl="0" w:tplc="121067F0">
      <w:start w:val="1"/>
      <w:numFmt w:val="decimal"/>
      <w:lvlText w:val="1.%1"/>
      <w:lvlJc w:val="left"/>
      <w:pPr>
        <w:ind w:left="24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131" w:hanging="360"/>
      </w:pPr>
    </w:lvl>
    <w:lvl w:ilvl="2" w:tplc="0C09001B" w:tentative="1">
      <w:start w:val="1"/>
      <w:numFmt w:val="lowerRoman"/>
      <w:lvlText w:val="%3."/>
      <w:lvlJc w:val="right"/>
      <w:pPr>
        <w:ind w:left="3851" w:hanging="180"/>
      </w:pPr>
    </w:lvl>
    <w:lvl w:ilvl="3" w:tplc="0C09000F" w:tentative="1">
      <w:start w:val="1"/>
      <w:numFmt w:val="decimal"/>
      <w:lvlText w:val="%4."/>
      <w:lvlJc w:val="left"/>
      <w:pPr>
        <w:ind w:left="4571" w:hanging="360"/>
      </w:pPr>
    </w:lvl>
    <w:lvl w:ilvl="4" w:tplc="0C090019" w:tentative="1">
      <w:start w:val="1"/>
      <w:numFmt w:val="lowerLetter"/>
      <w:lvlText w:val="%5."/>
      <w:lvlJc w:val="left"/>
      <w:pPr>
        <w:ind w:left="5291" w:hanging="360"/>
      </w:pPr>
    </w:lvl>
    <w:lvl w:ilvl="5" w:tplc="0C09001B" w:tentative="1">
      <w:start w:val="1"/>
      <w:numFmt w:val="lowerRoman"/>
      <w:lvlText w:val="%6."/>
      <w:lvlJc w:val="right"/>
      <w:pPr>
        <w:ind w:left="6011" w:hanging="180"/>
      </w:pPr>
    </w:lvl>
    <w:lvl w:ilvl="6" w:tplc="0C09000F" w:tentative="1">
      <w:start w:val="1"/>
      <w:numFmt w:val="decimal"/>
      <w:lvlText w:val="%7."/>
      <w:lvlJc w:val="left"/>
      <w:pPr>
        <w:ind w:left="6731" w:hanging="360"/>
      </w:pPr>
    </w:lvl>
    <w:lvl w:ilvl="7" w:tplc="0C090019" w:tentative="1">
      <w:start w:val="1"/>
      <w:numFmt w:val="lowerLetter"/>
      <w:lvlText w:val="%8."/>
      <w:lvlJc w:val="left"/>
      <w:pPr>
        <w:ind w:left="7451" w:hanging="360"/>
      </w:pPr>
    </w:lvl>
    <w:lvl w:ilvl="8" w:tplc="0C09001B" w:tentative="1">
      <w:start w:val="1"/>
      <w:numFmt w:val="lowerRoman"/>
      <w:lvlText w:val="%9."/>
      <w:lvlJc w:val="right"/>
      <w:pPr>
        <w:ind w:left="8171" w:hanging="180"/>
      </w:pPr>
    </w:lvl>
  </w:abstractNum>
  <w:abstractNum w:abstractNumId="20" w15:restartNumberingAfterBreak="1">
    <w:nsid w:val="1E8330CD"/>
    <w:multiLevelType w:val="hybridMultilevel"/>
    <w:tmpl w:val="A648C554"/>
    <w:lvl w:ilvl="0" w:tplc="6D0A738C">
      <w:start w:val="1"/>
      <w:numFmt w:val="lowerLetter"/>
      <w:lvlText w:val="%1)"/>
      <w:lvlJc w:val="left"/>
      <w:pPr>
        <w:tabs>
          <w:tab w:val="num" w:pos="1070"/>
        </w:tabs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1">
    <w:nsid w:val="207D15DC"/>
    <w:multiLevelType w:val="hybridMultilevel"/>
    <w:tmpl w:val="B10E16AE"/>
    <w:lvl w:ilvl="0" w:tplc="96BA0C2C">
      <w:start w:val="1"/>
      <w:numFmt w:val="lowerLetter"/>
      <w:lvlText w:val="%1)"/>
      <w:lvlJc w:val="left"/>
      <w:pPr>
        <w:ind w:left="1571" w:hanging="720"/>
      </w:pPr>
      <w:rPr>
        <w:rFonts w:ascii="Century Gothic" w:eastAsia="Times New Roman" w:hAnsi="Century Gothic" w:cs="Arial" w:hint="default"/>
      </w:rPr>
    </w:lvl>
    <w:lvl w:ilvl="1" w:tplc="0C090019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plc="0C09001B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C090019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plc="0C09001B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C090019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plc="0C09001B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2" w15:restartNumberingAfterBreak="1">
    <w:nsid w:val="214042AE"/>
    <w:multiLevelType w:val="hybridMultilevel"/>
    <w:tmpl w:val="900EE3E8"/>
    <w:lvl w:ilvl="0" w:tplc="0C090019">
      <w:start w:val="1"/>
      <w:numFmt w:val="decimal"/>
      <w:lvlText w:val="%1."/>
      <w:lvlJc w:val="left"/>
      <w:pPr>
        <w:ind w:left="1571" w:hanging="360"/>
      </w:pPr>
    </w:lvl>
    <w:lvl w:ilvl="1" w:tplc="0C090019" w:tentative="1">
      <w:start w:val="1"/>
      <w:numFmt w:val="lowerLetter"/>
      <w:lvlText w:val="%2."/>
      <w:lvlJc w:val="left"/>
      <w:pPr>
        <w:ind w:left="2291" w:hanging="360"/>
      </w:p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</w:lvl>
    <w:lvl w:ilvl="3" w:tplc="0C09000F" w:tentative="1">
      <w:start w:val="1"/>
      <w:numFmt w:val="decimal"/>
      <w:lvlText w:val="%4."/>
      <w:lvlJc w:val="left"/>
      <w:pPr>
        <w:ind w:left="3731" w:hanging="360"/>
      </w:p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</w:lvl>
    <w:lvl w:ilvl="6" w:tplc="0C09000F" w:tentative="1">
      <w:start w:val="1"/>
      <w:numFmt w:val="decimal"/>
      <w:lvlText w:val="%7."/>
      <w:lvlJc w:val="left"/>
      <w:pPr>
        <w:ind w:left="5891" w:hanging="360"/>
      </w:p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1">
    <w:nsid w:val="23290B3D"/>
    <w:multiLevelType w:val="multilevel"/>
    <w:tmpl w:val="DC1E070E"/>
    <w:lvl w:ilvl="0">
      <w:start w:val="1"/>
      <w:numFmt w:val="lowerRoman"/>
      <w:pStyle w:val="iheading"/>
      <w:lvlText w:val="(%1)"/>
      <w:lvlJc w:val="left"/>
      <w:pPr>
        <w:tabs>
          <w:tab w:val="num" w:pos="3045"/>
        </w:tabs>
        <w:ind w:left="3045" w:hanging="363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4235"/>
        </w:tabs>
        <w:ind w:left="423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955"/>
        </w:tabs>
        <w:ind w:left="495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5"/>
        </w:tabs>
        <w:ind w:left="567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395"/>
        </w:tabs>
        <w:ind w:left="639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15"/>
        </w:tabs>
        <w:ind w:left="711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35"/>
        </w:tabs>
        <w:ind w:left="783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55"/>
        </w:tabs>
        <w:ind w:left="855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75"/>
        </w:tabs>
        <w:ind w:left="9275" w:hanging="180"/>
      </w:pPr>
      <w:rPr>
        <w:rFonts w:hint="default"/>
      </w:rPr>
    </w:lvl>
  </w:abstractNum>
  <w:abstractNum w:abstractNumId="24" w15:restartNumberingAfterBreak="1">
    <w:nsid w:val="28B863B8"/>
    <w:multiLevelType w:val="hybridMultilevel"/>
    <w:tmpl w:val="9AB8EC22"/>
    <w:lvl w:ilvl="0" w:tplc="6D0A738C">
      <w:start w:val="1"/>
      <w:numFmt w:val="lowerLetter"/>
      <w:lvlText w:val="%1)"/>
      <w:lvlJc w:val="left"/>
      <w:pPr>
        <w:tabs>
          <w:tab w:val="num" w:pos="1070"/>
        </w:tabs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2999073C"/>
    <w:multiLevelType w:val="hybridMultilevel"/>
    <w:tmpl w:val="947835F0"/>
    <w:lvl w:ilvl="0" w:tplc="3758A6A2">
      <w:start w:val="1"/>
      <w:numFmt w:val="lowerLetter"/>
      <w:pStyle w:val="ListNumber5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1430"/>
        </w:tabs>
        <w:ind w:left="143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2870"/>
        </w:tabs>
        <w:ind w:left="287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3590"/>
        </w:tabs>
        <w:ind w:left="359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4310"/>
        </w:tabs>
        <w:ind w:left="431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030"/>
        </w:tabs>
        <w:ind w:left="503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5750"/>
        </w:tabs>
        <w:ind w:left="5750" w:hanging="180"/>
      </w:pPr>
      <w:rPr>
        <w:rFonts w:cs="Times New Roman"/>
      </w:rPr>
    </w:lvl>
  </w:abstractNum>
  <w:abstractNum w:abstractNumId="26" w15:restartNumberingAfterBreak="1">
    <w:nsid w:val="2C253542"/>
    <w:multiLevelType w:val="hybridMultilevel"/>
    <w:tmpl w:val="C7849CB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1">
    <w:nsid w:val="2C847105"/>
    <w:multiLevelType w:val="multilevel"/>
    <w:tmpl w:val="B06C94EA"/>
    <w:lvl w:ilvl="0">
      <w:start w:val="1"/>
      <w:numFmt w:val="decimal"/>
      <w:lvlText w:val="%1"/>
      <w:legacy w:legacy="1" w:legacySpace="0" w:legacyIndent="709"/>
      <w:lvlJc w:val="left"/>
      <w:pPr>
        <w:ind w:left="709" w:hanging="709"/>
      </w:pPr>
      <w:rPr>
        <w:rFonts w:cs="Times New Roman"/>
        <w:color w:val="auto"/>
      </w:rPr>
    </w:lvl>
    <w:lvl w:ilvl="1">
      <w:start w:val="1"/>
      <w:numFmt w:val="decimal"/>
      <w:lvlText w:val="%1.%2"/>
      <w:legacy w:legacy="1" w:legacySpace="0" w:legacyIndent="709"/>
      <w:lvlJc w:val="left"/>
      <w:pPr>
        <w:ind w:left="1418" w:hanging="709"/>
      </w:pPr>
      <w:rPr>
        <w:rFonts w:cs="Times New Roman"/>
        <w:color w:val="FF0000"/>
      </w:rPr>
    </w:lvl>
    <w:lvl w:ilvl="2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cs="Times New Roman" w:hint="default"/>
        <w:color w:val="auto"/>
      </w:rPr>
    </w:lvl>
    <w:lvl w:ilvl="3">
      <w:start w:val="1"/>
      <w:numFmt w:val="decimal"/>
      <w:lvlText w:val="(%4)"/>
      <w:legacy w:legacy="1" w:legacySpace="0" w:legacyIndent="709"/>
      <w:lvlJc w:val="left"/>
      <w:pPr>
        <w:ind w:left="2836" w:hanging="709"/>
      </w:pPr>
      <w:rPr>
        <w:rFonts w:cs="Times New Roman"/>
        <w:color w:val="FF0000"/>
      </w:rPr>
    </w:lvl>
    <w:lvl w:ilvl="4">
      <w:start w:val="1"/>
      <w:numFmt w:val="upperLetter"/>
      <w:lvlText w:val="(%5)"/>
      <w:legacy w:legacy="1" w:legacySpace="0" w:legacyIndent="709"/>
      <w:lvlJc w:val="left"/>
      <w:pPr>
        <w:ind w:left="3545" w:hanging="709"/>
      </w:pPr>
      <w:rPr>
        <w:rFonts w:cs="Times New Roman"/>
        <w:color w:val="FF0000"/>
      </w:rPr>
    </w:lvl>
    <w:lvl w:ilvl="5">
      <w:start w:val="1"/>
      <w:numFmt w:val="lowerRoman"/>
      <w:lvlText w:val="(%6)"/>
      <w:legacy w:legacy="1" w:legacySpace="0" w:legacyIndent="709"/>
      <w:lvlJc w:val="left"/>
      <w:pPr>
        <w:ind w:left="4254" w:hanging="709"/>
      </w:pPr>
      <w:rPr>
        <w:rFonts w:cs="Times New Roman"/>
        <w:color w:val="FF0000"/>
      </w:rPr>
    </w:lvl>
    <w:lvl w:ilvl="6">
      <w:start w:val="1"/>
      <w:numFmt w:val="lowerLetter"/>
      <w:lvlText w:val="%7)"/>
      <w:lvlJc w:val="left"/>
      <w:pPr>
        <w:tabs>
          <w:tab w:val="num" w:pos="4614"/>
        </w:tabs>
        <w:ind w:left="4614" w:hanging="360"/>
      </w:pPr>
      <w:rPr>
        <w:rFonts w:cs="Times New Roman" w:hint="default"/>
        <w:color w:val="auto"/>
      </w:rPr>
    </w:lvl>
    <w:lvl w:ilvl="7">
      <w:start w:val="1"/>
      <w:numFmt w:val="decimal"/>
      <w:lvlText w:val="(%8)"/>
      <w:legacy w:legacy="1" w:legacySpace="0" w:legacyIndent="709"/>
      <w:lvlJc w:val="left"/>
      <w:pPr>
        <w:ind w:left="5672" w:hanging="709"/>
      </w:pPr>
      <w:rPr>
        <w:rFonts w:cs="Times New Roman"/>
        <w:color w:val="FF0000"/>
      </w:rPr>
    </w:lvl>
    <w:lvl w:ilvl="8">
      <w:start w:val="1"/>
      <w:numFmt w:val="upperLetter"/>
      <w:lvlText w:val="(%9)"/>
      <w:legacy w:legacy="1" w:legacySpace="0" w:legacyIndent="709"/>
      <w:lvlJc w:val="left"/>
      <w:pPr>
        <w:ind w:left="6381" w:hanging="709"/>
      </w:pPr>
      <w:rPr>
        <w:rFonts w:cs="Times New Roman"/>
        <w:color w:val="FF0000"/>
      </w:rPr>
    </w:lvl>
  </w:abstractNum>
  <w:abstractNum w:abstractNumId="28" w15:restartNumberingAfterBreak="1">
    <w:nsid w:val="2FB16068"/>
    <w:multiLevelType w:val="hybridMultilevel"/>
    <w:tmpl w:val="6F56A338"/>
    <w:lvl w:ilvl="0" w:tplc="0C090017">
      <w:start w:val="1"/>
      <w:numFmt w:val="lowerLetter"/>
      <w:lvlText w:val="%1)"/>
      <w:lvlJc w:val="left"/>
      <w:pPr>
        <w:ind w:left="1571" w:hanging="360"/>
      </w:pPr>
    </w:lvl>
    <w:lvl w:ilvl="1" w:tplc="0C090019" w:tentative="1">
      <w:start w:val="1"/>
      <w:numFmt w:val="lowerLetter"/>
      <w:lvlText w:val="%2."/>
      <w:lvlJc w:val="left"/>
      <w:pPr>
        <w:ind w:left="2291" w:hanging="360"/>
      </w:p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</w:lvl>
    <w:lvl w:ilvl="3" w:tplc="0C09000F" w:tentative="1">
      <w:start w:val="1"/>
      <w:numFmt w:val="decimal"/>
      <w:lvlText w:val="%4."/>
      <w:lvlJc w:val="left"/>
      <w:pPr>
        <w:ind w:left="3731" w:hanging="360"/>
      </w:p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</w:lvl>
    <w:lvl w:ilvl="6" w:tplc="0C09000F" w:tentative="1">
      <w:start w:val="1"/>
      <w:numFmt w:val="decimal"/>
      <w:lvlText w:val="%7."/>
      <w:lvlJc w:val="left"/>
      <w:pPr>
        <w:ind w:left="5891" w:hanging="360"/>
      </w:p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1">
    <w:nsid w:val="2FCC4FEE"/>
    <w:multiLevelType w:val="multilevel"/>
    <w:tmpl w:val="8C2AA6CE"/>
    <w:lvl w:ilvl="0">
      <w:start w:val="1"/>
      <w:numFmt w:val="decimal"/>
      <w:pStyle w:val="ClauseLevel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  <w:sz w:val="20"/>
        <w:szCs w:val="20"/>
      </w:rPr>
    </w:lvl>
    <w:lvl w:ilvl="1">
      <w:start w:val="1"/>
      <w:numFmt w:val="decimal"/>
      <w:pStyle w:val="ClauseLevel2"/>
      <w:lvlText w:val="%1.%2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pStyle w:val="ClauseLevel3"/>
      <w:lvlText w:val="%1.%2.%3."/>
      <w:lvlJc w:val="left"/>
      <w:pPr>
        <w:tabs>
          <w:tab w:val="num" w:pos="1134"/>
        </w:tabs>
        <w:ind w:left="1134" w:hanging="1134"/>
      </w:pPr>
      <w:rPr>
        <w:rFonts w:cs="Times New Roman" w:hint="default"/>
        <w:sz w:val="20"/>
        <w:szCs w:val="20"/>
      </w:rPr>
    </w:lvl>
    <w:lvl w:ilvl="3">
      <w:start w:val="1"/>
      <w:numFmt w:val="lowerLetter"/>
      <w:pStyle w:val="ClauseLevel4"/>
      <w:lvlText w:val="%4."/>
      <w:lvlJc w:val="left"/>
      <w:pPr>
        <w:tabs>
          <w:tab w:val="num" w:pos="1559"/>
        </w:tabs>
        <w:ind w:left="1559" w:hanging="425"/>
      </w:pPr>
      <w:rPr>
        <w:rFonts w:cs="Times New Roman" w:hint="default"/>
      </w:rPr>
    </w:lvl>
    <w:lvl w:ilvl="4">
      <w:start w:val="1"/>
      <w:numFmt w:val="lowerRoman"/>
      <w:pStyle w:val="ClauseLevel5"/>
      <w:lvlText w:val="%5."/>
      <w:lvlJc w:val="left"/>
      <w:pPr>
        <w:tabs>
          <w:tab w:val="num" w:pos="1985"/>
        </w:tabs>
        <w:ind w:left="1985" w:hanging="426"/>
      </w:pPr>
      <w:rPr>
        <w:rFonts w:cs="Times New Roman" w:hint="default"/>
      </w:rPr>
    </w:lvl>
    <w:lvl w:ilvl="5">
      <w:start w:val="1"/>
      <w:numFmt w:val="upperLetter"/>
      <w:pStyle w:val="ClauseLevel6"/>
      <w:lvlText w:val="%6."/>
      <w:lvlJc w:val="left"/>
      <w:pPr>
        <w:tabs>
          <w:tab w:val="num" w:pos="2410"/>
        </w:tabs>
        <w:ind w:left="2410" w:hanging="425"/>
      </w:pPr>
      <w:rPr>
        <w:rFonts w:cs="Times New Roman" w:hint="default"/>
      </w:rPr>
    </w:lvl>
    <w:lvl w:ilvl="6">
      <w:start w:val="1"/>
      <w:numFmt w:val="upperLetter"/>
      <w:pStyle w:val="ClauseLevel7"/>
      <w:lvlText w:val="%7."/>
      <w:lvlJc w:val="left"/>
      <w:pPr>
        <w:tabs>
          <w:tab w:val="num" w:pos="1985"/>
        </w:tabs>
        <w:ind w:left="1985" w:hanging="426"/>
      </w:pPr>
      <w:rPr>
        <w:rFonts w:cs="Times New Roman" w:hint="default"/>
      </w:rPr>
    </w:lvl>
    <w:lvl w:ilvl="7">
      <w:start w:val="1"/>
      <w:numFmt w:val="upperLetter"/>
      <w:pStyle w:val="ClauseLevel8"/>
      <w:lvlText w:val="%8."/>
      <w:lvlJc w:val="left"/>
      <w:pPr>
        <w:tabs>
          <w:tab w:val="num" w:pos="1985"/>
        </w:tabs>
        <w:ind w:left="1985" w:hanging="426"/>
      </w:pPr>
      <w:rPr>
        <w:rFonts w:cs="Times New Roman" w:hint="default"/>
      </w:rPr>
    </w:lvl>
    <w:lvl w:ilvl="8">
      <w:start w:val="1"/>
      <w:numFmt w:val="upperLetter"/>
      <w:pStyle w:val="ClauseLevel9"/>
      <w:lvlText w:val="%9."/>
      <w:lvlJc w:val="left"/>
      <w:pPr>
        <w:tabs>
          <w:tab w:val="num" w:pos="1985"/>
        </w:tabs>
        <w:ind w:left="1985" w:hanging="426"/>
      </w:pPr>
      <w:rPr>
        <w:rFonts w:cs="Times New Roman" w:hint="default"/>
      </w:rPr>
    </w:lvl>
  </w:abstractNum>
  <w:abstractNum w:abstractNumId="30" w15:restartNumberingAfterBreak="1">
    <w:nsid w:val="2FD0713C"/>
    <w:multiLevelType w:val="multilevel"/>
    <w:tmpl w:val="8EB8D0DE"/>
    <w:lvl w:ilvl="0">
      <w:start w:val="1"/>
      <w:numFmt w:val="decimal"/>
      <w:lvlText w:val="%1."/>
      <w:lvlJc w:val="left"/>
      <w:pPr>
        <w:tabs>
          <w:tab w:val="num" w:pos="993"/>
        </w:tabs>
        <w:ind w:left="1701" w:hanging="708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-708"/>
        </w:tabs>
        <w:ind w:left="708" w:hanging="708"/>
      </w:pPr>
      <w:rPr>
        <w:rFonts w:cs="Times New Roman" w:hint="default"/>
        <w:b/>
        <w:bCs w:val="0"/>
        <w:i w:val="0"/>
        <w:iCs w:val="0"/>
        <w:color w:val="auto"/>
        <w:sz w:val="16"/>
        <w:szCs w:val="16"/>
      </w:rPr>
    </w:lvl>
    <w:lvl w:ilvl="2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3"/>
        </w:tabs>
        <w:ind w:left="2835" w:hanging="708"/>
      </w:pPr>
      <w:rPr>
        <w:rFonts w:ascii="Arial" w:eastAsia="Times New Roman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%5."/>
      <w:lvlJc w:val="right"/>
      <w:pPr>
        <w:tabs>
          <w:tab w:val="num" w:pos="2832"/>
        </w:tabs>
        <w:ind w:left="2832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-2122"/>
        </w:tabs>
        <w:ind w:left="2126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4956" w:hanging="708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5664" w:hanging="708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6372" w:hanging="708"/>
      </w:pPr>
      <w:rPr>
        <w:rFonts w:cs="Times New Roman" w:hint="default"/>
      </w:rPr>
    </w:lvl>
  </w:abstractNum>
  <w:abstractNum w:abstractNumId="31" w15:restartNumberingAfterBreak="1">
    <w:nsid w:val="30AB4B91"/>
    <w:multiLevelType w:val="hybridMultilevel"/>
    <w:tmpl w:val="95C675DE"/>
    <w:lvl w:ilvl="0" w:tplc="3758A6A2">
      <w:start w:val="1"/>
      <w:numFmt w:val="lowerLetter"/>
      <w:lvlText w:val="%1)"/>
      <w:lvlJc w:val="left"/>
      <w:pPr>
        <w:tabs>
          <w:tab w:val="num" w:pos="1212"/>
        </w:tabs>
        <w:ind w:left="1212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852"/>
        </w:tabs>
        <w:ind w:left="852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C0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C0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32" w15:restartNumberingAfterBreak="1">
    <w:nsid w:val="3ED76F74"/>
    <w:multiLevelType w:val="multilevel"/>
    <w:tmpl w:val="4728156E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2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pStyle w:val="H4"/>
      <w:suff w:val="nothing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pStyle w:val="H5"/>
      <w:suff w:val="nothing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lowerLetter"/>
      <w:lvlText w:val="(%6)"/>
      <w:lvlJc w:val="left"/>
      <w:pPr>
        <w:tabs>
          <w:tab w:val="num" w:pos="567"/>
        </w:tabs>
        <w:ind w:left="567" w:hanging="567"/>
      </w:pPr>
    </w:lvl>
    <w:lvl w:ilvl="6">
      <w:start w:val="1"/>
      <w:numFmt w:val="lowerRoman"/>
      <w:lvlText w:val="(%7)"/>
      <w:lvlJc w:val="left"/>
      <w:pPr>
        <w:tabs>
          <w:tab w:val="num" w:pos="1134"/>
        </w:tabs>
        <w:ind w:left="1134" w:hanging="567"/>
      </w:pPr>
    </w:lvl>
    <w:lvl w:ilvl="7">
      <w:start w:val="1"/>
      <w:numFmt w:val="upperLetter"/>
      <w:lvlText w:val="(%8)"/>
      <w:lvlJc w:val="left"/>
      <w:pPr>
        <w:tabs>
          <w:tab w:val="num" w:pos="1701"/>
        </w:tabs>
        <w:ind w:left="1701" w:hanging="567"/>
      </w:pPr>
    </w:lvl>
    <w:lvl w:ilvl="8">
      <w:start w:val="1"/>
      <w:numFmt w:val="decimal"/>
      <w:pStyle w:val="B5"/>
      <w:lvlText w:val="(%9)"/>
      <w:lvlJc w:val="left"/>
      <w:pPr>
        <w:tabs>
          <w:tab w:val="num" w:pos="2268"/>
        </w:tabs>
        <w:ind w:left="2268" w:hanging="567"/>
      </w:pPr>
    </w:lvl>
  </w:abstractNum>
  <w:abstractNum w:abstractNumId="33" w15:restartNumberingAfterBreak="1">
    <w:nsid w:val="40071FAE"/>
    <w:multiLevelType w:val="multilevel"/>
    <w:tmpl w:val="352C4760"/>
    <w:styleLink w:val="ListNumberedHeadings"/>
    <w:lvl w:ilvl="0">
      <w:start w:val="1"/>
      <w:numFmt w:val="decimal"/>
      <w:pStyle w:val="AltHeading1"/>
      <w:lvlText w:val="%1"/>
      <w:lvlJc w:val="left"/>
      <w:pPr>
        <w:tabs>
          <w:tab w:val="num" w:pos="1134"/>
        </w:tabs>
        <w:ind w:left="1134" w:hanging="1134"/>
      </w:pPr>
      <w:rPr>
        <w:rFonts w:ascii="Cambria" w:hAnsi="Cambria" w:hint="default"/>
        <w:color w:val="auto"/>
      </w:rPr>
    </w:lvl>
    <w:lvl w:ilvl="1">
      <w:start w:val="1"/>
      <w:numFmt w:val="decimal"/>
      <w:pStyle w:val="AltHeading2"/>
      <w:lvlText w:val="%1.%2"/>
      <w:lvlJc w:val="left"/>
      <w:pPr>
        <w:tabs>
          <w:tab w:val="num" w:pos="1134"/>
        </w:tabs>
        <w:ind w:left="1134" w:hanging="1134"/>
      </w:pPr>
      <w:rPr>
        <w:rFonts w:ascii="Calibri" w:hAnsi="Calibri" w:hint="default"/>
        <w:color w:val="auto"/>
      </w:rPr>
    </w:lvl>
    <w:lvl w:ilvl="2">
      <w:start w:val="1"/>
      <w:numFmt w:val="decimal"/>
      <w:pStyle w:val="AltHeading3"/>
      <w:lvlText w:val="%1.%2.%3"/>
      <w:lvlJc w:val="left"/>
      <w:pPr>
        <w:tabs>
          <w:tab w:val="num" w:pos="1134"/>
        </w:tabs>
        <w:ind w:left="1134" w:hanging="1134"/>
      </w:pPr>
      <w:rPr>
        <w:rFonts w:ascii="Calibri" w:hAnsi="Calibri" w:hint="default"/>
        <w:color w:val="auto"/>
      </w:rPr>
    </w:lvl>
    <w:lvl w:ilvl="3">
      <w:start w:val="1"/>
      <w:numFmt w:val="decimal"/>
      <w:pStyle w:val="AltHeading4"/>
      <w:lvlText w:val="%1.%2.%3.%4"/>
      <w:lvlJc w:val="left"/>
      <w:pPr>
        <w:tabs>
          <w:tab w:val="num" w:pos="1134"/>
        </w:tabs>
        <w:ind w:left="1134" w:hanging="1134"/>
      </w:pPr>
      <w:rPr>
        <w:rFonts w:ascii="Cambria" w:hAnsi="Cambria" w:hint="default"/>
        <w:color w:val="auto"/>
        <w:sz w:val="22"/>
      </w:rPr>
    </w:lvl>
    <w:lvl w:ilvl="4">
      <w:start w:val="1"/>
      <w:numFmt w:val="decimal"/>
      <w:pStyle w:val="AltHeading5"/>
      <w:lvlText w:val="%1.%2.%3.%4.%5"/>
      <w:lvlJc w:val="left"/>
      <w:pPr>
        <w:tabs>
          <w:tab w:val="num" w:pos="1134"/>
        </w:tabs>
        <w:ind w:left="1134" w:hanging="1134"/>
      </w:pPr>
      <w:rPr>
        <w:rFonts w:ascii="Calibri" w:hAnsi="Calibri" w:hint="default"/>
        <w:b/>
        <w:color w:val="1F497D"/>
        <w:sz w:val="22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1">
    <w:nsid w:val="407910D7"/>
    <w:multiLevelType w:val="multilevel"/>
    <w:tmpl w:val="FB162DE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vanish w:val="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Heading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pStyle w:val="SubHeading4"/>
      <w:lvlText w:val="(%4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4">
      <w:start w:val="1"/>
      <w:numFmt w:val="lowerRoman"/>
      <w:pStyle w:val="SubHeading5"/>
      <w:lvlText w:val="(%5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5">
      <w:start w:val="1"/>
      <w:numFmt w:val="upperLetter"/>
      <w:pStyle w:val="SubHeading6"/>
      <w:lvlText w:val="(%6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35" w15:restartNumberingAfterBreak="1">
    <w:nsid w:val="4EA96CB0"/>
    <w:multiLevelType w:val="multilevel"/>
    <w:tmpl w:val="B8F8AE8E"/>
    <w:lvl w:ilvl="0">
      <w:start w:val="1"/>
      <w:numFmt w:val="decimal"/>
      <w:pStyle w:val="H1"/>
      <w:suff w:val="nothing"/>
      <w:lvlText w:val="%1"/>
      <w:lvlJc w:val="left"/>
      <w:rPr>
        <w:rFonts w:cs="Times New Roman" w:hint="default"/>
        <w:sz w:val="22"/>
        <w:szCs w:val="22"/>
      </w:rPr>
    </w:lvl>
    <w:lvl w:ilvl="1">
      <w:start w:val="1"/>
      <w:numFmt w:val="decimal"/>
      <w:pStyle w:val="H2"/>
      <w:suff w:val="nothing"/>
      <w:lvlText w:val="%1.%2"/>
      <w:lvlJc w:val="left"/>
      <w:pPr>
        <w:ind w:left="284"/>
      </w:pPr>
      <w:rPr>
        <w:rFonts w:ascii="Times New Roman" w:hAnsi="Times New Roman" w:cs="Times New Roman" w:hint="default"/>
        <w:strike w:val="0"/>
        <w:color w:val="auto"/>
      </w:rPr>
    </w:lvl>
    <w:lvl w:ilvl="2">
      <w:start w:val="1"/>
      <w:numFmt w:val="decimal"/>
      <w:suff w:val="nothing"/>
      <w:lvlText w:val="%1.%2.%3"/>
      <w:lvlJc w:val="left"/>
      <w:rPr>
        <w:rFonts w:cs="Times New Roman" w:hint="default"/>
        <w:b/>
        <w:bCs/>
        <w:i w:val="0"/>
        <w:iCs w:val="0"/>
      </w:rPr>
    </w:lvl>
    <w:lvl w:ilvl="3">
      <w:start w:val="1"/>
      <w:numFmt w:val="decimal"/>
      <w:suff w:val="nothing"/>
      <w:lvlText w:val="%1.%2.%3.%4"/>
      <w:lvlJc w:val="left"/>
      <w:rPr>
        <w:rFonts w:cs="Times New Roman" w:hint="default"/>
        <w:b/>
        <w:bCs/>
        <w:i w:val="0"/>
        <w:iCs w:val="0"/>
      </w:rPr>
    </w:lvl>
    <w:lvl w:ilvl="4">
      <w:start w:val="1"/>
      <w:numFmt w:val="decimal"/>
      <w:suff w:val="nothing"/>
      <w:lvlText w:val="%1.%2.%3.%4.%5"/>
      <w:lvlJc w:val="left"/>
      <w:rPr>
        <w:rFonts w:cs="Times New Roman" w:hint="default"/>
        <w:b/>
        <w:bCs/>
        <w:i w:val="0"/>
        <w:iCs w:val="0"/>
      </w:rPr>
    </w:lvl>
    <w:lvl w:ilvl="5">
      <w:start w:val="1"/>
      <w:numFmt w:val="lowerLetter"/>
      <w:pStyle w:val="B2"/>
      <w:lvlText w:val="(%6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6">
      <w:start w:val="1"/>
      <w:numFmt w:val="lowerRoman"/>
      <w:pStyle w:val="B3"/>
      <w:lvlText w:val="(%7)"/>
      <w:lvlJc w:val="left"/>
      <w:pPr>
        <w:tabs>
          <w:tab w:val="num" w:pos="1287"/>
        </w:tabs>
        <w:ind w:left="1134" w:hanging="567"/>
      </w:pPr>
      <w:rPr>
        <w:rFonts w:cs="Times New Roman" w:hint="default"/>
      </w:rPr>
    </w:lvl>
    <w:lvl w:ilvl="7">
      <w:start w:val="1"/>
      <w:numFmt w:val="upperLetter"/>
      <w:pStyle w:val="B4"/>
      <w:lvlText w:val="(%8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8">
      <w:start w:val="1"/>
      <w:numFmt w:val="decimal"/>
      <w:lvlText w:val="(%9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</w:abstractNum>
  <w:abstractNum w:abstractNumId="36" w15:restartNumberingAfterBreak="1">
    <w:nsid w:val="52677404"/>
    <w:multiLevelType w:val="hybridMultilevel"/>
    <w:tmpl w:val="3D0C7DE2"/>
    <w:lvl w:ilvl="0" w:tplc="42BE061A">
      <w:start w:val="1"/>
      <w:numFmt w:val="upperLetter"/>
      <w:pStyle w:val="Background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65222B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1">
    <w:nsid w:val="5AA00154"/>
    <w:multiLevelType w:val="hybridMultilevel"/>
    <w:tmpl w:val="0308A5A4"/>
    <w:lvl w:ilvl="0" w:tplc="792633EE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 w:tplc="1BDC45E2">
      <w:start w:val="1"/>
      <w:numFmt w:val="lowerRoman"/>
      <w:lvlText w:val="%2)"/>
      <w:lvlJc w:val="left"/>
      <w:pPr>
        <w:ind w:left="2149" w:hanging="360"/>
      </w:pPr>
      <w:rPr>
        <w:rFonts w:hint="default"/>
      </w:rPr>
    </w:lvl>
    <w:lvl w:ilvl="2" w:tplc="1BD87B2C">
      <w:start w:val="1"/>
      <w:numFmt w:val="lowerLetter"/>
      <w:lvlText w:val="(%3)"/>
      <w:lvlJc w:val="left"/>
      <w:pPr>
        <w:ind w:left="3049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1">
    <w:nsid w:val="5AF2355A"/>
    <w:multiLevelType w:val="hybridMultilevel"/>
    <w:tmpl w:val="D98210D6"/>
    <w:lvl w:ilvl="0" w:tplc="686C7EE6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1">
    <w:nsid w:val="5B550D49"/>
    <w:multiLevelType w:val="hybridMultilevel"/>
    <w:tmpl w:val="F4283BAC"/>
    <w:lvl w:ilvl="0" w:tplc="ABA68A1A">
      <w:start w:val="1"/>
      <w:numFmt w:val="lowerLetter"/>
      <w:lvlText w:val="%1)"/>
      <w:lvlJc w:val="left"/>
      <w:pPr>
        <w:ind w:left="1287" w:hanging="360"/>
      </w:pPr>
      <w:rPr>
        <w:rFonts w:ascii="Century Gothic" w:eastAsia="Times New Roman" w:hAnsi="Century Gothic" w:cs="Arial" w:hint="default"/>
      </w:rPr>
    </w:lvl>
    <w:lvl w:ilvl="1" w:tplc="65222BDA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1">
    <w:nsid w:val="5E1C1F62"/>
    <w:multiLevelType w:val="hybridMultilevel"/>
    <w:tmpl w:val="41500A24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1">
    <w:nsid w:val="611F3BC4"/>
    <w:multiLevelType w:val="multilevel"/>
    <w:tmpl w:val="F31E7FF8"/>
    <w:lvl w:ilvl="0">
      <w:start w:val="1"/>
      <w:numFmt w:val="decimal"/>
      <w:lvlText w:val="%1."/>
      <w:lvlJc w:val="left"/>
      <w:pPr>
        <w:tabs>
          <w:tab w:val="num" w:pos="993"/>
        </w:tabs>
        <w:ind w:left="1701" w:hanging="708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-708"/>
        </w:tabs>
        <w:ind w:left="708" w:hanging="708"/>
      </w:pPr>
      <w:rPr>
        <w:rFonts w:cs="Times New Roman" w:hint="default"/>
        <w:b/>
        <w:bCs w:val="0"/>
        <w:i w:val="0"/>
        <w:iCs w:val="0"/>
        <w:color w:val="auto"/>
        <w:sz w:val="16"/>
        <w:szCs w:val="16"/>
      </w:rPr>
    </w:lvl>
    <w:lvl w:ilvl="2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3"/>
        </w:tabs>
        <w:ind w:left="2835" w:hanging="708"/>
      </w:pPr>
      <w:rPr>
        <w:rFonts w:ascii="Century Gothic" w:eastAsia="Times New Roman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%5."/>
      <w:lvlJc w:val="right"/>
      <w:pPr>
        <w:tabs>
          <w:tab w:val="num" w:pos="2832"/>
        </w:tabs>
        <w:ind w:left="28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-2122"/>
        </w:tabs>
        <w:ind w:left="2126" w:hanging="708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4956" w:hanging="708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5664" w:hanging="708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6372" w:hanging="708"/>
      </w:pPr>
      <w:rPr>
        <w:rFonts w:cs="Times New Roman" w:hint="default"/>
      </w:rPr>
    </w:lvl>
  </w:abstractNum>
  <w:abstractNum w:abstractNumId="42" w15:restartNumberingAfterBreak="1">
    <w:nsid w:val="62790DD4"/>
    <w:multiLevelType w:val="hybridMultilevel"/>
    <w:tmpl w:val="677EC962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1">
    <w:nsid w:val="683805A7"/>
    <w:multiLevelType w:val="multilevel"/>
    <w:tmpl w:val="A0684B28"/>
    <w:lvl w:ilvl="0">
      <w:start w:val="1"/>
      <w:numFmt w:val="decimal"/>
      <w:lvlText w:val="%1."/>
      <w:lvlJc w:val="left"/>
      <w:pPr>
        <w:tabs>
          <w:tab w:val="num" w:pos="993"/>
        </w:tabs>
        <w:ind w:left="1701" w:hanging="708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-708"/>
        </w:tabs>
        <w:ind w:left="708" w:hanging="708"/>
      </w:pPr>
      <w:rPr>
        <w:rFonts w:cs="Times New Roman" w:hint="default"/>
        <w:b/>
        <w:bCs w:val="0"/>
        <w:i w:val="0"/>
        <w:iCs w:val="0"/>
        <w:color w:val="auto"/>
        <w:sz w:val="16"/>
        <w:szCs w:val="16"/>
      </w:rPr>
    </w:lvl>
    <w:lvl w:ilvl="2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3"/>
        </w:tabs>
        <w:ind w:left="2835" w:hanging="708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%5."/>
      <w:lvlJc w:val="right"/>
      <w:pPr>
        <w:tabs>
          <w:tab w:val="num" w:pos="2832"/>
        </w:tabs>
        <w:ind w:left="2832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-2122"/>
        </w:tabs>
        <w:ind w:left="2126" w:hanging="708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left="4956" w:hanging="708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5664" w:hanging="708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6372" w:hanging="708"/>
      </w:pPr>
      <w:rPr>
        <w:rFonts w:cs="Times New Roman" w:hint="default"/>
      </w:rPr>
    </w:lvl>
  </w:abstractNum>
  <w:abstractNum w:abstractNumId="44" w15:restartNumberingAfterBreak="1">
    <w:nsid w:val="72294DD9"/>
    <w:multiLevelType w:val="multilevel"/>
    <w:tmpl w:val="2DA8D3E2"/>
    <w:lvl w:ilvl="0">
      <w:start w:val="2"/>
      <w:numFmt w:val="none"/>
      <w:pStyle w:val="Definition"/>
      <w:suff w:val="nothing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lowerLetter"/>
      <w:pStyle w:val="Defa"/>
      <w:lvlText w:val="(%2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pStyle w:val="Defi"/>
      <w:lvlText w:val="(%3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(%4)"/>
      <w:lvlJc w:val="left"/>
      <w:pPr>
        <w:tabs>
          <w:tab w:val="num" w:pos="2552"/>
        </w:tabs>
        <w:ind w:left="2552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45" w15:restartNumberingAfterBreak="1">
    <w:nsid w:val="77541EE7"/>
    <w:multiLevelType w:val="hybridMultilevel"/>
    <w:tmpl w:val="6FF8FCD4"/>
    <w:lvl w:ilvl="0" w:tplc="0C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1">
    <w:nsid w:val="7A8523C8"/>
    <w:multiLevelType w:val="hybridMultilevel"/>
    <w:tmpl w:val="7E760192"/>
    <w:lvl w:ilvl="0" w:tplc="9B26A7B6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1">
    <w:nsid w:val="7ABA08B5"/>
    <w:multiLevelType w:val="hybridMultilevel"/>
    <w:tmpl w:val="F392BD2E"/>
    <w:lvl w:ilvl="0" w:tplc="C4B4C8F8">
      <w:start w:val="1"/>
      <w:numFmt w:val="lowerRoman"/>
      <w:lvlText w:val="%1)"/>
      <w:lvlJc w:val="left"/>
      <w:pPr>
        <w:ind w:left="1287" w:hanging="360"/>
      </w:pPr>
      <w:rPr>
        <w:rFonts w:hint="default"/>
      </w:rPr>
    </w:lvl>
    <w:lvl w:ilvl="1" w:tplc="68FE6CE6" w:tentative="1">
      <w:start w:val="1"/>
      <w:numFmt w:val="lowerLetter"/>
      <w:lvlText w:val="%2."/>
      <w:lvlJc w:val="left"/>
      <w:pPr>
        <w:ind w:left="2007" w:hanging="360"/>
      </w:pPr>
    </w:lvl>
    <w:lvl w:ilvl="2" w:tplc="25745226" w:tentative="1">
      <w:start w:val="1"/>
      <w:numFmt w:val="lowerRoman"/>
      <w:lvlText w:val="%3."/>
      <w:lvlJc w:val="right"/>
      <w:pPr>
        <w:ind w:left="2727" w:hanging="180"/>
      </w:pPr>
    </w:lvl>
    <w:lvl w:ilvl="3" w:tplc="CB308AB6" w:tentative="1">
      <w:start w:val="1"/>
      <w:numFmt w:val="decimal"/>
      <w:lvlText w:val="%4."/>
      <w:lvlJc w:val="left"/>
      <w:pPr>
        <w:ind w:left="3447" w:hanging="360"/>
      </w:pPr>
    </w:lvl>
    <w:lvl w:ilvl="4" w:tplc="E44CD34E" w:tentative="1">
      <w:start w:val="1"/>
      <w:numFmt w:val="lowerLetter"/>
      <w:lvlText w:val="%5."/>
      <w:lvlJc w:val="left"/>
      <w:pPr>
        <w:ind w:left="4167" w:hanging="360"/>
      </w:pPr>
    </w:lvl>
    <w:lvl w:ilvl="5" w:tplc="15908E88" w:tentative="1">
      <w:start w:val="1"/>
      <w:numFmt w:val="lowerRoman"/>
      <w:lvlText w:val="%6."/>
      <w:lvlJc w:val="right"/>
      <w:pPr>
        <w:ind w:left="4887" w:hanging="180"/>
      </w:pPr>
    </w:lvl>
    <w:lvl w:ilvl="6" w:tplc="9392BECE" w:tentative="1">
      <w:start w:val="1"/>
      <w:numFmt w:val="decimal"/>
      <w:lvlText w:val="%7."/>
      <w:lvlJc w:val="left"/>
      <w:pPr>
        <w:ind w:left="5607" w:hanging="360"/>
      </w:pPr>
    </w:lvl>
    <w:lvl w:ilvl="7" w:tplc="54E2DB06" w:tentative="1">
      <w:start w:val="1"/>
      <w:numFmt w:val="lowerLetter"/>
      <w:lvlText w:val="%8."/>
      <w:lvlJc w:val="left"/>
      <w:pPr>
        <w:ind w:left="6327" w:hanging="360"/>
      </w:pPr>
    </w:lvl>
    <w:lvl w:ilvl="8" w:tplc="03B0D81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1">
    <w:nsid w:val="7F4D6E99"/>
    <w:multiLevelType w:val="hybridMultilevel"/>
    <w:tmpl w:val="4B4294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35"/>
  </w:num>
  <w:num w:numId="5">
    <w:abstractNumId w:val="29"/>
  </w:num>
  <w:num w:numId="6">
    <w:abstractNumId w:val="36"/>
  </w:num>
  <w:num w:numId="7">
    <w:abstractNumId w:val="6"/>
  </w:num>
  <w:num w:numId="8">
    <w:abstractNumId w:val="2"/>
  </w:num>
  <w:num w:numId="9">
    <w:abstractNumId w:val="2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0"/>
  </w:num>
  <w:num w:numId="22">
    <w:abstractNumId w:val="22"/>
  </w:num>
  <w:num w:numId="23">
    <w:abstractNumId w:val="47"/>
  </w:num>
  <w:num w:numId="24">
    <w:abstractNumId w:val="39"/>
  </w:num>
  <w:num w:numId="25">
    <w:abstractNumId w:val="30"/>
  </w:num>
  <w:num w:numId="26">
    <w:abstractNumId w:val="13"/>
  </w:num>
  <w:num w:numId="27">
    <w:abstractNumId w:val="34"/>
  </w:num>
  <w:num w:numId="28">
    <w:abstractNumId w:val="44"/>
  </w:num>
  <w:num w:numId="29">
    <w:abstractNumId w:val="27"/>
  </w:num>
  <w:num w:numId="30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6"/>
  </w:num>
  <w:num w:numId="39">
    <w:abstractNumId w:val="37"/>
  </w:num>
  <w:num w:numId="40">
    <w:abstractNumId w:val="14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45"/>
  </w:num>
  <w:num w:numId="44">
    <w:abstractNumId w:val="15"/>
  </w:num>
  <w:num w:numId="45">
    <w:abstractNumId w:val="38"/>
  </w:num>
  <w:num w:numId="46">
    <w:abstractNumId w:val="40"/>
  </w:num>
  <w:num w:numId="47">
    <w:abstractNumId w:val="42"/>
  </w:num>
  <w:num w:numId="48">
    <w:abstractNumId w:val="43"/>
  </w:num>
  <w:num w:numId="49">
    <w:abstractNumId w:val="41"/>
  </w:num>
  <w:num w:numId="50">
    <w:abstractNumId w:val="28"/>
  </w:num>
  <w:num w:numId="51">
    <w:abstractNumId w:val="48"/>
  </w:num>
  <w:num w:numId="52">
    <w:abstractNumId w:val="33"/>
  </w:num>
  <w:num w:numId="53">
    <w:abstractNumId w:val="8"/>
  </w:num>
  <w:num w:numId="54">
    <w:abstractNumId w:val="26"/>
  </w:num>
  <w:num w:numId="55">
    <w:abstractNumId w:val="7"/>
  </w:num>
  <w:num w:numId="56">
    <w:abstractNumId w:val="5"/>
  </w:num>
  <w:num w:numId="57">
    <w:abstractNumId w:val="4"/>
  </w:num>
  <w:num w:numId="58">
    <w:abstractNumId w:val="3"/>
  </w:num>
  <w:num w:numId="59">
    <w:abstractNumId w:val="1"/>
  </w:num>
  <w:num w:numId="60">
    <w:abstractNumId w:val="0"/>
  </w:num>
  <w:num w:numId="61">
    <w:abstractNumId w:val="12"/>
  </w:num>
  <w:num w:numId="62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intFractionalCharacterWidth/>
  <w:embedSystemFonts/>
  <w:hideSpellingErrors/>
  <w:hideGrammaticalErrors/>
  <w:proofState w:spelling="clean" w:grammar="clean"/>
  <w:attachedTemplate r:id="rId1"/>
  <w:documentProtection w:edit="readOnly" w:formatting="1" w:enforcement="0"/>
  <w:defaultTabStop w:val="851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DWzMDQzNzIxtrBQ0lEKTi0uzszPAykwNKwFAA974HItAAAA"/>
    <w:docVar w:name="DocDesign" w:val="FEB1997"/>
    <w:docVar w:name="FHPCorpLaw" w:val="True"/>
    <w:docVar w:name="FHPTOCLevel" w:val=" 2"/>
    <w:docVar w:name="FPADocument" w:val="0"/>
    <w:docVar w:name="gAction" w:val=" 0"/>
    <w:docVar w:name="gFPA" w:val=" 0"/>
    <w:docVar w:name="mInitialised" w:val="Yes"/>
    <w:docVar w:name="OfficeID" w:val="MEL"/>
    <w:docVar w:name="TopBlackLevel" w:val="6"/>
    <w:docVar w:name="TopRedLevel" w:val="6"/>
  </w:docVars>
  <w:rsids>
    <w:rsidRoot w:val="00313E08"/>
    <w:rsid w:val="00001E9B"/>
    <w:rsid w:val="00001EF5"/>
    <w:rsid w:val="0000203F"/>
    <w:rsid w:val="000021D6"/>
    <w:rsid w:val="00004488"/>
    <w:rsid w:val="000069BE"/>
    <w:rsid w:val="000100D1"/>
    <w:rsid w:val="0001032D"/>
    <w:rsid w:val="00013F61"/>
    <w:rsid w:val="0001440D"/>
    <w:rsid w:val="00016631"/>
    <w:rsid w:val="00021011"/>
    <w:rsid w:val="0002318B"/>
    <w:rsid w:val="00024317"/>
    <w:rsid w:val="00024787"/>
    <w:rsid w:val="000252CB"/>
    <w:rsid w:val="00026590"/>
    <w:rsid w:val="00026E67"/>
    <w:rsid w:val="00031211"/>
    <w:rsid w:val="000314E1"/>
    <w:rsid w:val="00034B1A"/>
    <w:rsid w:val="00034CAB"/>
    <w:rsid w:val="00035177"/>
    <w:rsid w:val="00035312"/>
    <w:rsid w:val="000364E7"/>
    <w:rsid w:val="00043BFD"/>
    <w:rsid w:val="00043C29"/>
    <w:rsid w:val="0004482E"/>
    <w:rsid w:val="0005055C"/>
    <w:rsid w:val="00050B71"/>
    <w:rsid w:val="00050E92"/>
    <w:rsid w:val="00052583"/>
    <w:rsid w:val="00052B48"/>
    <w:rsid w:val="0005313E"/>
    <w:rsid w:val="0005360C"/>
    <w:rsid w:val="000548FF"/>
    <w:rsid w:val="00054CED"/>
    <w:rsid w:val="000560D7"/>
    <w:rsid w:val="0005773D"/>
    <w:rsid w:val="0006025B"/>
    <w:rsid w:val="00060D64"/>
    <w:rsid w:val="000610AF"/>
    <w:rsid w:val="00061EA4"/>
    <w:rsid w:val="0006253A"/>
    <w:rsid w:val="00062C0F"/>
    <w:rsid w:val="00062D89"/>
    <w:rsid w:val="0006405B"/>
    <w:rsid w:val="00064352"/>
    <w:rsid w:val="00064D23"/>
    <w:rsid w:val="000656ED"/>
    <w:rsid w:val="00065947"/>
    <w:rsid w:val="00065A1A"/>
    <w:rsid w:val="000663CF"/>
    <w:rsid w:val="00066DC2"/>
    <w:rsid w:val="00067B2C"/>
    <w:rsid w:val="000716D1"/>
    <w:rsid w:val="00071B56"/>
    <w:rsid w:val="000723AE"/>
    <w:rsid w:val="0007242C"/>
    <w:rsid w:val="000737C0"/>
    <w:rsid w:val="000739C7"/>
    <w:rsid w:val="00073EDE"/>
    <w:rsid w:val="000748C5"/>
    <w:rsid w:val="00074E7A"/>
    <w:rsid w:val="000774AF"/>
    <w:rsid w:val="00081414"/>
    <w:rsid w:val="00082808"/>
    <w:rsid w:val="000850CA"/>
    <w:rsid w:val="000859E2"/>
    <w:rsid w:val="00085EC8"/>
    <w:rsid w:val="0008642E"/>
    <w:rsid w:val="00087B93"/>
    <w:rsid w:val="00087FC1"/>
    <w:rsid w:val="000901ED"/>
    <w:rsid w:val="000910E2"/>
    <w:rsid w:val="00091945"/>
    <w:rsid w:val="00093899"/>
    <w:rsid w:val="00095419"/>
    <w:rsid w:val="00095FAC"/>
    <w:rsid w:val="00096458"/>
    <w:rsid w:val="000A0E14"/>
    <w:rsid w:val="000A1C59"/>
    <w:rsid w:val="000A29BA"/>
    <w:rsid w:val="000A3EFA"/>
    <w:rsid w:val="000A4245"/>
    <w:rsid w:val="000A4587"/>
    <w:rsid w:val="000A60E6"/>
    <w:rsid w:val="000A72F8"/>
    <w:rsid w:val="000A7701"/>
    <w:rsid w:val="000A7FD2"/>
    <w:rsid w:val="000B158C"/>
    <w:rsid w:val="000B1CB1"/>
    <w:rsid w:val="000B47AD"/>
    <w:rsid w:val="000B5862"/>
    <w:rsid w:val="000B5D30"/>
    <w:rsid w:val="000B5D77"/>
    <w:rsid w:val="000B64B9"/>
    <w:rsid w:val="000B65DE"/>
    <w:rsid w:val="000B7CC7"/>
    <w:rsid w:val="000B7D88"/>
    <w:rsid w:val="000C0A0C"/>
    <w:rsid w:val="000C2D56"/>
    <w:rsid w:val="000C2F4A"/>
    <w:rsid w:val="000C4B1F"/>
    <w:rsid w:val="000C4B3B"/>
    <w:rsid w:val="000C4E1D"/>
    <w:rsid w:val="000C6B11"/>
    <w:rsid w:val="000C7E82"/>
    <w:rsid w:val="000D02D6"/>
    <w:rsid w:val="000D0FCB"/>
    <w:rsid w:val="000D1696"/>
    <w:rsid w:val="000D1D51"/>
    <w:rsid w:val="000D1E35"/>
    <w:rsid w:val="000D1EDE"/>
    <w:rsid w:val="000D25CE"/>
    <w:rsid w:val="000D2BA6"/>
    <w:rsid w:val="000D5C9D"/>
    <w:rsid w:val="000D617C"/>
    <w:rsid w:val="000D6B4B"/>
    <w:rsid w:val="000D6B6A"/>
    <w:rsid w:val="000D7264"/>
    <w:rsid w:val="000D749C"/>
    <w:rsid w:val="000D7722"/>
    <w:rsid w:val="000D7892"/>
    <w:rsid w:val="000E09E3"/>
    <w:rsid w:val="000E0B3A"/>
    <w:rsid w:val="000E17C3"/>
    <w:rsid w:val="000E3535"/>
    <w:rsid w:val="000E467B"/>
    <w:rsid w:val="000E526C"/>
    <w:rsid w:val="000E558A"/>
    <w:rsid w:val="000E5F27"/>
    <w:rsid w:val="000E6301"/>
    <w:rsid w:val="000E6D1E"/>
    <w:rsid w:val="000E7223"/>
    <w:rsid w:val="000E7670"/>
    <w:rsid w:val="000E7C17"/>
    <w:rsid w:val="000E7D50"/>
    <w:rsid w:val="000F04AF"/>
    <w:rsid w:val="000F0E4E"/>
    <w:rsid w:val="000F10D6"/>
    <w:rsid w:val="000F3974"/>
    <w:rsid w:val="000F562F"/>
    <w:rsid w:val="000F5CBA"/>
    <w:rsid w:val="000F6C98"/>
    <w:rsid w:val="000F7308"/>
    <w:rsid w:val="0010002D"/>
    <w:rsid w:val="001002C7"/>
    <w:rsid w:val="0010030B"/>
    <w:rsid w:val="001013B1"/>
    <w:rsid w:val="00102722"/>
    <w:rsid w:val="00102C12"/>
    <w:rsid w:val="00103264"/>
    <w:rsid w:val="001042FB"/>
    <w:rsid w:val="00104398"/>
    <w:rsid w:val="00105499"/>
    <w:rsid w:val="00106CFD"/>
    <w:rsid w:val="0010744A"/>
    <w:rsid w:val="00110366"/>
    <w:rsid w:val="00110692"/>
    <w:rsid w:val="00111BAF"/>
    <w:rsid w:val="00112587"/>
    <w:rsid w:val="0011497C"/>
    <w:rsid w:val="00114D75"/>
    <w:rsid w:val="00115B14"/>
    <w:rsid w:val="00116A33"/>
    <w:rsid w:val="001171B3"/>
    <w:rsid w:val="00117AB0"/>
    <w:rsid w:val="0012016D"/>
    <w:rsid w:val="00120354"/>
    <w:rsid w:val="00120E5F"/>
    <w:rsid w:val="001237E4"/>
    <w:rsid w:val="00124240"/>
    <w:rsid w:val="00126625"/>
    <w:rsid w:val="00126E3E"/>
    <w:rsid w:val="0012787F"/>
    <w:rsid w:val="00127E31"/>
    <w:rsid w:val="00130171"/>
    <w:rsid w:val="00131AAA"/>
    <w:rsid w:val="001334C1"/>
    <w:rsid w:val="0013411F"/>
    <w:rsid w:val="00134687"/>
    <w:rsid w:val="00134AF4"/>
    <w:rsid w:val="00134B53"/>
    <w:rsid w:val="0013626A"/>
    <w:rsid w:val="00137A56"/>
    <w:rsid w:val="0014074E"/>
    <w:rsid w:val="00140964"/>
    <w:rsid w:val="001419CA"/>
    <w:rsid w:val="00142ED8"/>
    <w:rsid w:val="00142FDF"/>
    <w:rsid w:val="0014393B"/>
    <w:rsid w:val="00143F99"/>
    <w:rsid w:val="00145E9D"/>
    <w:rsid w:val="00147186"/>
    <w:rsid w:val="001473E5"/>
    <w:rsid w:val="001479AA"/>
    <w:rsid w:val="001479F5"/>
    <w:rsid w:val="00150ECF"/>
    <w:rsid w:val="00152081"/>
    <w:rsid w:val="0015324C"/>
    <w:rsid w:val="00153E5E"/>
    <w:rsid w:val="00154088"/>
    <w:rsid w:val="00154A8D"/>
    <w:rsid w:val="001550CA"/>
    <w:rsid w:val="00156E9C"/>
    <w:rsid w:val="00157692"/>
    <w:rsid w:val="00161727"/>
    <w:rsid w:val="00161729"/>
    <w:rsid w:val="00162609"/>
    <w:rsid w:val="00162E3C"/>
    <w:rsid w:val="0016442F"/>
    <w:rsid w:val="00166383"/>
    <w:rsid w:val="00166CC5"/>
    <w:rsid w:val="00167007"/>
    <w:rsid w:val="001670CA"/>
    <w:rsid w:val="00167BEF"/>
    <w:rsid w:val="00170970"/>
    <w:rsid w:val="001709F3"/>
    <w:rsid w:val="00170F0C"/>
    <w:rsid w:val="00172016"/>
    <w:rsid w:val="001722D6"/>
    <w:rsid w:val="00173978"/>
    <w:rsid w:val="0017529E"/>
    <w:rsid w:val="001771EE"/>
    <w:rsid w:val="00177EE0"/>
    <w:rsid w:val="001820B6"/>
    <w:rsid w:val="00183C86"/>
    <w:rsid w:val="00184608"/>
    <w:rsid w:val="00187ACC"/>
    <w:rsid w:val="00191006"/>
    <w:rsid w:val="001927B9"/>
    <w:rsid w:val="00192ECC"/>
    <w:rsid w:val="00193752"/>
    <w:rsid w:val="00193979"/>
    <w:rsid w:val="00194101"/>
    <w:rsid w:val="00194A14"/>
    <w:rsid w:val="00195331"/>
    <w:rsid w:val="001A236F"/>
    <w:rsid w:val="001A36A8"/>
    <w:rsid w:val="001A3CCE"/>
    <w:rsid w:val="001A4967"/>
    <w:rsid w:val="001A503D"/>
    <w:rsid w:val="001A513B"/>
    <w:rsid w:val="001A5BB1"/>
    <w:rsid w:val="001A5ED5"/>
    <w:rsid w:val="001A62F4"/>
    <w:rsid w:val="001A6368"/>
    <w:rsid w:val="001B01D5"/>
    <w:rsid w:val="001B049A"/>
    <w:rsid w:val="001B09D7"/>
    <w:rsid w:val="001B3663"/>
    <w:rsid w:val="001B396B"/>
    <w:rsid w:val="001B5E75"/>
    <w:rsid w:val="001B6A2A"/>
    <w:rsid w:val="001B6EAD"/>
    <w:rsid w:val="001B7388"/>
    <w:rsid w:val="001C0379"/>
    <w:rsid w:val="001C3321"/>
    <w:rsid w:val="001C3431"/>
    <w:rsid w:val="001C3753"/>
    <w:rsid w:val="001C541D"/>
    <w:rsid w:val="001C556B"/>
    <w:rsid w:val="001C7A76"/>
    <w:rsid w:val="001C7F40"/>
    <w:rsid w:val="001D3D1C"/>
    <w:rsid w:val="001D48D6"/>
    <w:rsid w:val="001D5FB8"/>
    <w:rsid w:val="001D6595"/>
    <w:rsid w:val="001D7673"/>
    <w:rsid w:val="001E234E"/>
    <w:rsid w:val="001E2A32"/>
    <w:rsid w:val="001E4B78"/>
    <w:rsid w:val="001E4E7F"/>
    <w:rsid w:val="001E51E0"/>
    <w:rsid w:val="001E62A1"/>
    <w:rsid w:val="001E62E0"/>
    <w:rsid w:val="001E64B6"/>
    <w:rsid w:val="001E6B0A"/>
    <w:rsid w:val="001E6CF5"/>
    <w:rsid w:val="001F14B0"/>
    <w:rsid w:val="001F159E"/>
    <w:rsid w:val="001F2D91"/>
    <w:rsid w:val="001F41DA"/>
    <w:rsid w:val="001F4EEC"/>
    <w:rsid w:val="001F6B38"/>
    <w:rsid w:val="001F78A5"/>
    <w:rsid w:val="00200770"/>
    <w:rsid w:val="00201639"/>
    <w:rsid w:val="0020247F"/>
    <w:rsid w:val="00205DFD"/>
    <w:rsid w:val="00207396"/>
    <w:rsid w:val="00211FE9"/>
    <w:rsid w:val="002121F0"/>
    <w:rsid w:val="00212B1A"/>
    <w:rsid w:val="00212BFA"/>
    <w:rsid w:val="00212F5A"/>
    <w:rsid w:val="002135C3"/>
    <w:rsid w:val="00214D99"/>
    <w:rsid w:val="00217AD4"/>
    <w:rsid w:val="00221C3F"/>
    <w:rsid w:val="00221F05"/>
    <w:rsid w:val="002236BB"/>
    <w:rsid w:val="002243F2"/>
    <w:rsid w:val="00224892"/>
    <w:rsid w:val="00224B54"/>
    <w:rsid w:val="00224BC7"/>
    <w:rsid w:val="0022523F"/>
    <w:rsid w:val="00225816"/>
    <w:rsid w:val="002260C2"/>
    <w:rsid w:val="00227621"/>
    <w:rsid w:val="00230E14"/>
    <w:rsid w:val="002358FA"/>
    <w:rsid w:val="00240014"/>
    <w:rsid w:val="002413C5"/>
    <w:rsid w:val="002427D3"/>
    <w:rsid w:val="00245BA6"/>
    <w:rsid w:val="0024709B"/>
    <w:rsid w:val="002472DC"/>
    <w:rsid w:val="00247DA6"/>
    <w:rsid w:val="0025065C"/>
    <w:rsid w:val="00252930"/>
    <w:rsid w:val="00253FED"/>
    <w:rsid w:val="00256398"/>
    <w:rsid w:val="002568A0"/>
    <w:rsid w:val="00256997"/>
    <w:rsid w:val="00256A68"/>
    <w:rsid w:val="002570F8"/>
    <w:rsid w:val="0025767D"/>
    <w:rsid w:val="00261000"/>
    <w:rsid w:val="002610AE"/>
    <w:rsid w:val="00261100"/>
    <w:rsid w:val="00262F6B"/>
    <w:rsid w:val="00263084"/>
    <w:rsid w:val="00263CC1"/>
    <w:rsid w:val="00264A50"/>
    <w:rsid w:val="00264B27"/>
    <w:rsid w:val="00264CC8"/>
    <w:rsid w:val="00265190"/>
    <w:rsid w:val="002652E4"/>
    <w:rsid w:val="002657A1"/>
    <w:rsid w:val="00266993"/>
    <w:rsid w:val="002706D5"/>
    <w:rsid w:val="00273000"/>
    <w:rsid w:val="002734A1"/>
    <w:rsid w:val="00273DA7"/>
    <w:rsid w:val="00274060"/>
    <w:rsid w:val="00274597"/>
    <w:rsid w:val="00274CB4"/>
    <w:rsid w:val="00275AB5"/>
    <w:rsid w:val="00275DD6"/>
    <w:rsid w:val="002766B5"/>
    <w:rsid w:val="00276E81"/>
    <w:rsid w:val="00277F1F"/>
    <w:rsid w:val="00277FA3"/>
    <w:rsid w:val="00281E1D"/>
    <w:rsid w:val="00282A3D"/>
    <w:rsid w:val="00282FB2"/>
    <w:rsid w:val="00283069"/>
    <w:rsid w:val="00283867"/>
    <w:rsid w:val="00284894"/>
    <w:rsid w:val="00284F25"/>
    <w:rsid w:val="00287A22"/>
    <w:rsid w:val="00290F49"/>
    <w:rsid w:val="00291587"/>
    <w:rsid w:val="00291E2B"/>
    <w:rsid w:val="002925D7"/>
    <w:rsid w:val="00293A33"/>
    <w:rsid w:val="002A16FC"/>
    <w:rsid w:val="002A20F7"/>
    <w:rsid w:val="002A2FDD"/>
    <w:rsid w:val="002A47E6"/>
    <w:rsid w:val="002A642C"/>
    <w:rsid w:val="002A6856"/>
    <w:rsid w:val="002A6CE5"/>
    <w:rsid w:val="002A78F1"/>
    <w:rsid w:val="002B1E10"/>
    <w:rsid w:val="002B44A5"/>
    <w:rsid w:val="002B4506"/>
    <w:rsid w:val="002B586F"/>
    <w:rsid w:val="002B59CA"/>
    <w:rsid w:val="002B5BCA"/>
    <w:rsid w:val="002B5CA6"/>
    <w:rsid w:val="002B7977"/>
    <w:rsid w:val="002B7EDA"/>
    <w:rsid w:val="002C0FBC"/>
    <w:rsid w:val="002C18E9"/>
    <w:rsid w:val="002C1FCF"/>
    <w:rsid w:val="002C25AD"/>
    <w:rsid w:val="002C274D"/>
    <w:rsid w:val="002C30BF"/>
    <w:rsid w:val="002C32E9"/>
    <w:rsid w:val="002C4ABE"/>
    <w:rsid w:val="002C4B06"/>
    <w:rsid w:val="002C5743"/>
    <w:rsid w:val="002C68A6"/>
    <w:rsid w:val="002D0C3C"/>
    <w:rsid w:val="002D249F"/>
    <w:rsid w:val="002D2AE2"/>
    <w:rsid w:val="002D2FBA"/>
    <w:rsid w:val="002D4407"/>
    <w:rsid w:val="002D4F6C"/>
    <w:rsid w:val="002D52B6"/>
    <w:rsid w:val="002D5A92"/>
    <w:rsid w:val="002D5AF1"/>
    <w:rsid w:val="002D5DC9"/>
    <w:rsid w:val="002D7C8B"/>
    <w:rsid w:val="002E05FA"/>
    <w:rsid w:val="002E0E78"/>
    <w:rsid w:val="002E10FE"/>
    <w:rsid w:val="002E18E4"/>
    <w:rsid w:val="002E20AA"/>
    <w:rsid w:val="002E39BB"/>
    <w:rsid w:val="002E3FF6"/>
    <w:rsid w:val="002E41DC"/>
    <w:rsid w:val="002E4E23"/>
    <w:rsid w:val="002E585A"/>
    <w:rsid w:val="002E6E7C"/>
    <w:rsid w:val="002E6FA4"/>
    <w:rsid w:val="002E7569"/>
    <w:rsid w:val="002F5587"/>
    <w:rsid w:val="0030068F"/>
    <w:rsid w:val="003008B2"/>
    <w:rsid w:val="003023E6"/>
    <w:rsid w:val="0030469E"/>
    <w:rsid w:val="00304A4B"/>
    <w:rsid w:val="00304A68"/>
    <w:rsid w:val="00304E70"/>
    <w:rsid w:val="00304F9A"/>
    <w:rsid w:val="00305AF7"/>
    <w:rsid w:val="00305CFB"/>
    <w:rsid w:val="0030603F"/>
    <w:rsid w:val="00306333"/>
    <w:rsid w:val="00307201"/>
    <w:rsid w:val="00307616"/>
    <w:rsid w:val="00310666"/>
    <w:rsid w:val="003115F2"/>
    <w:rsid w:val="00311C12"/>
    <w:rsid w:val="00312871"/>
    <w:rsid w:val="00312E81"/>
    <w:rsid w:val="00313E08"/>
    <w:rsid w:val="00314034"/>
    <w:rsid w:val="00314D46"/>
    <w:rsid w:val="0031549F"/>
    <w:rsid w:val="00316053"/>
    <w:rsid w:val="00316C1A"/>
    <w:rsid w:val="00316D4B"/>
    <w:rsid w:val="00316E62"/>
    <w:rsid w:val="00321247"/>
    <w:rsid w:val="00321795"/>
    <w:rsid w:val="003223AD"/>
    <w:rsid w:val="003226CC"/>
    <w:rsid w:val="003228C3"/>
    <w:rsid w:val="00323DA9"/>
    <w:rsid w:val="00324843"/>
    <w:rsid w:val="00324ECD"/>
    <w:rsid w:val="00325B52"/>
    <w:rsid w:val="00325CC6"/>
    <w:rsid w:val="003267DD"/>
    <w:rsid w:val="00327462"/>
    <w:rsid w:val="003279D4"/>
    <w:rsid w:val="00330D10"/>
    <w:rsid w:val="00333B62"/>
    <w:rsid w:val="00334720"/>
    <w:rsid w:val="003351A4"/>
    <w:rsid w:val="0033587B"/>
    <w:rsid w:val="0033648D"/>
    <w:rsid w:val="00341C4E"/>
    <w:rsid w:val="00342E46"/>
    <w:rsid w:val="00344C35"/>
    <w:rsid w:val="00344E13"/>
    <w:rsid w:val="00345BCC"/>
    <w:rsid w:val="00345BEB"/>
    <w:rsid w:val="003460FB"/>
    <w:rsid w:val="00346554"/>
    <w:rsid w:val="0034656B"/>
    <w:rsid w:val="00347557"/>
    <w:rsid w:val="00350198"/>
    <w:rsid w:val="00350329"/>
    <w:rsid w:val="0035050A"/>
    <w:rsid w:val="00350882"/>
    <w:rsid w:val="0035134E"/>
    <w:rsid w:val="003526BF"/>
    <w:rsid w:val="003526EA"/>
    <w:rsid w:val="0035443C"/>
    <w:rsid w:val="00354B1C"/>
    <w:rsid w:val="00354FF3"/>
    <w:rsid w:val="0035688F"/>
    <w:rsid w:val="00356D14"/>
    <w:rsid w:val="00357045"/>
    <w:rsid w:val="00357463"/>
    <w:rsid w:val="0036085A"/>
    <w:rsid w:val="003611F2"/>
    <w:rsid w:val="0036199A"/>
    <w:rsid w:val="003624E9"/>
    <w:rsid w:val="00362E10"/>
    <w:rsid w:val="00363519"/>
    <w:rsid w:val="00363684"/>
    <w:rsid w:val="00363CFB"/>
    <w:rsid w:val="003641D1"/>
    <w:rsid w:val="003643B6"/>
    <w:rsid w:val="00365849"/>
    <w:rsid w:val="0036609C"/>
    <w:rsid w:val="0036718B"/>
    <w:rsid w:val="00367D88"/>
    <w:rsid w:val="00372397"/>
    <w:rsid w:val="00372448"/>
    <w:rsid w:val="003727F1"/>
    <w:rsid w:val="00373DF5"/>
    <w:rsid w:val="00374837"/>
    <w:rsid w:val="00374A06"/>
    <w:rsid w:val="003765BF"/>
    <w:rsid w:val="0037777F"/>
    <w:rsid w:val="003805BB"/>
    <w:rsid w:val="00381792"/>
    <w:rsid w:val="00381B9C"/>
    <w:rsid w:val="003831EB"/>
    <w:rsid w:val="00384F47"/>
    <w:rsid w:val="003850DF"/>
    <w:rsid w:val="00385519"/>
    <w:rsid w:val="003857DF"/>
    <w:rsid w:val="00386BFD"/>
    <w:rsid w:val="00386D66"/>
    <w:rsid w:val="00387588"/>
    <w:rsid w:val="00390AB8"/>
    <w:rsid w:val="0039107D"/>
    <w:rsid w:val="003923EA"/>
    <w:rsid w:val="00392A73"/>
    <w:rsid w:val="003938E3"/>
    <w:rsid w:val="00393955"/>
    <w:rsid w:val="00393D38"/>
    <w:rsid w:val="00394094"/>
    <w:rsid w:val="00395639"/>
    <w:rsid w:val="00397972"/>
    <w:rsid w:val="00397BFB"/>
    <w:rsid w:val="00397EA3"/>
    <w:rsid w:val="003A0C0F"/>
    <w:rsid w:val="003A45F1"/>
    <w:rsid w:val="003A4E08"/>
    <w:rsid w:val="003A4F8A"/>
    <w:rsid w:val="003B0435"/>
    <w:rsid w:val="003B074E"/>
    <w:rsid w:val="003B0866"/>
    <w:rsid w:val="003B0A87"/>
    <w:rsid w:val="003B139F"/>
    <w:rsid w:val="003B2E4F"/>
    <w:rsid w:val="003B3631"/>
    <w:rsid w:val="003B37E8"/>
    <w:rsid w:val="003B3800"/>
    <w:rsid w:val="003B398E"/>
    <w:rsid w:val="003B4EE2"/>
    <w:rsid w:val="003B5C1B"/>
    <w:rsid w:val="003B6875"/>
    <w:rsid w:val="003B7567"/>
    <w:rsid w:val="003C07C9"/>
    <w:rsid w:val="003C2538"/>
    <w:rsid w:val="003C3402"/>
    <w:rsid w:val="003C340B"/>
    <w:rsid w:val="003C55D1"/>
    <w:rsid w:val="003D057D"/>
    <w:rsid w:val="003D1799"/>
    <w:rsid w:val="003D1AAD"/>
    <w:rsid w:val="003D2996"/>
    <w:rsid w:val="003D2F25"/>
    <w:rsid w:val="003D32E2"/>
    <w:rsid w:val="003D7660"/>
    <w:rsid w:val="003D7913"/>
    <w:rsid w:val="003D7946"/>
    <w:rsid w:val="003E0C16"/>
    <w:rsid w:val="003E1510"/>
    <w:rsid w:val="003E370E"/>
    <w:rsid w:val="003E4124"/>
    <w:rsid w:val="003E43A8"/>
    <w:rsid w:val="003E5B06"/>
    <w:rsid w:val="003E7AAD"/>
    <w:rsid w:val="003F0442"/>
    <w:rsid w:val="003F0B48"/>
    <w:rsid w:val="003F23C2"/>
    <w:rsid w:val="003F35EA"/>
    <w:rsid w:val="003F47FB"/>
    <w:rsid w:val="003F51DF"/>
    <w:rsid w:val="003F55A7"/>
    <w:rsid w:val="003F696B"/>
    <w:rsid w:val="00400175"/>
    <w:rsid w:val="004005B2"/>
    <w:rsid w:val="00401514"/>
    <w:rsid w:val="00401D41"/>
    <w:rsid w:val="004020E1"/>
    <w:rsid w:val="004026F0"/>
    <w:rsid w:val="004038A7"/>
    <w:rsid w:val="004048A8"/>
    <w:rsid w:val="0040583C"/>
    <w:rsid w:val="00406A07"/>
    <w:rsid w:val="00406A2D"/>
    <w:rsid w:val="00406E26"/>
    <w:rsid w:val="0041033A"/>
    <w:rsid w:val="00410A12"/>
    <w:rsid w:val="0041192C"/>
    <w:rsid w:val="0041291C"/>
    <w:rsid w:val="00412C2E"/>
    <w:rsid w:val="00413D32"/>
    <w:rsid w:val="00414710"/>
    <w:rsid w:val="00416A45"/>
    <w:rsid w:val="004208B1"/>
    <w:rsid w:val="004226D1"/>
    <w:rsid w:val="00422970"/>
    <w:rsid w:val="00422B5A"/>
    <w:rsid w:val="004246E2"/>
    <w:rsid w:val="00424F8A"/>
    <w:rsid w:val="004256BC"/>
    <w:rsid w:val="00426116"/>
    <w:rsid w:val="0042650B"/>
    <w:rsid w:val="004302CF"/>
    <w:rsid w:val="004305E7"/>
    <w:rsid w:val="004314E5"/>
    <w:rsid w:val="00431761"/>
    <w:rsid w:val="00431DB1"/>
    <w:rsid w:val="004320C6"/>
    <w:rsid w:val="0043300D"/>
    <w:rsid w:val="00436B9D"/>
    <w:rsid w:val="00436EDB"/>
    <w:rsid w:val="004408BD"/>
    <w:rsid w:val="004408FD"/>
    <w:rsid w:val="00440913"/>
    <w:rsid w:val="00441ABE"/>
    <w:rsid w:val="00442A13"/>
    <w:rsid w:val="00444B48"/>
    <w:rsid w:val="00444C0F"/>
    <w:rsid w:val="004453BE"/>
    <w:rsid w:val="00446BFE"/>
    <w:rsid w:val="00447B45"/>
    <w:rsid w:val="0045059E"/>
    <w:rsid w:val="0045070E"/>
    <w:rsid w:val="0045205B"/>
    <w:rsid w:val="00452F9A"/>
    <w:rsid w:val="00453784"/>
    <w:rsid w:val="004539C0"/>
    <w:rsid w:val="00455745"/>
    <w:rsid w:val="00455BDA"/>
    <w:rsid w:val="004603D3"/>
    <w:rsid w:val="00460526"/>
    <w:rsid w:val="004631A8"/>
    <w:rsid w:val="004639EF"/>
    <w:rsid w:val="004660DC"/>
    <w:rsid w:val="00466B4D"/>
    <w:rsid w:val="00466FEB"/>
    <w:rsid w:val="00467163"/>
    <w:rsid w:val="00471CAE"/>
    <w:rsid w:val="004723BD"/>
    <w:rsid w:val="0047359E"/>
    <w:rsid w:val="004745F1"/>
    <w:rsid w:val="00474CFC"/>
    <w:rsid w:val="0047735A"/>
    <w:rsid w:val="004778B5"/>
    <w:rsid w:val="00480F15"/>
    <w:rsid w:val="00480FE9"/>
    <w:rsid w:val="00481934"/>
    <w:rsid w:val="0048207F"/>
    <w:rsid w:val="0048279C"/>
    <w:rsid w:val="004832E7"/>
    <w:rsid w:val="00483925"/>
    <w:rsid w:val="00483E3D"/>
    <w:rsid w:val="00484200"/>
    <w:rsid w:val="0048488A"/>
    <w:rsid w:val="00485412"/>
    <w:rsid w:val="004863E9"/>
    <w:rsid w:val="004870B4"/>
    <w:rsid w:val="00487DA8"/>
    <w:rsid w:val="00491AAB"/>
    <w:rsid w:val="0049219C"/>
    <w:rsid w:val="0049290A"/>
    <w:rsid w:val="004929DC"/>
    <w:rsid w:val="0049325D"/>
    <w:rsid w:val="00493297"/>
    <w:rsid w:val="00493FD6"/>
    <w:rsid w:val="00495927"/>
    <w:rsid w:val="004959A7"/>
    <w:rsid w:val="00495CA6"/>
    <w:rsid w:val="00496372"/>
    <w:rsid w:val="004966BB"/>
    <w:rsid w:val="004974F9"/>
    <w:rsid w:val="004A0839"/>
    <w:rsid w:val="004A0B94"/>
    <w:rsid w:val="004A0E86"/>
    <w:rsid w:val="004A3536"/>
    <w:rsid w:val="004A48EE"/>
    <w:rsid w:val="004A4CE9"/>
    <w:rsid w:val="004A50C2"/>
    <w:rsid w:val="004A51D3"/>
    <w:rsid w:val="004A63DA"/>
    <w:rsid w:val="004A7FB1"/>
    <w:rsid w:val="004B005E"/>
    <w:rsid w:val="004B04D6"/>
    <w:rsid w:val="004B123A"/>
    <w:rsid w:val="004B2290"/>
    <w:rsid w:val="004B3751"/>
    <w:rsid w:val="004B3E9A"/>
    <w:rsid w:val="004B77F5"/>
    <w:rsid w:val="004B7A60"/>
    <w:rsid w:val="004C0259"/>
    <w:rsid w:val="004C170D"/>
    <w:rsid w:val="004C19C1"/>
    <w:rsid w:val="004C2252"/>
    <w:rsid w:val="004C25B0"/>
    <w:rsid w:val="004C30D7"/>
    <w:rsid w:val="004C46CD"/>
    <w:rsid w:val="004C520D"/>
    <w:rsid w:val="004C5AB3"/>
    <w:rsid w:val="004C6C0F"/>
    <w:rsid w:val="004D2104"/>
    <w:rsid w:val="004D26BA"/>
    <w:rsid w:val="004D3630"/>
    <w:rsid w:val="004D4024"/>
    <w:rsid w:val="004D47DD"/>
    <w:rsid w:val="004D4CFE"/>
    <w:rsid w:val="004D508A"/>
    <w:rsid w:val="004D57F6"/>
    <w:rsid w:val="004D62FF"/>
    <w:rsid w:val="004D63D4"/>
    <w:rsid w:val="004D64E4"/>
    <w:rsid w:val="004E04E7"/>
    <w:rsid w:val="004E08CC"/>
    <w:rsid w:val="004E1497"/>
    <w:rsid w:val="004E3106"/>
    <w:rsid w:val="004E3251"/>
    <w:rsid w:val="004E3678"/>
    <w:rsid w:val="004E39CE"/>
    <w:rsid w:val="004E43B2"/>
    <w:rsid w:val="004E481C"/>
    <w:rsid w:val="004E4EAD"/>
    <w:rsid w:val="004E5A3A"/>
    <w:rsid w:val="004E6DD6"/>
    <w:rsid w:val="004F08F5"/>
    <w:rsid w:val="004F0F9B"/>
    <w:rsid w:val="004F4A34"/>
    <w:rsid w:val="004F558D"/>
    <w:rsid w:val="004F76EB"/>
    <w:rsid w:val="004F78AB"/>
    <w:rsid w:val="00500505"/>
    <w:rsid w:val="0050079F"/>
    <w:rsid w:val="00501335"/>
    <w:rsid w:val="0050140D"/>
    <w:rsid w:val="005038FF"/>
    <w:rsid w:val="00504489"/>
    <w:rsid w:val="005057C9"/>
    <w:rsid w:val="00506A52"/>
    <w:rsid w:val="005077A0"/>
    <w:rsid w:val="005077AE"/>
    <w:rsid w:val="0050797F"/>
    <w:rsid w:val="00510F87"/>
    <w:rsid w:val="00511A52"/>
    <w:rsid w:val="00511B60"/>
    <w:rsid w:val="00513B73"/>
    <w:rsid w:val="00513D7B"/>
    <w:rsid w:val="00514480"/>
    <w:rsid w:val="005150EA"/>
    <w:rsid w:val="00515D73"/>
    <w:rsid w:val="0051610B"/>
    <w:rsid w:val="005178E4"/>
    <w:rsid w:val="0052028C"/>
    <w:rsid w:val="0052132F"/>
    <w:rsid w:val="0052277A"/>
    <w:rsid w:val="00522FF2"/>
    <w:rsid w:val="005233D8"/>
    <w:rsid w:val="005240AD"/>
    <w:rsid w:val="00525A03"/>
    <w:rsid w:val="00525F9E"/>
    <w:rsid w:val="005261BE"/>
    <w:rsid w:val="00526BDD"/>
    <w:rsid w:val="00527E26"/>
    <w:rsid w:val="00527F7D"/>
    <w:rsid w:val="005320E3"/>
    <w:rsid w:val="00532571"/>
    <w:rsid w:val="00532EFD"/>
    <w:rsid w:val="00533FDB"/>
    <w:rsid w:val="0053603C"/>
    <w:rsid w:val="00536660"/>
    <w:rsid w:val="005369A0"/>
    <w:rsid w:val="00536AAD"/>
    <w:rsid w:val="00536E57"/>
    <w:rsid w:val="00537518"/>
    <w:rsid w:val="0054143F"/>
    <w:rsid w:val="005440C0"/>
    <w:rsid w:val="00544B65"/>
    <w:rsid w:val="005458F2"/>
    <w:rsid w:val="0054642C"/>
    <w:rsid w:val="0054673E"/>
    <w:rsid w:val="00547454"/>
    <w:rsid w:val="005505E9"/>
    <w:rsid w:val="0055136E"/>
    <w:rsid w:val="00551779"/>
    <w:rsid w:val="005518CC"/>
    <w:rsid w:val="00551DA0"/>
    <w:rsid w:val="00553E4A"/>
    <w:rsid w:val="0055458B"/>
    <w:rsid w:val="00555E00"/>
    <w:rsid w:val="00556A0C"/>
    <w:rsid w:val="00556A47"/>
    <w:rsid w:val="00557C41"/>
    <w:rsid w:val="00557E65"/>
    <w:rsid w:val="005600C0"/>
    <w:rsid w:val="00561615"/>
    <w:rsid w:val="00561926"/>
    <w:rsid w:val="00564B4B"/>
    <w:rsid w:val="00566D6C"/>
    <w:rsid w:val="00570991"/>
    <w:rsid w:val="005715C2"/>
    <w:rsid w:val="00571BBC"/>
    <w:rsid w:val="0057221B"/>
    <w:rsid w:val="00573256"/>
    <w:rsid w:val="0057331E"/>
    <w:rsid w:val="00574E11"/>
    <w:rsid w:val="005805D9"/>
    <w:rsid w:val="00580D6F"/>
    <w:rsid w:val="005812D9"/>
    <w:rsid w:val="0058383A"/>
    <w:rsid w:val="0058413E"/>
    <w:rsid w:val="00584969"/>
    <w:rsid w:val="00584A0F"/>
    <w:rsid w:val="005850A9"/>
    <w:rsid w:val="00585B0A"/>
    <w:rsid w:val="00587F03"/>
    <w:rsid w:val="00590227"/>
    <w:rsid w:val="005907B5"/>
    <w:rsid w:val="0059104C"/>
    <w:rsid w:val="00591059"/>
    <w:rsid w:val="00591A42"/>
    <w:rsid w:val="005924A0"/>
    <w:rsid w:val="00592526"/>
    <w:rsid w:val="00592DAF"/>
    <w:rsid w:val="005931FA"/>
    <w:rsid w:val="00593D2A"/>
    <w:rsid w:val="00594CFF"/>
    <w:rsid w:val="00595A82"/>
    <w:rsid w:val="00595C73"/>
    <w:rsid w:val="00596C72"/>
    <w:rsid w:val="005A028B"/>
    <w:rsid w:val="005A32AE"/>
    <w:rsid w:val="005A6484"/>
    <w:rsid w:val="005A73F4"/>
    <w:rsid w:val="005A73FE"/>
    <w:rsid w:val="005A7CFE"/>
    <w:rsid w:val="005B00D0"/>
    <w:rsid w:val="005B15B7"/>
    <w:rsid w:val="005B2C14"/>
    <w:rsid w:val="005B2F77"/>
    <w:rsid w:val="005B332A"/>
    <w:rsid w:val="005B3C58"/>
    <w:rsid w:val="005B408C"/>
    <w:rsid w:val="005B4B0F"/>
    <w:rsid w:val="005B5449"/>
    <w:rsid w:val="005B6485"/>
    <w:rsid w:val="005B6C83"/>
    <w:rsid w:val="005B7ADC"/>
    <w:rsid w:val="005C0BE2"/>
    <w:rsid w:val="005C2AF3"/>
    <w:rsid w:val="005C3C5F"/>
    <w:rsid w:val="005C3D6C"/>
    <w:rsid w:val="005C5250"/>
    <w:rsid w:val="005C526B"/>
    <w:rsid w:val="005C53A4"/>
    <w:rsid w:val="005C5CF6"/>
    <w:rsid w:val="005C6845"/>
    <w:rsid w:val="005C6874"/>
    <w:rsid w:val="005C6E88"/>
    <w:rsid w:val="005D0B82"/>
    <w:rsid w:val="005D1212"/>
    <w:rsid w:val="005D258B"/>
    <w:rsid w:val="005D522A"/>
    <w:rsid w:val="005D5886"/>
    <w:rsid w:val="005D5BF5"/>
    <w:rsid w:val="005E0381"/>
    <w:rsid w:val="005E2AC0"/>
    <w:rsid w:val="005E2FB5"/>
    <w:rsid w:val="005F0D8A"/>
    <w:rsid w:val="005F4FFE"/>
    <w:rsid w:val="005F53A8"/>
    <w:rsid w:val="005F5C4F"/>
    <w:rsid w:val="005F63DC"/>
    <w:rsid w:val="005F6566"/>
    <w:rsid w:val="005F6E0D"/>
    <w:rsid w:val="005F70FF"/>
    <w:rsid w:val="00603786"/>
    <w:rsid w:val="00603A42"/>
    <w:rsid w:val="006041B9"/>
    <w:rsid w:val="00604F3E"/>
    <w:rsid w:val="006057D9"/>
    <w:rsid w:val="00607E08"/>
    <w:rsid w:val="006101DC"/>
    <w:rsid w:val="006118EC"/>
    <w:rsid w:val="00612DC0"/>
    <w:rsid w:val="006137C6"/>
    <w:rsid w:val="006146DE"/>
    <w:rsid w:val="00614E8C"/>
    <w:rsid w:val="006153BF"/>
    <w:rsid w:val="00615E83"/>
    <w:rsid w:val="006209E2"/>
    <w:rsid w:val="00622C07"/>
    <w:rsid w:val="006234DE"/>
    <w:rsid w:val="0062382C"/>
    <w:rsid w:val="00623F2F"/>
    <w:rsid w:val="0062450A"/>
    <w:rsid w:val="00624608"/>
    <w:rsid w:val="006247A3"/>
    <w:rsid w:val="00624B6C"/>
    <w:rsid w:val="00627FF1"/>
    <w:rsid w:val="00634EFC"/>
    <w:rsid w:val="00634FD7"/>
    <w:rsid w:val="00636A3B"/>
    <w:rsid w:val="006404CD"/>
    <w:rsid w:val="006415F5"/>
    <w:rsid w:val="00641C30"/>
    <w:rsid w:val="00642A48"/>
    <w:rsid w:val="00642EAB"/>
    <w:rsid w:val="00642FDD"/>
    <w:rsid w:val="006432E1"/>
    <w:rsid w:val="00646692"/>
    <w:rsid w:val="00646967"/>
    <w:rsid w:val="006473F0"/>
    <w:rsid w:val="00651923"/>
    <w:rsid w:val="00651BFA"/>
    <w:rsid w:val="006527B4"/>
    <w:rsid w:val="00652B8B"/>
    <w:rsid w:val="006533CA"/>
    <w:rsid w:val="00653C6C"/>
    <w:rsid w:val="00653DE2"/>
    <w:rsid w:val="00654B96"/>
    <w:rsid w:val="00654EAB"/>
    <w:rsid w:val="00655204"/>
    <w:rsid w:val="00656249"/>
    <w:rsid w:val="00657563"/>
    <w:rsid w:val="00660392"/>
    <w:rsid w:val="00660551"/>
    <w:rsid w:val="006607CF"/>
    <w:rsid w:val="00660A94"/>
    <w:rsid w:val="00661817"/>
    <w:rsid w:val="00661CD2"/>
    <w:rsid w:val="00663787"/>
    <w:rsid w:val="006666BE"/>
    <w:rsid w:val="00666942"/>
    <w:rsid w:val="0066714B"/>
    <w:rsid w:val="00670597"/>
    <w:rsid w:val="006713DF"/>
    <w:rsid w:val="00671DED"/>
    <w:rsid w:val="00672CD5"/>
    <w:rsid w:val="006737DD"/>
    <w:rsid w:val="00673C9C"/>
    <w:rsid w:val="00674CC3"/>
    <w:rsid w:val="006762CF"/>
    <w:rsid w:val="00681C3A"/>
    <w:rsid w:val="006828E4"/>
    <w:rsid w:val="00683126"/>
    <w:rsid w:val="00683516"/>
    <w:rsid w:val="00683BD7"/>
    <w:rsid w:val="00683CC2"/>
    <w:rsid w:val="0068503D"/>
    <w:rsid w:val="006855AE"/>
    <w:rsid w:val="0068601B"/>
    <w:rsid w:val="00686DDC"/>
    <w:rsid w:val="006877A9"/>
    <w:rsid w:val="0069120F"/>
    <w:rsid w:val="006913FA"/>
    <w:rsid w:val="006929BD"/>
    <w:rsid w:val="00692E28"/>
    <w:rsid w:val="00693A5A"/>
    <w:rsid w:val="00693B01"/>
    <w:rsid w:val="00694715"/>
    <w:rsid w:val="00695F75"/>
    <w:rsid w:val="0069747B"/>
    <w:rsid w:val="00697D48"/>
    <w:rsid w:val="006A3742"/>
    <w:rsid w:val="006A3815"/>
    <w:rsid w:val="006A4F96"/>
    <w:rsid w:val="006A524C"/>
    <w:rsid w:val="006A5EF0"/>
    <w:rsid w:val="006A606D"/>
    <w:rsid w:val="006A6664"/>
    <w:rsid w:val="006A694B"/>
    <w:rsid w:val="006A79DC"/>
    <w:rsid w:val="006B05A3"/>
    <w:rsid w:val="006B3460"/>
    <w:rsid w:val="006B3659"/>
    <w:rsid w:val="006B4285"/>
    <w:rsid w:val="006B5297"/>
    <w:rsid w:val="006B5F2D"/>
    <w:rsid w:val="006B6E6D"/>
    <w:rsid w:val="006C0567"/>
    <w:rsid w:val="006C208D"/>
    <w:rsid w:val="006C25CB"/>
    <w:rsid w:val="006C33A8"/>
    <w:rsid w:val="006C4AC5"/>
    <w:rsid w:val="006C6144"/>
    <w:rsid w:val="006C7E9D"/>
    <w:rsid w:val="006D0486"/>
    <w:rsid w:val="006D0C17"/>
    <w:rsid w:val="006D444E"/>
    <w:rsid w:val="006D56A1"/>
    <w:rsid w:val="006D5FF7"/>
    <w:rsid w:val="006D7014"/>
    <w:rsid w:val="006E09AE"/>
    <w:rsid w:val="006E0D9C"/>
    <w:rsid w:val="006E20A6"/>
    <w:rsid w:val="006E40C1"/>
    <w:rsid w:val="006E4851"/>
    <w:rsid w:val="006E4F59"/>
    <w:rsid w:val="006E5D58"/>
    <w:rsid w:val="006E7AF6"/>
    <w:rsid w:val="006F35F3"/>
    <w:rsid w:val="006F38AF"/>
    <w:rsid w:val="006F670A"/>
    <w:rsid w:val="006F671D"/>
    <w:rsid w:val="006F6AC7"/>
    <w:rsid w:val="00701053"/>
    <w:rsid w:val="00701272"/>
    <w:rsid w:val="00703409"/>
    <w:rsid w:val="00704830"/>
    <w:rsid w:val="00706CE1"/>
    <w:rsid w:val="007070E9"/>
    <w:rsid w:val="0071198B"/>
    <w:rsid w:val="00712740"/>
    <w:rsid w:val="0071306E"/>
    <w:rsid w:val="00713ADA"/>
    <w:rsid w:val="007144EC"/>
    <w:rsid w:val="00715F13"/>
    <w:rsid w:val="00716339"/>
    <w:rsid w:val="00716547"/>
    <w:rsid w:val="00717112"/>
    <w:rsid w:val="007206AC"/>
    <w:rsid w:val="0072284C"/>
    <w:rsid w:val="00723113"/>
    <w:rsid w:val="007239C7"/>
    <w:rsid w:val="007257EE"/>
    <w:rsid w:val="00730EE8"/>
    <w:rsid w:val="0073108C"/>
    <w:rsid w:val="00731395"/>
    <w:rsid w:val="007321CD"/>
    <w:rsid w:val="0073311A"/>
    <w:rsid w:val="00733E7D"/>
    <w:rsid w:val="007351ED"/>
    <w:rsid w:val="00735987"/>
    <w:rsid w:val="00735EFD"/>
    <w:rsid w:val="00736687"/>
    <w:rsid w:val="0073677F"/>
    <w:rsid w:val="007368BA"/>
    <w:rsid w:val="0074100A"/>
    <w:rsid w:val="007417FD"/>
    <w:rsid w:val="007419EB"/>
    <w:rsid w:val="007420C2"/>
    <w:rsid w:val="0074320E"/>
    <w:rsid w:val="007449E9"/>
    <w:rsid w:val="007467AC"/>
    <w:rsid w:val="00747314"/>
    <w:rsid w:val="007505CD"/>
    <w:rsid w:val="00751F8E"/>
    <w:rsid w:val="007522D1"/>
    <w:rsid w:val="007525AA"/>
    <w:rsid w:val="0075490F"/>
    <w:rsid w:val="00754DC3"/>
    <w:rsid w:val="00754E41"/>
    <w:rsid w:val="00755188"/>
    <w:rsid w:val="00757F19"/>
    <w:rsid w:val="00760D14"/>
    <w:rsid w:val="00760F98"/>
    <w:rsid w:val="007612D2"/>
    <w:rsid w:val="00761651"/>
    <w:rsid w:val="00761A6D"/>
    <w:rsid w:val="00763287"/>
    <w:rsid w:val="00763F99"/>
    <w:rsid w:val="00765575"/>
    <w:rsid w:val="00766E82"/>
    <w:rsid w:val="00766F2C"/>
    <w:rsid w:val="007671DB"/>
    <w:rsid w:val="00770FC3"/>
    <w:rsid w:val="00773D1E"/>
    <w:rsid w:val="0077535D"/>
    <w:rsid w:val="00775F71"/>
    <w:rsid w:val="007764C7"/>
    <w:rsid w:val="00776917"/>
    <w:rsid w:val="0078068B"/>
    <w:rsid w:val="00780BAA"/>
    <w:rsid w:val="00780C58"/>
    <w:rsid w:val="00780E1F"/>
    <w:rsid w:val="0078100F"/>
    <w:rsid w:val="0078206A"/>
    <w:rsid w:val="007836CE"/>
    <w:rsid w:val="0078415A"/>
    <w:rsid w:val="0078549C"/>
    <w:rsid w:val="00786066"/>
    <w:rsid w:val="00790F0E"/>
    <w:rsid w:val="0079307F"/>
    <w:rsid w:val="007938AC"/>
    <w:rsid w:val="007956E1"/>
    <w:rsid w:val="007A302A"/>
    <w:rsid w:val="007A322D"/>
    <w:rsid w:val="007A39D8"/>
    <w:rsid w:val="007A4987"/>
    <w:rsid w:val="007A55CC"/>
    <w:rsid w:val="007A5F0D"/>
    <w:rsid w:val="007A6BFC"/>
    <w:rsid w:val="007A6C36"/>
    <w:rsid w:val="007A711B"/>
    <w:rsid w:val="007A7736"/>
    <w:rsid w:val="007B172B"/>
    <w:rsid w:val="007B1E93"/>
    <w:rsid w:val="007B4158"/>
    <w:rsid w:val="007B4415"/>
    <w:rsid w:val="007B6709"/>
    <w:rsid w:val="007B7E4D"/>
    <w:rsid w:val="007C0471"/>
    <w:rsid w:val="007C1F1F"/>
    <w:rsid w:val="007C201E"/>
    <w:rsid w:val="007C2215"/>
    <w:rsid w:val="007C31B8"/>
    <w:rsid w:val="007C3A61"/>
    <w:rsid w:val="007C4DF3"/>
    <w:rsid w:val="007C7635"/>
    <w:rsid w:val="007C769A"/>
    <w:rsid w:val="007D33CD"/>
    <w:rsid w:val="007D37F7"/>
    <w:rsid w:val="007D4C19"/>
    <w:rsid w:val="007D6277"/>
    <w:rsid w:val="007D6AD1"/>
    <w:rsid w:val="007E220D"/>
    <w:rsid w:val="007E42DC"/>
    <w:rsid w:val="007E430F"/>
    <w:rsid w:val="007E43E5"/>
    <w:rsid w:val="007E48B3"/>
    <w:rsid w:val="007E537E"/>
    <w:rsid w:val="007E6FF1"/>
    <w:rsid w:val="007E70AE"/>
    <w:rsid w:val="007E71CD"/>
    <w:rsid w:val="007F154C"/>
    <w:rsid w:val="007F1F3F"/>
    <w:rsid w:val="007F2EFE"/>
    <w:rsid w:val="007F2FA4"/>
    <w:rsid w:val="007F3530"/>
    <w:rsid w:val="007F66D0"/>
    <w:rsid w:val="007F673F"/>
    <w:rsid w:val="007F6BBA"/>
    <w:rsid w:val="007F6BFA"/>
    <w:rsid w:val="00801060"/>
    <w:rsid w:val="00801CE7"/>
    <w:rsid w:val="00802706"/>
    <w:rsid w:val="00806B1A"/>
    <w:rsid w:val="00811B6C"/>
    <w:rsid w:val="00812825"/>
    <w:rsid w:val="008135FD"/>
    <w:rsid w:val="0081396E"/>
    <w:rsid w:val="00813BC4"/>
    <w:rsid w:val="00814F9F"/>
    <w:rsid w:val="0081687B"/>
    <w:rsid w:val="00817364"/>
    <w:rsid w:val="00821AF6"/>
    <w:rsid w:val="00821DF5"/>
    <w:rsid w:val="008227A4"/>
    <w:rsid w:val="00824697"/>
    <w:rsid w:val="008249DA"/>
    <w:rsid w:val="00824B9D"/>
    <w:rsid w:val="008254A1"/>
    <w:rsid w:val="0082764D"/>
    <w:rsid w:val="0083182C"/>
    <w:rsid w:val="00832FBF"/>
    <w:rsid w:val="0083318A"/>
    <w:rsid w:val="0083486E"/>
    <w:rsid w:val="008352C2"/>
    <w:rsid w:val="008354DD"/>
    <w:rsid w:val="00837F11"/>
    <w:rsid w:val="0084048C"/>
    <w:rsid w:val="008404FB"/>
    <w:rsid w:val="008418F1"/>
    <w:rsid w:val="00842A59"/>
    <w:rsid w:val="00843BDA"/>
    <w:rsid w:val="008450F9"/>
    <w:rsid w:val="0085150C"/>
    <w:rsid w:val="00851775"/>
    <w:rsid w:val="00851991"/>
    <w:rsid w:val="0085293A"/>
    <w:rsid w:val="00853E1B"/>
    <w:rsid w:val="00854D68"/>
    <w:rsid w:val="00856FBE"/>
    <w:rsid w:val="00857BFE"/>
    <w:rsid w:val="008608F7"/>
    <w:rsid w:val="008626A2"/>
    <w:rsid w:val="00862C18"/>
    <w:rsid w:val="008630FA"/>
    <w:rsid w:val="0086321F"/>
    <w:rsid w:val="0086433F"/>
    <w:rsid w:val="008662C2"/>
    <w:rsid w:val="008679B5"/>
    <w:rsid w:val="008701FA"/>
    <w:rsid w:val="00870CFB"/>
    <w:rsid w:val="00872EA6"/>
    <w:rsid w:val="0087337A"/>
    <w:rsid w:val="0087340E"/>
    <w:rsid w:val="00874093"/>
    <w:rsid w:val="00874B77"/>
    <w:rsid w:val="00874F64"/>
    <w:rsid w:val="008751DF"/>
    <w:rsid w:val="00875A6B"/>
    <w:rsid w:val="00876687"/>
    <w:rsid w:val="00876DB6"/>
    <w:rsid w:val="0087752D"/>
    <w:rsid w:val="00880021"/>
    <w:rsid w:val="008821D5"/>
    <w:rsid w:val="00882BF4"/>
    <w:rsid w:val="008838BE"/>
    <w:rsid w:val="008841AB"/>
    <w:rsid w:val="00890DD6"/>
    <w:rsid w:val="008914C5"/>
    <w:rsid w:val="008916C7"/>
    <w:rsid w:val="00891729"/>
    <w:rsid w:val="00891DF8"/>
    <w:rsid w:val="00892426"/>
    <w:rsid w:val="0089452A"/>
    <w:rsid w:val="0089484C"/>
    <w:rsid w:val="008958B9"/>
    <w:rsid w:val="00895DF0"/>
    <w:rsid w:val="008968C8"/>
    <w:rsid w:val="008A05CE"/>
    <w:rsid w:val="008A19E0"/>
    <w:rsid w:val="008A2A7A"/>
    <w:rsid w:val="008A2F3C"/>
    <w:rsid w:val="008A3535"/>
    <w:rsid w:val="008A49FF"/>
    <w:rsid w:val="008A4B9A"/>
    <w:rsid w:val="008A60D7"/>
    <w:rsid w:val="008B0236"/>
    <w:rsid w:val="008B0A55"/>
    <w:rsid w:val="008B0F09"/>
    <w:rsid w:val="008B126A"/>
    <w:rsid w:val="008B2A5B"/>
    <w:rsid w:val="008B3842"/>
    <w:rsid w:val="008B4B26"/>
    <w:rsid w:val="008B6A4F"/>
    <w:rsid w:val="008B6EF0"/>
    <w:rsid w:val="008C0296"/>
    <w:rsid w:val="008C1F92"/>
    <w:rsid w:val="008C3781"/>
    <w:rsid w:val="008C3AEB"/>
    <w:rsid w:val="008C3B79"/>
    <w:rsid w:val="008C3F08"/>
    <w:rsid w:val="008C4503"/>
    <w:rsid w:val="008C46F5"/>
    <w:rsid w:val="008C50D0"/>
    <w:rsid w:val="008C5B3D"/>
    <w:rsid w:val="008D1205"/>
    <w:rsid w:val="008D191E"/>
    <w:rsid w:val="008D1F1E"/>
    <w:rsid w:val="008D43DA"/>
    <w:rsid w:val="008D6391"/>
    <w:rsid w:val="008D67C1"/>
    <w:rsid w:val="008E0F68"/>
    <w:rsid w:val="008E11D5"/>
    <w:rsid w:val="008E2B29"/>
    <w:rsid w:val="008E5E39"/>
    <w:rsid w:val="008E7302"/>
    <w:rsid w:val="008F0F69"/>
    <w:rsid w:val="008F1189"/>
    <w:rsid w:val="008F1B10"/>
    <w:rsid w:val="008F2B34"/>
    <w:rsid w:val="008F3169"/>
    <w:rsid w:val="008F44CD"/>
    <w:rsid w:val="008F5901"/>
    <w:rsid w:val="008F5D5E"/>
    <w:rsid w:val="008F6A86"/>
    <w:rsid w:val="008F6D2D"/>
    <w:rsid w:val="008F7005"/>
    <w:rsid w:val="008F7A52"/>
    <w:rsid w:val="009000E6"/>
    <w:rsid w:val="0090057D"/>
    <w:rsid w:val="009007CE"/>
    <w:rsid w:val="00901028"/>
    <w:rsid w:val="00901331"/>
    <w:rsid w:val="00901943"/>
    <w:rsid w:val="00901A7D"/>
    <w:rsid w:val="00901E22"/>
    <w:rsid w:val="0090291C"/>
    <w:rsid w:val="0090504D"/>
    <w:rsid w:val="0090678B"/>
    <w:rsid w:val="00907AF5"/>
    <w:rsid w:val="00911285"/>
    <w:rsid w:val="00912801"/>
    <w:rsid w:val="0091363C"/>
    <w:rsid w:val="00913CD0"/>
    <w:rsid w:val="00913DCB"/>
    <w:rsid w:val="00917C04"/>
    <w:rsid w:val="00921B9E"/>
    <w:rsid w:val="00922BEB"/>
    <w:rsid w:val="00924012"/>
    <w:rsid w:val="00924948"/>
    <w:rsid w:val="009253F7"/>
    <w:rsid w:val="00925423"/>
    <w:rsid w:val="009265F4"/>
    <w:rsid w:val="009268B8"/>
    <w:rsid w:val="009268D8"/>
    <w:rsid w:val="00927605"/>
    <w:rsid w:val="00930231"/>
    <w:rsid w:val="0093046D"/>
    <w:rsid w:val="00933095"/>
    <w:rsid w:val="00934521"/>
    <w:rsid w:val="00934732"/>
    <w:rsid w:val="00935F25"/>
    <w:rsid w:val="009363AD"/>
    <w:rsid w:val="00936F52"/>
    <w:rsid w:val="00937235"/>
    <w:rsid w:val="009373A8"/>
    <w:rsid w:val="0093781E"/>
    <w:rsid w:val="00937C4C"/>
    <w:rsid w:val="00940223"/>
    <w:rsid w:val="00943184"/>
    <w:rsid w:val="00943F1F"/>
    <w:rsid w:val="0094424A"/>
    <w:rsid w:val="00945A72"/>
    <w:rsid w:val="0094604F"/>
    <w:rsid w:val="00950718"/>
    <w:rsid w:val="0095157B"/>
    <w:rsid w:val="00951D93"/>
    <w:rsid w:val="0095327D"/>
    <w:rsid w:val="00953625"/>
    <w:rsid w:val="00954BC0"/>
    <w:rsid w:val="00955D5D"/>
    <w:rsid w:val="009567B2"/>
    <w:rsid w:val="009569D4"/>
    <w:rsid w:val="009576A5"/>
    <w:rsid w:val="00961471"/>
    <w:rsid w:val="00963837"/>
    <w:rsid w:val="00963E75"/>
    <w:rsid w:val="00964035"/>
    <w:rsid w:val="00965068"/>
    <w:rsid w:val="0096663A"/>
    <w:rsid w:val="0096686C"/>
    <w:rsid w:val="00967371"/>
    <w:rsid w:val="00967983"/>
    <w:rsid w:val="00971375"/>
    <w:rsid w:val="00973475"/>
    <w:rsid w:val="00973CB8"/>
    <w:rsid w:val="00973F48"/>
    <w:rsid w:val="00974F3A"/>
    <w:rsid w:val="0097535B"/>
    <w:rsid w:val="009762B4"/>
    <w:rsid w:val="00976AAC"/>
    <w:rsid w:val="009811FA"/>
    <w:rsid w:val="009814A7"/>
    <w:rsid w:val="00983BF7"/>
    <w:rsid w:val="009849F4"/>
    <w:rsid w:val="00984D91"/>
    <w:rsid w:val="009852F2"/>
    <w:rsid w:val="009854D7"/>
    <w:rsid w:val="009856AE"/>
    <w:rsid w:val="009871C0"/>
    <w:rsid w:val="0098733D"/>
    <w:rsid w:val="00987A3E"/>
    <w:rsid w:val="009913EB"/>
    <w:rsid w:val="0099211C"/>
    <w:rsid w:val="00993029"/>
    <w:rsid w:val="009946A1"/>
    <w:rsid w:val="00994727"/>
    <w:rsid w:val="0099477D"/>
    <w:rsid w:val="00995417"/>
    <w:rsid w:val="0099745F"/>
    <w:rsid w:val="009A2013"/>
    <w:rsid w:val="009A2D22"/>
    <w:rsid w:val="009A3E64"/>
    <w:rsid w:val="009A58DD"/>
    <w:rsid w:val="009A5F2D"/>
    <w:rsid w:val="009A6824"/>
    <w:rsid w:val="009A6F0F"/>
    <w:rsid w:val="009A73AC"/>
    <w:rsid w:val="009A7796"/>
    <w:rsid w:val="009A7F2B"/>
    <w:rsid w:val="009B0041"/>
    <w:rsid w:val="009B02A4"/>
    <w:rsid w:val="009B0E47"/>
    <w:rsid w:val="009B0FA9"/>
    <w:rsid w:val="009B1593"/>
    <w:rsid w:val="009B1A80"/>
    <w:rsid w:val="009B274E"/>
    <w:rsid w:val="009B4152"/>
    <w:rsid w:val="009B4770"/>
    <w:rsid w:val="009B51BB"/>
    <w:rsid w:val="009B5305"/>
    <w:rsid w:val="009B56CA"/>
    <w:rsid w:val="009B5A90"/>
    <w:rsid w:val="009B63BA"/>
    <w:rsid w:val="009C289B"/>
    <w:rsid w:val="009C4B61"/>
    <w:rsid w:val="009C506D"/>
    <w:rsid w:val="009D0E42"/>
    <w:rsid w:val="009D181D"/>
    <w:rsid w:val="009D18AB"/>
    <w:rsid w:val="009D3002"/>
    <w:rsid w:val="009D41F8"/>
    <w:rsid w:val="009D5FEC"/>
    <w:rsid w:val="009D607D"/>
    <w:rsid w:val="009D7C3D"/>
    <w:rsid w:val="009E04B0"/>
    <w:rsid w:val="009E251F"/>
    <w:rsid w:val="009E36FF"/>
    <w:rsid w:val="009E4637"/>
    <w:rsid w:val="009E72DE"/>
    <w:rsid w:val="009F0153"/>
    <w:rsid w:val="009F13AC"/>
    <w:rsid w:val="009F17B0"/>
    <w:rsid w:val="009F1C51"/>
    <w:rsid w:val="009F26FB"/>
    <w:rsid w:val="009F3A69"/>
    <w:rsid w:val="009F3C7D"/>
    <w:rsid w:val="009F421F"/>
    <w:rsid w:val="009F425C"/>
    <w:rsid w:val="009F4DAA"/>
    <w:rsid w:val="009F5E68"/>
    <w:rsid w:val="009F68D3"/>
    <w:rsid w:val="009F6ACE"/>
    <w:rsid w:val="009F6CD0"/>
    <w:rsid w:val="009F6CE4"/>
    <w:rsid w:val="00A019A0"/>
    <w:rsid w:val="00A01A3C"/>
    <w:rsid w:val="00A03333"/>
    <w:rsid w:val="00A0428C"/>
    <w:rsid w:val="00A04976"/>
    <w:rsid w:val="00A05459"/>
    <w:rsid w:val="00A0713E"/>
    <w:rsid w:val="00A07972"/>
    <w:rsid w:val="00A11F0A"/>
    <w:rsid w:val="00A12920"/>
    <w:rsid w:val="00A143A8"/>
    <w:rsid w:val="00A143D7"/>
    <w:rsid w:val="00A143F3"/>
    <w:rsid w:val="00A15368"/>
    <w:rsid w:val="00A15A59"/>
    <w:rsid w:val="00A166AD"/>
    <w:rsid w:val="00A16CF1"/>
    <w:rsid w:val="00A175F7"/>
    <w:rsid w:val="00A17720"/>
    <w:rsid w:val="00A17748"/>
    <w:rsid w:val="00A219D9"/>
    <w:rsid w:val="00A21B5B"/>
    <w:rsid w:val="00A239A3"/>
    <w:rsid w:val="00A23B9F"/>
    <w:rsid w:val="00A24536"/>
    <w:rsid w:val="00A24EA2"/>
    <w:rsid w:val="00A2570D"/>
    <w:rsid w:val="00A2572B"/>
    <w:rsid w:val="00A258D0"/>
    <w:rsid w:val="00A27FD1"/>
    <w:rsid w:val="00A30C18"/>
    <w:rsid w:val="00A315D3"/>
    <w:rsid w:val="00A3160A"/>
    <w:rsid w:val="00A31ABD"/>
    <w:rsid w:val="00A322CC"/>
    <w:rsid w:val="00A32910"/>
    <w:rsid w:val="00A332ED"/>
    <w:rsid w:val="00A35B9C"/>
    <w:rsid w:val="00A3629A"/>
    <w:rsid w:val="00A36329"/>
    <w:rsid w:val="00A36334"/>
    <w:rsid w:val="00A3669F"/>
    <w:rsid w:val="00A36F44"/>
    <w:rsid w:val="00A37403"/>
    <w:rsid w:val="00A37AA7"/>
    <w:rsid w:val="00A41C93"/>
    <w:rsid w:val="00A42BA7"/>
    <w:rsid w:val="00A42D37"/>
    <w:rsid w:val="00A43294"/>
    <w:rsid w:val="00A43645"/>
    <w:rsid w:val="00A45CA5"/>
    <w:rsid w:val="00A47167"/>
    <w:rsid w:val="00A505B8"/>
    <w:rsid w:val="00A51971"/>
    <w:rsid w:val="00A51F13"/>
    <w:rsid w:val="00A5326C"/>
    <w:rsid w:val="00A5426B"/>
    <w:rsid w:val="00A55584"/>
    <w:rsid w:val="00A57181"/>
    <w:rsid w:val="00A613DE"/>
    <w:rsid w:val="00A61944"/>
    <w:rsid w:val="00A61BC6"/>
    <w:rsid w:val="00A61E71"/>
    <w:rsid w:val="00A61E79"/>
    <w:rsid w:val="00A62908"/>
    <w:rsid w:val="00A62A25"/>
    <w:rsid w:val="00A647EA"/>
    <w:rsid w:val="00A66A8F"/>
    <w:rsid w:val="00A700E8"/>
    <w:rsid w:val="00A7041F"/>
    <w:rsid w:val="00A70E74"/>
    <w:rsid w:val="00A71A4B"/>
    <w:rsid w:val="00A71C03"/>
    <w:rsid w:val="00A71CA9"/>
    <w:rsid w:val="00A72BFB"/>
    <w:rsid w:val="00A74FE1"/>
    <w:rsid w:val="00A75AB2"/>
    <w:rsid w:val="00A76341"/>
    <w:rsid w:val="00A76BC5"/>
    <w:rsid w:val="00A815BD"/>
    <w:rsid w:val="00A82F36"/>
    <w:rsid w:val="00A84289"/>
    <w:rsid w:val="00A84C8E"/>
    <w:rsid w:val="00A8507D"/>
    <w:rsid w:val="00A85DEB"/>
    <w:rsid w:val="00A85EE9"/>
    <w:rsid w:val="00A87CF9"/>
    <w:rsid w:val="00A9041C"/>
    <w:rsid w:val="00A93D1F"/>
    <w:rsid w:val="00A94FD6"/>
    <w:rsid w:val="00A9622F"/>
    <w:rsid w:val="00A97C6B"/>
    <w:rsid w:val="00AA07A8"/>
    <w:rsid w:val="00AA0EE5"/>
    <w:rsid w:val="00AA1161"/>
    <w:rsid w:val="00AA2384"/>
    <w:rsid w:val="00AA2596"/>
    <w:rsid w:val="00AA2730"/>
    <w:rsid w:val="00AA3A87"/>
    <w:rsid w:val="00AA3CA1"/>
    <w:rsid w:val="00AA5E8E"/>
    <w:rsid w:val="00AA6D9F"/>
    <w:rsid w:val="00AB016B"/>
    <w:rsid w:val="00AB0E1B"/>
    <w:rsid w:val="00AB1526"/>
    <w:rsid w:val="00AB33C4"/>
    <w:rsid w:val="00AB3EFF"/>
    <w:rsid w:val="00AB6150"/>
    <w:rsid w:val="00AB686A"/>
    <w:rsid w:val="00AB752E"/>
    <w:rsid w:val="00AC0A39"/>
    <w:rsid w:val="00AC230A"/>
    <w:rsid w:val="00AC27C3"/>
    <w:rsid w:val="00AC27FA"/>
    <w:rsid w:val="00AC2EB2"/>
    <w:rsid w:val="00AC4583"/>
    <w:rsid w:val="00AC49D9"/>
    <w:rsid w:val="00AC57BC"/>
    <w:rsid w:val="00AC68CC"/>
    <w:rsid w:val="00AD27F7"/>
    <w:rsid w:val="00AD2D46"/>
    <w:rsid w:val="00AD4079"/>
    <w:rsid w:val="00AD5C2F"/>
    <w:rsid w:val="00AD64CD"/>
    <w:rsid w:val="00AD6802"/>
    <w:rsid w:val="00AD6B45"/>
    <w:rsid w:val="00AE05D5"/>
    <w:rsid w:val="00AE09B1"/>
    <w:rsid w:val="00AE14B1"/>
    <w:rsid w:val="00AE2339"/>
    <w:rsid w:val="00AE27BD"/>
    <w:rsid w:val="00AE2A6E"/>
    <w:rsid w:val="00AE2C71"/>
    <w:rsid w:val="00AE3480"/>
    <w:rsid w:val="00AE568E"/>
    <w:rsid w:val="00AE6E43"/>
    <w:rsid w:val="00AE7CEB"/>
    <w:rsid w:val="00AF0401"/>
    <w:rsid w:val="00AF15E9"/>
    <w:rsid w:val="00AF2AA8"/>
    <w:rsid w:val="00AF2D97"/>
    <w:rsid w:val="00AF3AE7"/>
    <w:rsid w:val="00AF4690"/>
    <w:rsid w:val="00AF47A8"/>
    <w:rsid w:val="00AF5BB5"/>
    <w:rsid w:val="00AF5DAB"/>
    <w:rsid w:val="00AF7648"/>
    <w:rsid w:val="00B01436"/>
    <w:rsid w:val="00B020CB"/>
    <w:rsid w:val="00B10850"/>
    <w:rsid w:val="00B112E8"/>
    <w:rsid w:val="00B11E09"/>
    <w:rsid w:val="00B131B6"/>
    <w:rsid w:val="00B14013"/>
    <w:rsid w:val="00B1406D"/>
    <w:rsid w:val="00B14388"/>
    <w:rsid w:val="00B14F6C"/>
    <w:rsid w:val="00B150FE"/>
    <w:rsid w:val="00B17096"/>
    <w:rsid w:val="00B21472"/>
    <w:rsid w:val="00B21A44"/>
    <w:rsid w:val="00B22C90"/>
    <w:rsid w:val="00B23EAA"/>
    <w:rsid w:val="00B24060"/>
    <w:rsid w:val="00B241AA"/>
    <w:rsid w:val="00B304E3"/>
    <w:rsid w:val="00B32B2F"/>
    <w:rsid w:val="00B32EB0"/>
    <w:rsid w:val="00B349A6"/>
    <w:rsid w:val="00B3564C"/>
    <w:rsid w:val="00B362A2"/>
    <w:rsid w:val="00B36733"/>
    <w:rsid w:val="00B36D75"/>
    <w:rsid w:val="00B37765"/>
    <w:rsid w:val="00B37FBD"/>
    <w:rsid w:val="00B40835"/>
    <w:rsid w:val="00B40D2C"/>
    <w:rsid w:val="00B41615"/>
    <w:rsid w:val="00B41631"/>
    <w:rsid w:val="00B41985"/>
    <w:rsid w:val="00B4202A"/>
    <w:rsid w:val="00B4574E"/>
    <w:rsid w:val="00B46D40"/>
    <w:rsid w:val="00B501E4"/>
    <w:rsid w:val="00B5069E"/>
    <w:rsid w:val="00B51052"/>
    <w:rsid w:val="00B51A1B"/>
    <w:rsid w:val="00B51F9A"/>
    <w:rsid w:val="00B52159"/>
    <w:rsid w:val="00B5271C"/>
    <w:rsid w:val="00B53D8B"/>
    <w:rsid w:val="00B542E2"/>
    <w:rsid w:val="00B548E2"/>
    <w:rsid w:val="00B548F4"/>
    <w:rsid w:val="00B54A5A"/>
    <w:rsid w:val="00B54FF9"/>
    <w:rsid w:val="00B5648C"/>
    <w:rsid w:val="00B5685F"/>
    <w:rsid w:val="00B56A25"/>
    <w:rsid w:val="00B56D9C"/>
    <w:rsid w:val="00B56E16"/>
    <w:rsid w:val="00B5703D"/>
    <w:rsid w:val="00B6270C"/>
    <w:rsid w:val="00B631D3"/>
    <w:rsid w:val="00B63632"/>
    <w:rsid w:val="00B6381C"/>
    <w:rsid w:val="00B67C6C"/>
    <w:rsid w:val="00B73380"/>
    <w:rsid w:val="00B7641A"/>
    <w:rsid w:val="00B76BB6"/>
    <w:rsid w:val="00B773B5"/>
    <w:rsid w:val="00B80729"/>
    <w:rsid w:val="00B81BB2"/>
    <w:rsid w:val="00B83AC6"/>
    <w:rsid w:val="00B8410B"/>
    <w:rsid w:val="00B85BAA"/>
    <w:rsid w:val="00B86DB2"/>
    <w:rsid w:val="00B87092"/>
    <w:rsid w:val="00B87448"/>
    <w:rsid w:val="00B90A70"/>
    <w:rsid w:val="00B91D10"/>
    <w:rsid w:val="00B91D91"/>
    <w:rsid w:val="00B92321"/>
    <w:rsid w:val="00B93974"/>
    <w:rsid w:val="00B93E43"/>
    <w:rsid w:val="00B9466F"/>
    <w:rsid w:val="00B94B24"/>
    <w:rsid w:val="00B95566"/>
    <w:rsid w:val="00B95D4E"/>
    <w:rsid w:val="00B9614C"/>
    <w:rsid w:val="00B964F2"/>
    <w:rsid w:val="00B96854"/>
    <w:rsid w:val="00B96C84"/>
    <w:rsid w:val="00B96F8A"/>
    <w:rsid w:val="00B97581"/>
    <w:rsid w:val="00BA0382"/>
    <w:rsid w:val="00BA405E"/>
    <w:rsid w:val="00BA44A5"/>
    <w:rsid w:val="00BA6D6B"/>
    <w:rsid w:val="00BA7773"/>
    <w:rsid w:val="00BB1956"/>
    <w:rsid w:val="00BB1BB7"/>
    <w:rsid w:val="00BB2694"/>
    <w:rsid w:val="00BB29EB"/>
    <w:rsid w:val="00BB3470"/>
    <w:rsid w:val="00BB3634"/>
    <w:rsid w:val="00BB5C83"/>
    <w:rsid w:val="00BB6D46"/>
    <w:rsid w:val="00BB755B"/>
    <w:rsid w:val="00BB7723"/>
    <w:rsid w:val="00BB7EA1"/>
    <w:rsid w:val="00BC3FF2"/>
    <w:rsid w:val="00BC472A"/>
    <w:rsid w:val="00BC4A40"/>
    <w:rsid w:val="00BC4A52"/>
    <w:rsid w:val="00BC4FE5"/>
    <w:rsid w:val="00BD12A6"/>
    <w:rsid w:val="00BD18B6"/>
    <w:rsid w:val="00BD195F"/>
    <w:rsid w:val="00BD21C8"/>
    <w:rsid w:val="00BD2FFB"/>
    <w:rsid w:val="00BD37CB"/>
    <w:rsid w:val="00BD4A5C"/>
    <w:rsid w:val="00BD614E"/>
    <w:rsid w:val="00BD7F00"/>
    <w:rsid w:val="00BE088C"/>
    <w:rsid w:val="00BE18A2"/>
    <w:rsid w:val="00BE2232"/>
    <w:rsid w:val="00BE3080"/>
    <w:rsid w:val="00BE3171"/>
    <w:rsid w:val="00BE38E3"/>
    <w:rsid w:val="00BE4F9A"/>
    <w:rsid w:val="00BE58A0"/>
    <w:rsid w:val="00BE58A5"/>
    <w:rsid w:val="00BE70A7"/>
    <w:rsid w:val="00BE7539"/>
    <w:rsid w:val="00BE7B8A"/>
    <w:rsid w:val="00BF1803"/>
    <w:rsid w:val="00BF1B6F"/>
    <w:rsid w:val="00BF2DE1"/>
    <w:rsid w:val="00BF3D2D"/>
    <w:rsid w:val="00BF3DBB"/>
    <w:rsid w:val="00BF64F0"/>
    <w:rsid w:val="00BF65B4"/>
    <w:rsid w:val="00BF66F6"/>
    <w:rsid w:val="00BF7037"/>
    <w:rsid w:val="00BF71B0"/>
    <w:rsid w:val="00BF7492"/>
    <w:rsid w:val="00BF7A71"/>
    <w:rsid w:val="00BF7FA9"/>
    <w:rsid w:val="00C002C7"/>
    <w:rsid w:val="00C01FEB"/>
    <w:rsid w:val="00C0261F"/>
    <w:rsid w:val="00C042D7"/>
    <w:rsid w:val="00C05F24"/>
    <w:rsid w:val="00C06543"/>
    <w:rsid w:val="00C07B70"/>
    <w:rsid w:val="00C106A9"/>
    <w:rsid w:val="00C11DB9"/>
    <w:rsid w:val="00C12C86"/>
    <w:rsid w:val="00C16C9B"/>
    <w:rsid w:val="00C17FF0"/>
    <w:rsid w:val="00C23089"/>
    <w:rsid w:val="00C2339D"/>
    <w:rsid w:val="00C2403F"/>
    <w:rsid w:val="00C245EA"/>
    <w:rsid w:val="00C24EC9"/>
    <w:rsid w:val="00C259BF"/>
    <w:rsid w:val="00C30EC7"/>
    <w:rsid w:val="00C30FF4"/>
    <w:rsid w:val="00C31856"/>
    <w:rsid w:val="00C31F91"/>
    <w:rsid w:val="00C323E8"/>
    <w:rsid w:val="00C32809"/>
    <w:rsid w:val="00C35E8B"/>
    <w:rsid w:val="00C36705"/>
    <w:rsid w:val="00C37FF7"/>
    <w:rsid w:val="00C42517"/>
    <w:rsid w:val="00C43125"/>
    <w:rsid w:val="00C4397E"/>
    <w:rsid w:val="00C4455B"/>
    <w:rsid w:val="00C4492C"/>
    <w:rsid w:val="00C44A84"/>
    <w:rsid w:val="00C50EA9"/>
    <w:rsid w:val="00C5231D"/>
    <w:rsid w:val="00C52F85"/>
    <w:rsid w:val="00C56865"/>
    <w:rsid w:val="00C5763D"/>
    <w:rsid w:val="00C60281"/>
    <w:rsid w:val="00C60773"/>
    <w:rsid w:val="00C618D4"/>
    <w:rsid w:val="00C61AD7"/>
    <w:rsid w:val="00C622DC"/>
    <w:rsid w:val="00C62479"/>
    <w:rsid w:val="00C631D6"/>
    <w:rsid w:val="00C63BB9"/>
    <w:rsid w:val="00C63BFC"/>
    <w:rsid w:val="00C64250"/>
    <w:rsid w:val="00C646A0"/>
    <w:rsid w:val="00C64C11"/>
    <w:rsid w:val="00C64C14"/>
    <w:rsid w:val="00C64D77"/>
    <w:rsid w:val="00C65A42"/>
    <w:rsid w:val="00C65B45"/>
    <w:rsid w:val="00C661E5"/>
    <w:rsid w:val="00C66228"/>
    <w:rsid w:val="00C66648"/>
    <w:rsid w:val="00C673B9"/>
    <w:rsid w:val="00C6762B"/>
    <w:rsid w:val="00C707DD"/>
    <w:rsid w:val="00C7147D"/>
    <w:rsid w:val="00C73390"/>
    <w:rsid w:val="00C73B6C"/>
    <w:rsid w:val="00C73EC9"/>
    <w:rsid w:val="00C74D18"/>
    <w:rsid w:val="00C75545"/>
    <w:rsid w:val="00C75D74"/>
    <w:rsid w:val="00C80144"/>
    <w:rsid w:val="00C80547"/>
    <w:rsid w:val="00C80834"/>
    <w:rsid w:val="00C8140F"/>
    <w:rsid w:val="00C81BC5"/>
    <w:rsid w:val="00C82301"/>
    <w:rsid w:val="00C839D4"/>
    <w:rsid w:val="00C839FF"/>
    <w:rsid w:val="00C84B38"/>
    <w:rsid w:val="00C84BB8"/>
    <w:rsid w:val="00C850AB"/>
    <w:rsid w:val="00C8569B"/>
    <w:rsid w:val="00C859A2"/>
    <w:rsid w:val="00C8611E"/>
    <w:rsid w:val="00C87A27"/>
    <w:rsid w:val="00C90695"/>
    <w:rsid w:val="00C907D3"/>
    <w:rsid w:val="00C90977"/>
    <w:rsid w:val="00C91043"/>
    <w:rsid w:val="00C91174"/>
    <w:rsid w:val="00C92592"/>
    <w:rsid w:val="00C92C0E"/>
    <w:rsid w:val="00C9310D"/>
    <w:rsid w:val="00C93561"/>
    <w:rsid w:val="00C93BF4"/>
    <w:rsid w:val="00C93CE6"/>
    <w:rsid w:val="00C96237"/>
    <w:rsid w:val="00C96277"/>
    <w:rsid w:val="00C96719"/>
    <w:rsid w:val="00C96B9E"/>
    <w:rsid w:val="00C971FF"/>
    <w:rsid w:val="00C97C8A"/>
    <w:rsid w:val="00CA0407"/>
    <w:rsid w:val="00CA1348"/>
    <w:rsid w:val="00CA2BA9"/>
    <w:rsid w:val="00CA3BF6"/>
    <w:rsid w:val="00CA3EC2"/>
    <w:rsid w:val="00CA55D5"/>
    <w:rsid w:val="00CA59B0"/>
    <w:rsid w:val="00CA7643"/>
    <w:rsid w:val="00CB25ED"/>
    <w:rsid w:val="00CB31C9"/>
    <w:rsid w:val="00CB3F10"/>
    <w:rsid w:val="00CB4467"/>
    <w:rsid w:val="00CB5C7C"/>
    <w:rsid w:val="00CB6260"/>
    <w:rsid w:val="00CB677E"/>
    <w:rsid w:val="00CB6D63"/>
    <w:rsid w:val="00CB7321"/>
    <w:rsid w:val="00CB7BB5"/>
    <w:rsid w:val="00CB7D21"/>
    <w:rsid w:val="00CC05A0"/>
    <w:rsid w:val="00CC13C9"/>
    <w:rsid w:val="00CC17A7"/>
    <w:rsid w:val="00CC1901"/>
    <w:rsid w:val="00CC1AB7"/>
    <w:rsid w:val="00CC5D55"/>
    <w:rsid w:val="00CC7F67"/>
    <w:rsid w:val="00CC7FBD"/>
    <w:rsid w:val="00CD2273"/>
    <w:rsid w:val="00CD2EBF"/>
    <w:rsid w:val="00CD33AC"/>
    <w:rsid w:val="00CD5657"/>
    <w:rsid w:val="00CD5F17"/>
    <w:rsid w:val="00CD68EA"/>
    <w:rsid w:val="00CE0F74"/>
    <w:rsid w:val="00CE328C"/>
    <w:rsid w:val="00CE36BA"/>
    <w:rsid w:val="00CE5851"/>
    <w:rsid w:val="00CE78BD"/>
    <w:rsid w:val="00CF2286"/>
    <w:rsid w:val="00CF3273"/>
    <w:rsid w:val="00CF3E4C"/>
    <w:rsid w:val="00CF4265"/>
    <w:rsid w:val="00CF46AF"/>
    <w:rsid w:val="00CF5785"/>
    <w:rsid w:val="00CF58AD"/>
    <w:rsid w:val="00CF6A10"/>
    <w:rsid w:val="00CF6BCF"/>
    <w:rsid w:val="00CF7281"/>
    <w:rsid w:val="00CF7375"/>
    <w:rsid w:val="00CF7EE8"/>
    <w:rsid w:val="00D00838"/>
    <w:rsid w:val="00D02F3B"/>
    <w:rsid w:val="00D04151"/>
    <w:rsid w:val="00D04388"/>
    <w:rsid w:val="00D04768"/>
    <w:rsid w:val="00D107E4"/>
    <w:rsid w:val="00D109B1"/>
    <w:rsid w:val="00D10DC9"/>
    <w:rsid w:val="00D10DD8"/>
    <w:rsid w:val="00D12E99"/>
    <w:rsid w:val="00D1422E"/>
    <w:rsid w:val="00D147A8"/>
    <w:rsid w:val="00D14C63"/>
    <w:rsid w:val="00D166C5"/>
    <w:rsid w:val="00D17515"/>
    <w:rsid w:val="00D17EA8"/>
    <w:rsid w:val="00D2224F"/>
    <w:rsid w:val="00D22348"/>
    <w:rsid w:val="00D2291F"/>
    <w:rsid w:val="00D23EAD"/>
    <w:rsid w:val="00D24930"/>
    <w:rsid w:val="00D2512E"/>
    <w:rsid w:val="00D25D2C"/>
    <w:rsid w:val="00D266AA"/>
    <w:rsid w:val="00D26740"/>
    <w:rsid w:val="00D27213"/>
    <w:rsid w:val="00D278E6"/>
    <w:rsid w:val="00D30777"/>
    <w:rsid w:val="00D33189"/>
    <w:rsid w:val="00D34C34"/>
    <w:rsid w:val="00D351D0"/>
    <w:rsid w:val="00D353FE"/>
    <w:rsid w:val="00D3681B"/>
    <w:rsid w:val="00D368F2"/>
    <w:rsid w:val="00D36D83"/>
    <w:rsid w:val="00D37F8B"/>
    <w:rsid w:val="00D41862"/>
    <w:rsid w:val="00D4203E"/>
    <w:rsid w:val="00D42968"/>
    <w:rsid w:val="00D429F3"/>
    <w:rsid w:val="00D45C5C"/>
    <w:rsid w:val="00D463C7"/>
    <w:rsid w:val="00D46920"/>
    <w:rsid w:val="00D473A8"/>
    <w:rsid w:val="00D477B8"/>
    <w:rsid w:val="00D478ED"/>
    <w:rsid w:val="00D50765"/>
    <w:rsid w:val="00D562EF"/>
    <w:rsid w:val="00D56A83"/>
    <w:rsid w:val="00D56BF8"/>
    <w:rsid w:val="00D572B3"/>
    <w:rsid w:val="00D5735D"/>
    <w:rsid w:val="00D57FF2"/>
    <w:rsid w:val="00D60A11"/>
    <w:rsid w:val="00D60F26"/>
    <w:rsid w:val="00D60FF5"/>
    <w:rsid w:val="00D61173"/>
    <w:rsid w:val="00D61C9A"/>
    <w:rsid w:val="00D6281C"/>
    <w:rsid w:val="00D646D1"/>
    <w:rsid w:val="00D64CDE"/>
    <w:rsid w:val="00D64D53"/>
    <w:rsid w:val="00D6560F"/>
    <w:rsid w:val="00D661F2"/>
    <w:rsid w:val="00D666C9"/>
    <w:rsid w:val="00D66C3F"/>
    <w:rsid w:val="00D673D6"/>
    <w:rsid w:val="00D70747"/>
    <w:rsid w:val="00D70B36"/>
    <w:rsid w:val="00D72B31"/>
    <w:rsid w:val="00D74DDB"/>
    <w:rsid w:val="00D767D7"/>
    <w:rsid w:val="00D76CB2"/>
    <w:rsid w:val="00D82A26"/>
    <w:rsid w:val="00D82EEC"/>
    <w:rsid w:val="00D8390B"/>
    <w:rsid w:val="00D8394B"/>
    <w:rsid w:val="00D839D3"/>
    <w:rsid w:val="00D839FA"/>
    <w:rsid w:val="00D858BB"/>
    <w:rsid w:val="00D85C0C"/>
    <w:rsid w:val="00D87924"/>
    <w:rsid w:val="00D905B2"/>
    <w:rsid w:val="00D93141"/>
    <w:rsid w:val="00D94E5D"/>
    <w:rsid w:val="00D97D52"/>
    <w:rsid w:val="00D97E69"/>
    <w:rsid w:val="00DA0757"/>
    <w:rsid w:val="00DA0DB5"/>
    <w:rsid w:val="00DA1AE5"/>
    <w:rsid w:val="00DA21C2"/>
    <w:rsid w:val="00DA3C2A"/>
    <w:rsid w:val="00DA5410"/>
    <w:rsid w:val="00DA584D"/>
    <w:rsid w:val="00DA5B4C"/>
    <w:rsid w:val="00DA606D"/>
    <w:rsid w:val="00DA6B35"/>
    <w:rsid w:val="00DA7428"/>
    <w:rsid w:val="00DB0D82"/>
    <w:rsid w:val="00DB0EE4"/>
    <w:rsid w:val="00DB1786"/>
    <w:rsid w:val="00DB1A01"/>
    <w:rsid w:val="00DB273D"/>
    <w:rsid w:val="00DB459F"/>
    <w:rsid w:val="00DB462B"/>
    <w:rsid w:val="00DB4D58"/>
    <w:rsid w:val="00DB5EB0"/>
    <w:rsid w:val="00DC0511"/>
    <w:rsid w:val="00DC1829"/>
    <w:rsid w:val="00DC19C2"/>
    <w:rsid w:val="00DC341A"/>
    <w:rsid w:val="00DC35DC"/>
    <w:rsid w:val="00DC363E"/>
    <w:rsid w:val="00DC3802"/>
    <w:rsid w:val="00DC3C0F"/>
    <w:rsid w:val="00DC3D0C"/>
    <w:rsid w:val="00DC418D"/>
    <w:rsid w:val="00DC41AD"/>
    <w:rsid w:val="00DC45D0"/>
    <w:rsid w:val="00DC4C66"/>
    <w:rsid w:val="00DD1609"/>
    <w:rsid w:val="00DD41D6"/>
    <w:rsid w:val="00DD48F3"/>
    <w:rsid w:val="00DD6749"/>
    <w:rsid w:val="00DD6BEE"/>
    <w:rsid w:val="00DD7C17"/>
    <w:rsid w:val="00DE09D0"/>
    <w:rsid w:val="00DE0A38"/>
    <w:rsid w:val="00DE0AC6"/>
    <w:rsid w:val="00DE1309"/>
    <w:rsid w:val="00DE2120"/>
    <w:rsid w:val="00DE3B01"/>
    <w:rsid w:val="00DE3B8D"/>
    <w:rsid w:val="00DE4A64"/>
    <w:rsid w:val="00DE5240"/>
    <w:rsid w:val="00DE5A53"/>
    <w:rsid w:val="00DE6497"/>
    <w:rsid w:val="00DE6500"/>
    <w:rsid w:val="00DE6771"/>
    <w:rsid w:val="00DE6EFC"/>
    <w:rsid w:val="00DE76E1"/>
    <w:rsid w:val="00DF0F21"/>
    <w:rsid w:val="00DF162F"/>
    <w:rsid w:val="00DF1FD1"/>
    <w:rsid w:val="00DF2CF3"/>
    <w:rsid w:val="00DF3386"/>
    <w:rsid w:val="00DF3996"/>
    <w:rsid w:val="00DF3D0A"/>
    <w:rsid w:val="00DF3EB5"/>
    <w:rsid w:val="00DF47A2"/>
    <w:rsid w:val="00DF4F11"/>
    <w:rsid w:val="00DF5838"/>
    <w:rsid w:val="00DF5DC1"/>
    <w:rsid w:val="00DF5E8F"/>
    <w:rsid w:val="00DF5F52"/>
    <w:rsid w:val="00DF76EF"/>
    <w:rsid w:val="00E032A4"/>
    <w:rsid w:val="00E04067"/>
    <w:rsid w:val="00E04E04"/>
    <w:rsid w:val="00E05D89"/>
    <w:rsid w:val="00E12103"/>
    <w:rsid w:val="00E12ED8"/>
    <w:rsid w:val="00E14309"/>
    <w:rsid w:val="00E145B8"/>
    <w:rsid w:val="00E1587F"/>
    <w:rsid w:val="00E15A39"/>
    <w:rsid w:val="00E15D63"/>
    <w:rsid w:val="00E20039"/>
    <w:rsid w:val="00E200F0"/>
    <w:rsid w:val="00E20AEE"/>
    <w:rsid w:val="00E2122E"/>
    <w:rsid w:val="00E21BC3"/>
    <w:rsid w:val="00E21ED0"/>
    <w:rsid w:val="00E232CD"/>
    <w:rsid w:val="00E23A7A"/>
    <w:rsid w:val="00E2435F"/>
    <w:rsid w:val="00E2451E"/>
    <w:rsid w:val="00E24D97"/>
    <w:rsid w:val="00E271E9"/>
    <w:rsid w:val="00E30617"/>
    <w:rsid w:val="00E30719"/>
    <w:rsid w:val="00E32E17"/>
    <w:rsid w:val="00E33477"/>
    <w:rsid w:val="00E33D5F"/>
    <w:rsid w:val="00E33F9C"/>
    <w:rsid w:val="00E34011"/>
    <w:rsid w:val="00E352DF"/>
    <w:rsid w:val="00E35A07"/>
    <w:rsid w:val="00E35BD6"/>
    <w:rsid w:val="00E36C14"/>
    <w:rsid w:val="00E3706D"/>
    <w:rsid w:val="00E37638"/>
    <w:rsid w:val="00E41596"/>
    <w:rsid w:val="00E4271D"/>
    <w:rsid w:val="00E431D2"/>
    <w:rsid w:val="00E435B8"/>
    <w:rsid w:val="00E45968"/>
    <w:rsid w:val="00E46367"/>
    <w:rsid w:val="00E46CA1"/>
    <w:rsid w:val="00E517D8"/>
    <w:rsid w:val="00E529AB"/>
    <w:rsid w:val="00E53CAC"/>
    <w:rsid w:val="00E55AC7"/>
    <w:rsid w:val="00E607CE"/>
    <w:rsid w:val="00E61491"/>
    <w:rsid w:val="00E61569"/>
    <w:rsid w:val="00E62DB3"/>
    <w:rsid w:val="00E63D95"/>
    <w:rsid w:val="00E65061"/>
    <w:rsid w:val="00E65066"/>
    <w:rsid w:val="00E6627B"/>
    <w:rsid w:val="00E66A02"/>
    <w:rsid w:val="00E67141"/>
    <w:rsid w:val="00E6760F"/>
    <w:rsid w:val="00E70569"/>
    <w:rsid w:val="00E70B6D"/>
    <w:rsid w:val="00E71883"/>
    <w:rsid w:val="00E728EA"/>
    <w:rsid w:val="00E74441"/>
    <w:rsid w:val="00E7531E"/>
    <w:rsid w:val="00E76C17"/>
    <w:rsid w:val="00E77386"/>
    <w:rsid w:val="00E7756C"/>
    <w:rsid w:val="00E77831"/>
    <w:rsid w:val="00E77B89"/>
    <w:rsid w:val="00E805A6"/>
    <w:rsid w:val="00E83190"/>
    <w:rsid w:val="00E85F0E"/>
    <w:rsid w:val="00E869B1"/>
    <w:rsid w:val="00E8702C"/>
    <w:rsid w:val="00E926BE"/>
    <w:rsid w:val="00E929FF"/>
    <w:rsid w:val="00E93D3F"/>
    <w:rsid w:val="00E94E21"/>
    <w:rsid w:val="00E953FE"/>
    <w:rsid w:val="00E95857"/>
    <w:rsid w:val="00E95A4E"/>
    <w:rsid w:val="00E963E6"/>
    <w:rsid w:val="00E97D09"/>
    <w:rsid w:val="00EA0201"/>
    <w:rsid w:val="00EA078E"/>
    <w:rsid w:val="00EA0B04"/>
    <w:rsid w:val="00EA1735"/>
    <w:rsid w:val="00EA29AF"/>
    <w:rsid w:val="00EA50FE"/>
    <w:rsid w:val="00EA547E"/>
    <w:rsid w:val="00EA5F7E"/>
    <w:rsid w:val="00EA7494"/>
    <w:rsid w:val="00EA7AD2"/>
    <w:rsid w:val="00EB0195"/>
    <w:rsid w:val="00EB1858"/>
    <w:rsid w:val="00EB1CDC"/>
    <w:rsid w:val="00EB203D"/>
    <w:rsid w:val="00EB204D"/>
    <w:rsid w:val="00EB2AC7"/>
    <w:rsid w:val="00EB2ADB"/>
    <w:rsid w:val="00EB4DE5"/>
    <w:rsid w:val="00EB6CAA"/>
    <w:rsid w:val="00EC0B6C"/>
    <w:rsid w:val="00EC1895"/>
    <w:rsid w:val="00EC2B86"/>
    <w:rsid w:val="00EC2BC5"/>
    <w:rsid w:val="00EC3534"/>
    <w:rsid w:val="00EC383C"/>
    <w:rsid w:val="00EC3EDE"/>
    <w:rsid w:val="00EC57C4"/>
    <w:rsid w:val="00EC5E1D"/>
    <w:rsid w:val="00ED0623"/>
    <w:rsid w:val="00ED0FE8"/>
    <w:rsid w:val="00ED101F"/>
    <w:rsid w:val="00ED26A6"/>
    <w:rsid w:val="00ED349B"/>
    <w:rsid w:val="00ED34AC"/>
    <w:rsid w:val="00EE155D"/>
    <w:rsid w:val="00EE177B"/>
    <w:rsid w:val="00EE226F"/>
    <w:rsid w:val="00EE2447"/>
    <w:rsid w:val="00EE33A6"/>
    <w:rsid w:val="00EE34A5"/>
    <w:rsid w:val="00EE3CC6"/>
    <w:rsid w:val="00EE445F"/>
    <w:rsid w:val="00EE593A"/>
    <w:rsid w:val="00EE5D84"/>
    <w:rsid w:val="00EE72C9"/>
    <w:rsid w:val="00EF0645"/>
    <w:rsid w:val="00EF10BA"/>
    <w:rsid w:val="00EF1479"/>
    <w:rsid w:val="00EF15F2"/>
    <w:rsid w:val="00EF1D22"/>
    <w:rsid w:val="00EF2DB6"/>
    <w:rsid w:val="00EF323C"/>
    <w:rsid w:val="00EF33EF"/>
    <w:rsid w:val="00EF36D9"/>
    <w:rsid w:val="00EF4617"/>
    <w:rsid w:val="00EF646E"/>
    <w:rsid w:val="00EF7D80"/>
    <w:rsid w:val="00F064D8"/>
    <w:rsid w:val="00F11197"/>
    <w:rsid w:val="00F1201D"/>
    <w:rsid w:val="00F12465"/>
    <w:rsid w:val="00F12D92"/>
    <w:rsid w:val="00F1683E"/>
    <w:rsid w:val="00F16D52"/>
    <w:rsid w:val="00F17278"/>
    <w:rsid w:val="00F179CA"/>
    <w:rsid w:val="00F17BAF"/>
    <w:rsid w:val="00F20073"/>
    <w:rsid w:val="00F22A12"/>
    <w:rsid w:val="00F2353C"/>
    <w:rsid w:val="00F23C71"/>
    <w:rsid w:val="00F24F73"/>
    <w:rsid w:val="00F263C9"/>
    <w:rsid w:val="00F26404"/>
    <w:rsid w:val="00F26F54"/>
    <w:rsid w:val="00F30AAE"/>
    <w:rsid w:val="00F3161A"/>
    <w:rsid w:val="00F31CFB"/>
    <w:rsid w:val="00F32C69"/>
    <w:rsid w:val="00F32CA4"/>
    <w:rsid w:val="00F337BA"/>
    <w:rsid w:val="00F33C21"/>
    <w:rsid w:val="00F35869"/>
    <w:rsid w:val="00F35BEC"/>
    <w:rsid w:val="00F35D9E"/>
    <w:rsid w:val="00F35F70"/>
    <w:rsid w:val="00F37964"/>
    <w:rsid w:val="00F37AC9"/>
    <w:rsid w:val="00F40574"/>
    <w:rsid w:val="00F4383A"/>
    <w:rsid w:val="00F45FBF"/>
    <w:rsid w:val="00F4636E"/>
    <w:rsid w:val="00F504EF"/>
    <w:rsid w:val="00F50664"/>
    <w:rsid w:val="00F5127D"/>
    <w:rsid w:val="00F51DF6"/>
    <w:rsid w:val="00F53170"/>
    <w:rsid w:val="00F55B1F"/>
    <w:rsid w:val="00F563B4"/>
    <w:rsid w:val="00F56892"/>
    <w:rsid w:val="00F573A2"/>
    <w:rsid w:val="00F5758B"/>
    <w:rsid w:val="00F6027E"/>
    <w:rsid w:val="00F61001"/>
    <w:rsid w:val="00F63AC5"/>
    <w:rsid w:val="00F63F95"/>
    <w:rsid w:val="00F64FF3"/>
    <w:rsid w:val="00F6514F"/>
    <w:rsid w:val="00F65982"/>
    <w:rsid w:val="00F66CAA"/>
    <w:rsid w:val="00F66F79"/>
    <w:rsid w:val="00F70EC7"/>
    <w:rsid w:val="00F71A11"/>
    <w:rsid w:val="00F72E36"/>
    <w:rsid w:val="00F72F4F"/>
    <w:rsid w:val="00F74719"/>
    <w:rsid w:val="00F756D9"/>
    <w:rsid w:val="00F760CC"/>
    <w:rsid w:val="00F76A74"/>
    <w:rsid w:val="00F77D4E"/>
    <w:rsid w:val="00F807A3"/>
    <w:rsid w:val="00F80C30"/>
    <w:rsid w:val="00F814F2"/>
    <w:rsid w:val="00F82631"/>
    <w:rsid w:val="00F826A2"/>
    <w:rsid w:val="00F82DE8"/>
    <w:rsid w:val="00F91FD9"/>
    <w:rsid w:val="00F92339"/>
    <w:rsid w:val="00F92441"/>
    <w:rsid w:val="00F92DA3"/>
    <w:rsid w:val="00F96F33"/>
    <w:rsid w:val="00FA027A"/>
    <w:rsid w:val="00FA180E"/>
    <w:rsid w:val="00FA28A3"/>
    <w:rsid w:val="00FA322B"/>
    <w:rsid w:val="00FA3D5D"/>
    <w:rsid w:val="00FA5897"/>
    <w:rsid w:val="00FA68FA"/>
    <w:rsid w:val="00FA6EF6"/>
    <w:rsid w:val="00FA7322"/>
    <w:rsid w:val="00FB12F4"/>
    <w:rsid w:val="00FB1536"/>
    <w:rsid w:val="00FB1FCE"/>
    <w:rsid w:val="00FB2E71"/>
    <w:rsid w:val="00FB334B"/>
    <w:rsid w:val="00FB3C55"/>
    <w:rsid w:val="00FB42D0"/>
    <w:rsid w:val="00FB5A99"/>
    <w:rsid w:val="00FB62DF"/>
    <w:rsid w:val="00FB630A"/>
    <w:rsid w:val="00FC06BF"/>
    <w:rsid w:val="00FC09AE"/>
    <w:rsid w:val="00FC12C8"/>
    <w:rsid w:val="00FC16AD"/>
    <w:rsid w:val="00FC1793"/>
    <w:rsid w:val="00FC1C7D"/>
    <w:rsid w:val="00FC3399"/>
    <w:rsid w:val="00FC3720"/>
    <w:rsid w:val="00FC45B5"/>
    <w:rsid w:val="00FC6783"/>
    <w:rsid w:val="00FD0B00"/>
    <w:rsid w:val="00FD0D74"/>
    <w:rsid w:val="00FD1EC8"/>
    <w:rsid w:val="00FD2D8B"/>
    <w:rsid w:val="00FD32C5"/>
    <w:rsid w:val="00FD388F"/>
    <w:rsid w:val="00FD52CC"/>
    <w:rsid w:val="00FD55B1"/>
    <w:rsid w:val="00FD597F"/>
    <w:rsid w:val="00FD6B6D"/>
    <w:rsid w:val="00FD7362"/>
    <w:rsid w:val="00FD75BB"/>
    <w:rsid w:val="00FE1138"/>
    <w:rsid w:val="00FE1143"/>
    <w:rsid w:val="00FE298D"/>
    <w:rsid w:val="00FE3816"/>
    <w:rsid w:val="00FE4A8B"/>
    <w:rsid w:val="00FE53E2"/>
    <w:rsid w:val="00FE6277"/>
    <w:rsid w:val="00FE646F"/>
    <w:rsid w:val="00FE6880"/>
    <w:rsid w:val="00FF05CF"/>
    <w:rsid w:val="00FF096E"/>
    <w:rsid w:val="00FF0EC5"/>
    <w:rsid w:val="00FF4242"/>
    <w:rsid w:val="00FF489B"/>
    <w:rsid w:val="00FF59F4"/>
    <w:rsid w:val="00FF6459"/>
    <w:rsid w:val="00FF6A02"/>
    <w:rsid w:val="00FF7C4F"/>
    <w:rsid w:val="00FF7EFD"/>
    <w:rsid w:val="0A3EA1A6"/>
    <w:rsid w:val="100A6349"/>
    <w:rsid w:val="11B56BAB"/>
    <w:rsid w:val="278D88F7"/>
    <w:rsid w:val="33C943BD"/>
    <w:rsid w:val="345AB5BF"/>
    <w:rsid w:val="39C65FE5"/>
    <w:rsid w:val="3B022FBB"/>
    <w:rsid w:val="3C764DDA"/>
    <w:rsid w:val="3F1D975C"/>
    <w:rsid w:val="3FFFB957"/>
    <w:rsid w:val="432833E3"/>
    <w:rsid w:val="6687BBC0"/>
    <w:rsid w:val="675CB4A8"/>
    <w:rsid w:val="68F88509"/>
    <w:rsid w:val="6CF2C333"/>
    <w:rsid w:val="6E21C8C2"/>
    <w:rsid w:val="7A399F33"/>
    <w:rsid w:val="7E3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8B9F8"/>
  <w15:chartTrackingRefBased/>
  <w15:docId w15:val="{AEB367BB-DFC8-48FD-ACF1-A2053A2B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7" w:qFormat="1"/>
    <w:lsdException w:name="heading 6" w:locked="1" w:uiPriority="8" w:qFormat="1"/>
    <w:lsdException w:name="heading 7" w:locked="1" w:uiPriority="9" w:qFormat="1"/>
    <w:lsdException w:name="heading 8" w:locked="1" w:uiPriority="10" w:qFormat="1"/>
    <w:lsdException w:name="heading 9" w:locked="1" w:uiPriority="1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 w:uiPriority="2" w:qFormat="1"/>
    <w:lsdException w:name="footnote text" w:locked="1"/>
    <w:lsdException w:name="annotation text" w:locked="1"/>
    <w:lsdException w:name="header" w:locked="1" w:uiPriority="99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 w:uiPriority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uiPriority="22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5D74"/>
    <w:pPr>
      <w:numPr>
        <w:ilvl w:val="2"/>
        <w:numId w:val="1"/>
      </w:numPr>
      <w:tabs>
        <w:tab w:val="clear" w:pos="360"/>
        <w:tab w:val="left" w:pos="851"/>
        <w:tab w:val="num" w:pos="1211"/>
      </w:tabs>
      <w:spacing w:after="120"/>
      <w:ind w:left="1211"/>
      <w:jc w:val="both"/>
    </w:pPr>
    <w:rPr>
      <w:rFonts w:ascii="Arial" w:hAnsi="Arial"/>
      <w:lang w:eastAsia="en-US"/>
    </w:rPr>
  </w:style>
  <w:style w:type="paragraph" w:styleId="Heading1">
    <w:name w:val="heading 1"/>
    <w:aliases w:val="Part,Section Heading,1,No numbers,1.,H1,A MAJOR/BOLD,h1,A MAJOR/BOLD1,h11DIF,h11,Heading 1 (unnumbered),Arial 14 Fett,Arial 14 Fett1,Arial 14 Fett2,Attribute Heading 1,Topic Heading 1,Para1,h12,tchead,Cool Header,big,contents,A,Para"/>
    <w:basedOn w:val="Normal"/>
    <w:next w:val="Normal"/>
    <w:link w:val="Heading1Char"/>
    <w:qFormat/>
    <w:rsid w:val="007419EB"/>
    <w:pPr>
      <w:numPr>
        <w:ilvl w:val="0"/>
      </w:numPr>
      <w:spacing w:before="240"/>
      <w:outlineLvl w:val="0"/>
    </w:pPr>
    <w:rPr>
      <w:b/>
      <w:bCs/>
      <w:sz w:val="22"/>
      <w:szCs w:val="22"/>
      <w:lang w:val="x-none"/>
    </w:rPr>
  </w:style>
  <w:style w:type="paragraph" w:styleId="Heading2">
    <w:name w:val="heading 2"/>
    <w:aliases w:val="body,h2,H2,Section,h2.H2,1.1,UNDERRUBRIK 1-2,Para2,h21,h22,Subhead A,Chapter Title,H-2,Heading 2STC,DISR Heading 3,New Heading Two,heading 2body,test,Attribute Heading 2,l2,list 2,list 2,heading 2TOC,Head 2,List level 2,Header 2,h2 main headi"/>
    <w:basedOn w:val="Normal"/>
    <w:next w:val="Normal"/>
    <w:link w:val="Heading2Char"/>
    <w:qFormat/>
    <w:rsid w:val="007419EB"/>
    <w:pPr>
      <w:numPr>
        <w:ilvl w:val="1"/>
      </w:numPr>
      <w:tabs>
        <w:tab w:val="clear" w:pos="-143"/>
        <w:tab w:val="clear" w:pos="851"/>
        <w:tab w:val="num" w:pos="2836"/>
      </w:tabs>
      <w:ind w:left="4252"/>
      <w:outlineLvl w:val="1"/>
    </w:pPr>
    <w:rPr>
      <w:b/>
      <w:bCs/>
      <w:lang w:val="x-none"/>
    </w:rPr>
  </w:style>
  <w:style w:type="paragraph" w:styleId="Heading3">
    <w:name w:val="heading 3"/>
    <w:aliases w:val="H3,h3,Heading 3STC,h3 sub heading,Head 3,3m,H-3,H31,C Sub-Sub/Italic,Head 31,Head 32,C Sub-Sub/Italic1,3,Sub2Para,Heading 3a,a,Level 1 - 1,PARA3,Para3,PA Minor Section,l3,Level 3 Head,HeadSmall,h31,31,l31,Level 3 Head1,HeadSmall1,h32,32,l32"/>
    <w:basedOn w:val="Normal"/>
    <w:next w:val="Normal"/>
    <w:link w:val="Heading3Char"/>
    <w:qFormat/>
    <w:rsid w:val="0059104C"/>
    <w:pPr>
      <w:numPr>
        <w:ilvl w:val="0"/>
        <w:numId w:val="0"/>
      </w:numPr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Heading4">
    <w:name w:val="heading 4"/>
    <w:aliases w:val="(i),Level 2 - a"/>
    <w:basedOn w:val="Normal"/>
    <w:next w:val="Normal"/>
    <w:link w:val="Heading4Char"/>
    <w:qFormat/>
    <w:rsid w:val="007C769A"/>
    <w:pPr>
      <w:numPr>
        <w:ilvl w:val="3"/>
      </w:numPr>
      <w:tabs>
        <w:tab w:val="clear" w:pos="851"/>
        <w:tab w:val="left" w:pos="567"/>
        <w:tab w:val="left" w:pos="1985"/>
      </w:tabs>
      <w:spacing w:line="270" w:lineRule="atLeast"/>
      <w:jc w:val="left"/>
      <w:outlineLvl w:val="3"/>
    </w:pPr>
    <w:rPr>
      <w:iCs/>
      <w:lang w:val="x-none"/>
    </w:rPr>
  </w:style>
  <w:style w:type="paragraph" w:styleId="Heading5">
    <w:name w:val="heading 5"/>
    <w:aliases w:val="Block Label,Level 3 - i,Appendix,Heading 5 StGeorge,H5,(A),3rd sub-clause,L5,Lev 5,Heading 5 Interstar,h5,l5+toc5,s,Heading 5 Char1,Heading 5 Char Char1,Heading 5 StGeorge Char Char1,Para5 Char Char1,h5 Char Char1,h51 Char Char1,h52 Char Cha"/>
    <w:basedOn w:val="Normal"/>
    <w:next w:val="Normal"/>
    <w:link w:val="Heading5Char"/>
    <w:uiPriority w:val="7"/>
    <w:qFormat/>
    <w:rsid w:val="00C75D74"/>
    <w:pPr>
      <w:numPr>
        <w:ilvl w:val="0"/>
        <w:numId w:val="0"/>
      </w:numPr>
      <w:ind w:left="851"/>
      <w:outlineLvl w:val="4"/>
    </w:pPr>
    <w:rPr>
      <w:bCs/>
      <w:lang w:val="x-none"/>
    </w:rPr>
  </w:style>
  <w:style w:type="paragraph" w:styleId="Heading6">
    <w:name w:val="heading 6"/>
    <w:aliases w:val="h6,I,Legal Level 1.,H6,(I),Bullet (Single Lines),Square Bullet list,Lev 6,Body Text 5,L1 PIP,Name of Org,(Section),(Section)1,(Section)2,(Section)3,(Section)4,(Section)5,(Section)6,(Section)7,(Section)8,(Section)9,(Section)10,(Section)11"/>
    <w:basedOn w:val="Normal"/>
    <w:next w:val="Normal"/>
    <w:link w:val="Heading6Char"/>
    <w:uiPriority w:val="8"/>
    <w:qFormat/>
    <w:rsid w:val="0059104C"/>
    <w:pPr>
      <w:numPr>
        <w:ilvl w:val="0"/>
        <w:numId w:val="0"/>
      </w:numPr>
      <w:tabs>
        <w:tab w:val="num" w:pos="360"/>
      </w:tabs>
      <w:outlineLvl w:val="5"/>
    </w:pPr>
    <w:rPr>
      <w:lang w:eastAsia="x-none"/>
    </w:rPr>
  </w:style>
  <w:style w:type="paragraph" w:styleId="Heading7">
    <w:name w:val="heading 7"/>
    <w:aliases w:val="H7,Legal Level 1.1.,Indented hyphen,i.,L2 PIP,ap,(1),Body Text 6,h7"/>
    <w:basedOn w:val="Normal"/>
    <w:next w:val="Normal"/>
    <w:link w:val="Heading7Char"/>
    <w:uiPriority w:val="9"/>
    <w:qFormat/>
    <w:rsid w:val="0059104C"/>
    <w:pPr>
      <w:numPr>
        <w:ilvl w:val="0"/>
        <w:numId w:val="0"/>
      </w:numPr>
      <w:ind w:left="4956" w:hanging="708"/>
      <w:outlineLvl w:val="6"/>
    </w:pPr>
    <w:rPr>
      <w:lang w:eastAsia="x-none"/>
    </w:rPr>
  </w:style>
  <w:style w:type="paragraph" w:styleId="Heading8">
    <w:name w:val="heading 8"/>
    <w:aliases w:val="Bullet 1,H8,Legal Level 1.1.1.,L3 PIP,ad,Body Text 7,h8,(Sub-section Nos)"/>
    <w:basedOn w:val="Normal"/>
    <w:next w:val="Normal"/>
    <w:link w:val="Heading8Char"/>
    <w:uiPriority w:val="10"/>
    <w:qFormat/>
    <w:rsid w:val="007257EE"/>
    <w:pPr>
      <w:numPr>
        <w:ilvl w:val="0"/>
        <w:numId w:val="0"/>
      </w:numPr>
      <w:tabs>
        <w:tab w:val="num" w:pos="360"/>
      </w:tabs>
      <w:outlineLvl w:val="7"/>
    </w:pPr>
    <w:rPr>
      <w:lang w:eastAsia="x-none"/>
    </w:rPr>
  </w:style>
  <w:style w:type="paragraph" w:styleId="Heading9">
    <w:name w:val="heading 9"/>
    <w:aliases w:val="Bullet 2,Legal Level 1.1.1.1.,Heading 9 Char1,Heading 9 Char Char,H9 Char Char,Legal Level 1.1.1.1. Char Char,H9 Char1,Legal Level 1.1.1.1. Char1,H9 Char,Legal Level 1.1.1.1. Char,H9,Bullet 2 Char,aat,Body Text 8,h9"/>
    <w:basedOn w:val="Normal"/>
    <w:next w:val="Normal"/>
    <w:link w:val="Heading9Char"/>
    <w:uiPriority w:val="11"/>
    <w:qFormat/>
    <w:rsid w:val="0059104C"/>
    <w:pPr>
      <w:numPr>
        <w:ilvl w:val="0"/>
        <w:numId w:val="0"/>
      </w:numPr>
      <w:spacing w:before="240" w:after="60"/>
      <w:ind w:left="6372" w:hanging="708"/>
      <w:outlineLvl w:val="8"/>
    </w:pPr>
    <w:rPr>
      <w:sz w:val="18"/>
      <w:szCs w:val="1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,Section Heading Char,1 Char,No numbers Char,1. Char,H1 Char,A MAJOR/BOLD Char,h1 Char,A MAJOR/BOLD1 Char,h11DIF Char,h11 Char,Heading 1 (unnumbered) Char,Arial 14 Fett Char,Arial 14 Fett1 Char,Arial 14 Fett2 Char,Para1 Char"/>
    <w:link w:val="Heading1"/>
    <w:locked/>
    <w:rsid w:val="007419EB"/>
    <w:rPr>
      <w:rFonts w:ascii="Arial" w:hAnsi="Arial"/>
      <w:b/>
      <w:bCs/>
      <w:sz w:val="22"/>
      <w:szCs w:val="22"/>
      <w:lang w:val="x-none" w:eastAsia="en-US"/>
    </w:rPr>
  </w:style>
  <w:style w:type="character" w:customStyle="1" w:styleId="Heading2Char">
    <w:name w:val="Heading 2 Char"/>
    <w:aliases w:val="body Char,h2 Char,H2 Char,Section Char,h2.H2 Char,1.1 Char,UNDERRUBRIK 1-2 Char,Para2 Char,h21 Char,h22 Char,Subhead A Char,Chapter Title Char,H-2 Char,Heading 2STC Char,DISR Heading 3 Char,New Heading Two Char,heading 2body Char,l2 Char"/>
    <w:link w:val="Heading2"/>
    <w:locked/>
    <w:rsid w:val="007419EB"/>
    <w:rPr>
      <w:rFonts w:ascii="Arial" w:hAnsi="Arial"/>
      <w:b/>
      <w:bCs/>
      <w:lang w:val="x-none" w:eastAsia="en-US"/>
    </w:rPr>
  </w:style>
  <w:style w:type="character" w:customStyle="1" w:styleId="Heading3Char">
    <w:name w:val="Heading 3 Char"/>
    <w:aliases w:val="H3 Char,h3 Char,Heading 3STC Char,h3 sub heading Char,Head 3 Char,3m Char,H-3 Char,H31 Char,C Sub-Sub/Italic Char,Head 31 Char,Head 32 Char,C Sub-Sub/Italic1 Char,3 Char,Sub2Para Char,Heading 3a Char,a Char,Level 1 - 1 Char,PARA3 Char"/>
    <w:link w:val="Heading3"/>
    <w:semiHidden/>
    <w:locked/>
    <w:rsid w:val="003C340B"/>
    <w:rPr>
      <w:rFonts w:ascii="Cambria" w:hAnsi="Cambria" w:cs="Cambria"/>
      <w:b/>
      <w:bCs/>
      <w:sz w:val="26"/>
      <w:szCs w:val="26"/>
      <w:lang w:val="x-none" w:eastAsia="en-US"/>
    </w:rPr>
  </w:style>
  <w:style w:type="character" w:customStyle="1" w:styleId="Heading4Char">
    <w:name w:val="Heading 4 Char"/>
    <w:aliases w:val="(i) Char,Level 2 - a Char"/>
    <w:link w:val="Heading4"/>
    <w:locked/>
    <w:rsid w:val="007C769A"/>
    <w:rPr>
      <w:rFonts w:ascii="Arial" w:hAnsi="Arial"/>
      <w:iCs/>
      <w:lang w:val="x-none" w:eastAsia="en-US"/>
    </w:rPr>
  </w:style>
  <w:style w:type="character" w:customStyle="1" w:styleId="Heading5Char">
    <w:name w:val="Heading 5 Char"/>
    <w:aliases w:val="Block Label Char,Level 3 - i Char,Appendix Char,Heading 5 StGeorge Char,H5 Char,(A) Char,3rd sub-clause Char,L5 Char,Lev 5 Char,Heading 5 Interstar Char,h5 Char,l5+toc5 Char,s Char,Heading 5 Char1 Char,Heading 5 Char Char1 Char"/>
    <w:link w:val="Heading5"/>
    <w:uiPriority w:val="7"/>
    <w:locked/>
    <w:rsid w:val="00C75D74"/>
    <w:rPr>
      <w:rFonts w:ascii="Arial" w:hAnsi="Arial"/>
      <w:bCs/>
      <w:lang w:eastAsia="en-US"/>
    </w:rPr>
  </w:style>
  <w:style w:type="character" w:customStyle="1" w:styleId="Heading6Char">
    <w:name w:val="Heading 6 Char"/>
    <w:aliases w:val="h6 Char,I Char,Legal Level 1. Char,H6 Char,(I) Char,Bullet (Single Lines) Char,Square Bullet list Char,Lev 6 Char,Body Text 5 Char,L1 PIP Char,Name of Org Char,(Section) Char,(Section)1 Char,(Section)2 Char,(Section)3 Char,(Section)4 Char"/>
    <w:link w:val="Heading6"/>
    <w:uiPriority w:val="8"/>
    <w:locked/>
    <w:rsid w:val="003C340B"/>
    <w:rPr>
      <w:rFonts w:ascii="Arial" w:hAnsi="Arial"/>
      <w:lang w:val="en-AU"/>
    </w:rPr>
  </w:style>
  <w:style w:type="character" w:customStyle="1" w:styleId="Heading7Char">
    <w:name w:val="Heading 7 Char"/>
    <w:aliases w:val="H7 Char,Legal Level 1.1. Char,Indented hyphen Char,i. Char,L2 PIP Char,ap Char,(1) Char,Body Text 6 Char,h7 Char"/>
    <w:link w:val="Heading7"/>
    <w:uiPriority w:val="9"/>
    <w:locked/>
    <w:rsid w:val="003C340B"/>
    <w:rPr>
      <w:rFonts w:ascii="Arial" w:hAnsi="Arial"/>
      <w:lang w:val="en-AU"/>
    </w:rPr>
  </w:style>
  <w:style w:type="character" w:customStyle="1" w:styleId="Heading8Char">
    <w:name w:val="Heading 8 Char"/>
    <w:aliases w:val="Bullet 1 Char,H8 Char,Legal Level 1.1.1. Char,L3 PIP Char,ad Char,Body Text 7 Char,h8 Char,(Sub-section Nos) Char"/>
    <w:link w:val="Heading8"/>
    <w:uiPriority w:val="10"/>
    <w:locked/>
    <w:rsid w:val="007257EE"/>
    <w:rPr>
      <w:rFonts w:ascii="Arial" w:hAnsi="Arial"/>
      <w:lang w:val="en-AU"/>
    </w:rPr>
  </w:style>
  <w:style w:type="character" w:customStyle="1" w:styleId="Heading9Char">
    <w:name w:val="Heading 9 Char"/>
    <w:aliases w:val="Bullet 2 Char1,Legal Level 1.1.1.1. Char2,Heading 9 Char1 Char,Heading 9 Char Char Char,H9 Char Char Char,Legal Level 1.1.1.1. Char Char Char,H9 Char1 Char,Legal Level 1.1.1.1. Char1 Char,H9 Char Char1,Legal Level 1.1.1.1. Char Char1"/>
    <w:link w:val="Heading9"/>
    <w:uiPriority w:val="11"/>
    <w:locked/>
    <w:rsid w:val="003C340B"/>
    <w:rPr>
      <w:rFonts w:ascii="Arial" w:hAnsi="Arial" w:cs="Arial"/>
      <w:sz w:val="18"/>
      <w:szCs w:val="18"/>
      <w:lang w:val="en-AU"/>
    </w:rPr>
  </w:style>
  <w:style w:type="paragraph" w:styleId="NormalIndent">
    <w:name w:val="Normal Indent"/>
    <w:basedOn w:val="Normal"/>
    <w:uiPriority w:val="2"/>
    <w:qFormat/>
    <w:rsid w:val="000069BE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rsid w:val="000069BE"/>
    <w:pPr>
      <w:spacing w:before="240" w:after="0"/>
      <w:ind w:left="0"/>
      <w:jc w:val="left"/>
    </w:pPr>
    <w:rPr>
      <w:b/>
      <w:bCs/>
    </w:rPr>
  </w:style>
  <w:style w:type="paragraph" w:styleId="TOC1">
    <w:name w:val="toc 1"/>
    <w:basedOn w:val="heading"/>
    <w:next w:val="Schedule"/>
    <w:autoRedefine/>
    <w:uiPriority w:val="39"/>
    <w:rsid w:val="002B59CA"/>
    <w:pPr>
      <w:numPr>
        <w:ilvl w:val="0"/>
        <w:numId w:val="0"/>
      </w:numPr>
      <w:pBdr>
        <w:top w:val="none" w:sz="0" w:space="0" w:color="auto"/>
      </w:pBdr>
      <w:tabs>
        <w:tab w:val="left" w:pos="567"/>
        <w:tab w:val="left" w:pos="9072"/>
      </w:tabs>
      <w:spacing w:before="360" w:after="0"/>
      <w:ind w:left="-360"/>
      <w:jc w:val="left"/>
    </w:pPr>
    <w:rPr>
      <w:b w:val="0"/>
      <w:bCs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0069BE"/>
    <w:pPr>
      <w:numPr>
        <w:ilvl w:val="0"/>
        <w:numId w:val="0"/>
      </w:numPr>
      <w:pBdr>
        <w:top w:val="single" w:sz="6" w:space="1" w:color="auto"/>
      </w:pBdr>
      <w:tabs>
        <w:tab w:val="left" w:pos="5670"/>
        <w:tab w:val="right" w:pos="9214"/>
      </w:tabs>
      <w:spacing w:before="120"/>
    </w:pPr>
    <w:rPr>
      <w:rFonts w:ascii="Times New Roman" w:hAnsi="Times New Roman"/>
      <w:sz w:val="24"/>
      <w:szCs w:val="24"/>
      <w:lang w:val="x-none"/>
    </w:rPr>
  </w:style>
  <w:style w:type="character" w:customStyle="1" w:styleId="FooterChar">
    <w:name w:val="Footer Char"/>
    <w:link w:val="Footer"/>
    <w:uiPriority w:val="99"/>
    <w:locked/>
    <w:rsid w:val="003C340B"/>
    <w:rPr>
      <w:rFonts w:cs="Times New Roman"/>
      <w:sz w:val="24"/>
      <w:szCs w:val="24"/>
      <w:lang w:val="x-none" w:eastAsia="en-US"/>
    </w:rPr>
  </w:style>
  <w:style w:type="paragraph" w:styleId="Header">
    <w:name w:val="header"/>
    <w:basedOn w:val="Normal"/>
    <w:link w:val="HeaderChar"/>
    <w:uiPriority w:val="99"/>
    <w:rsid w:val="000069BE"/>
    <w:pPr>
      <w:tabs>
        <w:tab w:val="clear" w:pos="1211"/>
        <w:tab w:val="num" w:pos="360"/>
      </w:tabs>
      <w:spacing w:after="480"/>
      <w:ind w:left="360"/>
      <w:jc w:val="right"/>
    </w:pPr>
    <w:rPr>
      <w:sz w:val="16"/>
      <w:szCs w:val="16"/>
      <w:lang w:val="x-none"/>
    </w:rPr>
  </w:style>
  <w:style w:type="character" w:customStyle="1" w:styleId="HeaderChar">
    <w:name w:val="Header Char"/>
    <w:link w:val="Header"/>
    <w:uiPriority w:val="99"/>
    <w:locked/>
    <w:rsid w:val="003C340B"/>
    <w:rPr>
      <w:rFonts w:ascii="Arial" w:hAnsi="Arial"/>
      <w:sz w:val="16"/>
      <w:szCs w:val="16"/>
      <w:lang w:val="x-none" w:eastAsia="en-US"/>
    </w:rPr>
  </w:style>
  <w:style w:type="paragraph" w:styleId="FootnoteText">
    <w:name w:val="footnote text"/>
    <w:basedOn w:val="Normal"/>
    <w:link w:val="FootnoteTextChar"/>
    <w:semiHidden/>
    <w:rsid w:val="000069BE"/>
    <w:pPr>
      <w:spacing w:after="100"/>
      <w:ind w:left="284" w:hanging="284"/>
    </w:pPr>
    <w:rPr>
      <w:lang w:val="x-none"/>
    </w:rPr>
  </w:style>
  <w:style w:type="character" w:customStyle="1" w:styleId="FootnoteTextChar">
    <w:name w:val="Footnote Text Char"/>
    <w:link w:val="FootnoteText"/>
    <w:semiHidden/>
    <w:locked/>
    <w:rsid w:val="003C340B"/>
    <w:rPr>
      <w:rFonts w:ascii="Arial" w:hAnsi="Arial"/>
      <w:lang w:val="x-none" w:eastAsia="en-US"/>
    </w:rPr>
  </w:style>
  <w:style w:type="paragraph" w:customStyle="1" w:styleId="regular">
    <w:name w:val="regular"/>
    <w:basedOn w:val="Normal"/>
    <w:link w:val="regularChar"/>
    <w:rsid w:val="00DA6B35"/>
    <w:pPr>
      <w:numPr>
        <w:ilvl w:val="0"/>
        <w:numId w:val="0"/>
      </w:numPr>
      <w:tabs>
        <w:tab w:val="clear" w:pos="851"/>
        <w:tab w:val="left" w:pos="1843"/>
      </w:tabs>
      <w:spacing w:line="270" w:lineRule="atLeast"/>
    </w:pPr>
    <w:rPr>
      <w:lang w:val="x-none"/>
    </w:rPr>
  </w:style>
  <w:style w:type="paragraph" w:customStyle="1" w:styleId="greybox">
    <w:name w:val="greybox"/>
    <w:basedOn w:val="Normal"/>
    <w:next w:val="Normal"/>
    <w:rsid w:val="000069BE"/>
    <w:pPr>
      <w:keepLines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solid" w:color="FFFF00" w:fill="auto"/>
    </w:pPr>
    <w:rPr>
      <w:b/>
      <w:bCs/>
      <w:sz w:val="22"/>
      <w:szCs w:val="22"/>
    </w:rPr>
  </w:style>
  <w:style w:type="paragraph" w:styleId="MacroText">
    <w:name w:val="macro"/>
    <w:link w:val="MacroTextChar"/>
    <w:semiHidden/>
    <w:rsid w:val="000069B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</w:pPr>
    <w:rPr>
      <w:rFonts w:ascii="Arial" w:hAnsi="Arial" w:cs="Arial"/>
      <w:sz w:val="18"/>
      <w:szCs w:val="18"/>
      <w:lang w:eastAsia="en-US"/>
    </w:rPr>
  </w:style>
  <w:style w:type="character" w:customStyle="1" w:styleId="MacroTextChar">
    <w:name w:val="Macro Text Char"/>
    <w:link w:val="MacroText"/>
    <w:semiHidden/>
    <w:locked/>
    <w:rsid w:val="003C340B"/>
    <w:rPr>
      <w:rFonts w:ascii="Arial" w:hAnsi="Arial" w:cs="Arial"/>
      <w:sz w:val="18"/>
      <w:szCs w:val="18"/>
      <w:lang w:val="en-AU" w:eastAsia="en-US" w:bidi="ar-SA"/>
    </w:rPr>
  </w:style>
  <w:style w:type="character" w:styleId="CommentReference">
    <w:name w:val="annotation reference"/>
    <w:semiHidden/>
    <w:rsid w:val="000069BE"/>
    <w:rPr>
      <w:rFonts w:cs="Times New Roman"/>
      <w:sz w:val="16"/>
      <w:szCs w:val="16"/>
      <w:lang w:val="en-AU" w:eastAsia="x-none"/>
    </w:rPr>
  </w:style>
  <w:style w:type="paragraph" w:styleId="CommentText">
    <w:name w:val="annotation text"/>
    <w:basedOn w:val="Normal"/>
    <w:link w:val="CommentTextChar"/>
    <w:semiHidden/>
    <w:rsid w:val="000069BE"/>
    <w:pPr>
      <w:ind w:left="1701"/>
    </w:pPr>
    <w:rPr>
      <w:lang w:val="x-none"/>
    </w:rPr>
  </w:style>
  <w:style w:type="character" w:customStyle="1" w:styleId="CommentTextChar">
    <w:name w:val="Comment Text Char"/>
    <w:link w:val="CommentText"/>
    <w:semiHidden/>
    <w:locked/>
    <w:rsid w:val="003C340B"/>
    <w:rPr>
      <w:rFonts w:ascii="Arial" w:hAnsi="Arial"/>
      <w:lang w:val="x-none" w:eastAsia="en-US"/>
    </w:rPr>
  </w:style>
  <w:style w:type="paragraph" w:customStyle="1" w:styleId="Schedule">
    <w:name w:val="Schedule"/>
    <w:basedOn w:val="Normal"/>
    <w:next w:val="Normal"/>
    <w:rsid w:val="000069BE"/>
    <w:pPr>
      <w:pBdr>
        <w:top w:val="single" w:sz="12" w:space="6" w:color="auto"/>
      </w:pBdr>
      <w:spacing w:before="360"/>
      <w:ind w:left="0"/>
    </w:pPr>
    <w:rPr>
      <w:rFonts w:cs="Arial"/>
      <w:b/>
      <w:bCs/>
      <w:sz w:val="28"/>
      <w:szCs w:val="28"/>
    </w:rPr>
  </w:style>
  <w:style w:type="paragraph" w:customStyle="1" w:styleId="Annexure">
    <w:name w:val="Annexure"/>
    <w:basedOn w:val="Normal"/>
    <w:next w:val="Normal"/>
    <w:rsid w:val="000069BE"/>
    <w:pPr>
      <w:pBdr>
        <w:top w:val="single" w:sz="12" w:space="6" w:color="auto"/>
      </w:pBdr>
      <w:spacing w:before="360"/>
      <w:ind w:left="0"/>
    </w:pPr>
    <w:rPr>
      <w:rFonts w:cs="Arial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rsid w:val="000069BE"/>
    <w:pPr>
      <w:spacing w:after="0"/>
      <w:ind w:left="240"/>
      <w:jc w:val="left"/>
    </w:pPr>
  </w:style>
  <w:style w:type="paragraph" w:styleId="TOC8">
    <w:name w:val="toc 8"/>
    <w:basedOn w:val="Normal"/>
    <w:next w:val="Normal"/>
    <w:autoRedefine/>
    <w:uiPriority w:val="39"/>
    <w:rsid w:val="000069BE"/>
    <w:pPr>
      <w:spacing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39"/>
    <w:rsid w:val="000069BE"/>
    <w:pPr>
      <w:spacing w:after="0"/>
      <w:ind w:left="1680"/>
      <w:jc w:val="left"/>
    </w:pPr>
  </w:style>
  <w:style w:type="paragraph" w:customStyle="1" w:styleId="ExecClause">
    <w:name w:val="Exec Clause"/>
    <w:basedOn w:val="Normal"/>
    <w:rsid w:val="000069BE"/>
    <w:pPr>
      <w:keepLines/>
      <w:numPr>
        <w:ilvl w:val="0"/>
        <w:numId w:val="0"/>
      </w:numPr>
      <w:tabs>
        <w:tab w:val="left" w:leader="underscore" w:pos="3885"/>
        <w:tab w:val="left" w:pos="5330"/>
        <w:tab w:val="left" w:leader="underscore" w:pos="9356"/>
      </w:tabs>
      <w:spacing w:after="0"/>
      <w:jc w:val="left"/>
    </w:pPr>
    <w:rPr>
      <w:rFonts w:ascii="Times" w:hAnsi="Times" w:cs="Times"/>
    </w:rPr>
  </w:style>
  <w:style w:type="paragraph" w:customStyle="1" w:styleId="ExecInfo">
    <w:name w:val="Exec Info"/>
    <w:basedOn w:val="ExecClause"/>
    <w:rsid w:val="000069BE"/>
    <w:pPr>
      <w:tabs>
        <w:tab w:val="clear" w:pos="3885"/>
      </w:tabs>
    </w:pPr>
  </w:style>
  <w:style w:type="paragraph" w:customStyle="1" w:styleId="HeadingStyle">
    <w:name w:val="HeadingStyle"/>
    <w:basedOn w:val="Normal"/>
    <w:next w:val="Normal"/>
    <w:rsid w:val="000069BE"/>
    <w:pPr>
      <w:ind w:left="0"/>
    </w:pPr>
    <w:rPr>
      <w:rFonts w:cs="Arial"/>
      <w:b/>
      <w:bCs/>
    </w:rPr>
  </w:style>
  <w:style w:type="paragraph" w:customStyle="1" w:styleId="heading">
    <w:name w:val="heading"/>
    <w:basedOn w:val="Normal"/>
    <w:rsid w:val="000069BE"/>
    <w:pPr>
      <w:pBdr>
        <w:top w:val="single" w:sz="12" w:space="11" w:color="auto"/>
      </w:pBdr>
      <w:spacing w:after="240"/>
      <w:ind w:left="0"/>
    </w:pPr>
    <w:rPr>
      <w:rFonts w:cs="Arial"/>
      <w:b/>
      <w:bCs/>
      <w:sz w:val="32"/>
      <w:szCs w:val="32"/>
    </w:rPr>
  </w:style>
  <w:style w:type="paragraph" w:customStyle="1" w:styleId="indent2">
    <w:name w:val="indent2"/>
    <w:basedOn w:val="Normal"/>
    <w:rsid w:val="000069BE"/>
    <w:pPr>
      <w:spacing w:after="240"/>
      <w:ind w:left="2127" w:hanging="1560"/>
      <w:jc w:val="left"/>
    </w:pPr>
    <w:rPr>
      <w:rFonts w:ascii="NewCenturySchlbk" w:hAnsi="NewCenturySchlbk" w:cs="NewCenturySchlbk"/>
      <w:sz w:val="22"/>
      <w:szCs w:val="22"/>
      <w:lang w:val="en-GB"/>
    </w:rPr>
  </w:style>
  <w:style w:type="paragraph" w:customStyle="1" w:styleId="indent3">
    <w:name w:val="indent3"/>
    <w:basedOn w:val="Normal"/>
    <w:rsid w:val="000069BE"/>
    <w:pPr>
      <w:spacing w:after="240"/>
      <w:ind w:left="2694" w:hanging="1560"/>
      <w:jc w:val="left"/>
    </w:pPr>
    <w:rPr>
      <w:rFonts w:ascii="NewCenturySchlbk" w:hAnsi="NewCenturySchlbk" w:cs="NewCenturySchlbk"/>
      <w:sz w:val="22"/>
      <w:szCs w:val="22"/>
      <w:lang w:val="en-GB"/>
    </w:rPr>
  </w:style>
  <w:style w:type="paragraph" w:customStyle="1" w:styleId="indent4">
    <w:name w:val="indent4"/>
    <w:basedOn w:val="Normal"/>
    <w:rsid w:val="000069BE"/>
    <w:pPr>
      <w:spacing w:after="240"/>
      <w:ind w:left="3119" w:hanging="1417"/>
      <w:jc w:val="left"/>
    </w:pPr>
    <w:rPr>
      <w:rFonts w:ascii="NewCenturySchlbk" w:hAnsi="NewCenturySchlbk" w:cs="NewCenturySchlbk"/>
      <w:sz w:val="22"/>
      <w:szCs w:val="22"/>
      <w:lang w:val="en-GB"/>
    </w:rPr>
  </w:style>
  <w:style w:type="paragraph" w:customStyle="1" w:styleId="HeadingStyle1">
    <w:name w:val="HeadingStyle1"/>
    <w:basedOn w:val="Normal"/>
    <w:rsid w:val="000069BE"/>
    <w:pPr>
      <w:spacing w:after="0"/>
      <w:ind w:left="2835" w:hanging="709"/>
    </w:pPr>
    <w:rPr>
      <w:rFonts w:ascii="Times" w:hAnsi="Times" w:cs="Times"/>
    </w:rPr>
  </w:style>
  <w:style w:type="paragraph" w:customStyle="1" w:styleId="2">
    <w:name w:val="2"/>
    <w:basedOn w:val="Normal"/>
    <w:rsid w:val="000069BE"/>
    <w:pPr>
      <w:spacing w:after="240"/>
      <w:ind w:left="567"/>
    </w:pPr>
    <w:rPr>
      <w:rFonts w:ascii="Times" w:hAnsi="Times" w:cs="Times"/>
      <w:sz w:val="22"/>
      <w:szCs w:val="22"/>
      <w:lang w:val="en-GB"/>
    </w:rPr>
  </w:style>
  <w:style w:type="paragraph" w:customStyle="1" w:styleId="closed">
    <w:name w:val="closed"/>
    <w:basedOn w:val="Normal"/>
    <w:rsid w:val="000069BE"/>
    <w:pPr>
      <w:spacing w:after="0"/>
      <w:ind w:left="0"/>
      <w:jc w:val="left"/>
    </w:pPr>
    <w:rPr>
      <w:rFonts w:ascii="Courier" w:hAnsi="Courier" w:cs="Courier"/>
      <w:sz w:val="22"/>
      <w:szCs w:val="22"/>
      <w:lang w:val="en-GB"/>
    </w:rPr>
  </w:style>
  <w:style w:type="paragraph" w:customStyle="1" w:styleId="PlainLev1">
    <w:name w:val="Plain Lev 1"/>
    <w:basedOn w:val="Normal"/>
    <w:rsid w:val="000069BE"/>
    <w:pPr>
      <w:ind w:left="2127" w:hanging="709"/>
    </w:pPr>
    <w:rPr>
      <w:rFonts w:ascii="Times" w:hAnsi="Times" w:cs="Times"/>
    </w:rPr>
  </w:style>
  <w:style w:type="paragraph" w:customStyle="1" w:styleId="PlainLev3">
    <w:name w:val="Plain Lev 3"/>
    <w:basedOn w:val="Normal"/>
    <w:rsid w:val="000069BE"/>
    <w:pPr>
      <w:ind w:left="2836" w:hanging="709"/>
    </w:pPr>
    <w:rPr>
      <w:rFonts w:ascii="Times" w:hAnsi="Times" w:cs="Times"/>
    </w:rPr>
  </w:style>
  <w:style w:type="paragraph" w:customStyle="1" w:styleId="PlainLev4">
    <w:name w:val="Plain Lev 4"/>
    <w:basedOn w:val="Normal"/>
    <w:rsid w:val="000069BE"/>
    <w:pPr>
      <w:ind w:left="3545" w:hanging="709"/>
    </w:pPr>
    <w:rPr>
      <w:rFonts w:ascii="Times" w:hAnsi="Times" w:cs="Times"/>
    </w:rPr>
  </w:style>
  <w:style w:type="paragraph" w:customStyle="1" w:styleId="ToggleHeading3">
    <w:name w:val="ToggleHeading3"/>
    <w:basedOn w:val="Normal"/>
    <w:next w:val="Normal"/>
    <w:rsid w:val="000069BE"/>
    <w:pPr>
      <w:ind w:left="2127" w:hanging="709"/>
    </w:pPr>
    <w:rPr>
      <w:rFonts w:ascii="Times" w:hAnsi="Times" w:cs="Times"/>
    </w:rPr>
  </w:style>
  <w:style w:type="paragraph" w:customStyle="1" w:styleId="ascreg">
    <w:name w:val="ascreg"/>
    <w:basedOn w:val="Normal"/>
    <w:rsid w:val="000069BE"/>
    <w:pPr>
      <w:spacing w:after="0"/>
      <w:ind w:left="0"/>
      <w:jc w:val="left"/>
    </w:pPr>
    <w:rPr>
      <w:rFonts w:ascii="Helvetica-Narrow" w:hAnsi="Helvetica-Narrow" w:cs="Helvetica-Narrow"/>
      <w:lang w:val="en-US"/>
    </w:rPr>
  </w:style>
  <w:style w:type="paragraph" w:customStyle="1" w:styleId="multilevel">
    <w:name w:val="multilevel"/>
    <w:basedOn w:val="Normal"/>
    <w:rsid w:val="000069BE"/>
    <w:pPr>
      <w:ind w:left="709" w:hanging="709"/>
    </w:pPr>
    <w:rPr>
      <w:rFonts w:ascii="Times" w:hAnsi="Times" w:cs="Times"/>
    </w:rPr>
  </w:style>
  <w:style w:type="paragraph" w:customStyle="1" w:styleId="AddParty">
    <w:name w:val="AddParty"/>
    <w:rsid w:val="000069BE"/>
    <w:pPr>
      <w:jc w:val="both"/>
    </w:pPr>
    <w:rPr>
      <w:sz w:val="24"/>
      <w:szCs w:val="24"/>
      <w:lang w:eastAsia="en-US"/>
    </w:rPr>
  </w:style>
  <w:style w:type="paragraph" w:customStyle="1" w:styleId="CPGloss1">
    <w:name w:val="CPGloss1"/>
    <w:basedOn w:val="Normal"/>
    <w:rsid w:val="000069BE"/>
    <w:pPr>
      <w:framePr w:wrap="auto" w:hAnchor="text" w:yAlign="bottom"/>
      <w:spacing w:after="60"/>
      <w:ind w:left="0"/>
      <w:jc w:val="center"/>
    </w:pPr>
    <w:rPr>
      <w:smallCaps/>
      <w:spacing w:val="50"/>
    </w:rPr>
  </w:style>
  <w:style w:type="paragraph" w:customStyle="1" w:styleId="CPGloss2">
    <w:name w:val="CPGloss2"/>
    <w:basedOn w:val="Normal"/>
    <w:rsid w:val="000069BE"/>
    <w:pPr>
      <w:framePr w:wrap="auto" w:hAnchor="text" w:yAlign="bottom"/>
      <w:ind w:left="0"/>
      <w:jc w:val="center"/>
    </w:pPr>
    <w:rPr>
      <w:spacing w:val="5"/>
      <w:sz w:val="16"/>
      <w:szCs w:val="16"/>
    </w:rPr>
  </w:style>
  <w:style w:type="paragraph" w:customStyle="1" w:styleId="CPGloss3">
    <w:name w:val="CPGloss3"/>
    <w:basedOn w:val="Normal"/>
    <w:rsid w:val="000069BE"/>
    <w:pPr>
      <w:framePr w:wrap="auto" w:hAnchor="text" w:yAlign="bottom"/>
      <w:spacing w:after="0"/>
      <w:ind w:left="0"/>
      <w:jc w:val="center"/>
    </w:pPr>
    <w:rPr>
      <w:caps/>
      <w:spacing w:val="16"/>
      <w:sz w:val="10"/>
      <w:szCs w:val="10"/>
    </w:rPr>
  </w:style>
  <w:style w:type="paragraph" w:customStyle="1" w:styleId="coverTitle">
    <w:name w:val="coverTitle"/>
    <w:basedOn w:val="Normal"/>
    <w:rsid w:val="000069BE"/>
    <w:pPr>
      <w:spacing w:after="360" w:line="360" w:lineRule="exact"/>
      <w:ind w:left="0"/>
      <w:jc w:val="center"/>
    </w:pPr>
    <w:rPr>
      <w:rFonts w:cs="Arial"/>
      <w:b/>
      <w:bCs/>
      <w:sz w:val="32"/>
      <w:szCs w:val="32"/>
    </w:rPr>
  </w:style>
  <w:style w:type="paragraph" w:customStyle="1" w:styleId="Text1">
    <w:name w:val="Text 1"/>
    <w:basedOn w:val="Normal"/>
    <w:rsid w:val="000069BE"/>
    <w:pPr>
      <w:spacing w:after="180"/>
      <w:ind w:left="709"/>
      <w:jc w:val="left"/>
    </w:pPr>
    <w:rPr>
      <w:sz w:val="22"/>
      <w:szCs w:val="22"/>
    </w:rPr>
  </w:style>
  <w:style w:type="paragraph" w:customStyle="1" w:styleId="Text2">
    <w:name w:val="Text 2"/>
    <w:basedOn w:val="Normal"/>
    <w:rsid w:val="000069BE"/>
    <w:pPr>
      <w:tabs>
        <w:tab w:val="left" w:pos="1701"/>
      </w:tabs>
      <w:ind w:left="1276" w:hanging="567"/>
      <w:jc w:val="left"/>
    </w:pPr>
    <w:rPr>
      <w:sz w:val="22"/>
      <w:szCs w:val="22"/>
    </w:rPr>
  </w:style>
  <w:style w:type="paragraph" w:customStyle="1" w:styleId="Instru">
    <w:name w:val="Instru"/>
    <w:basedOn w:val="Normal"/>
    <w:rsid w:val="000069BE"/>
    <w:pPr>
      <w:keepLines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ind w:left="1728" w:hanging="1728"/>
      <w:jc w:val="left"/>
    </w:pPr>
    <w:rPr>
      <w:rFonts w:cs="Arial"/>
      <w:sz w:val="22"/>
      <w:szCs w:val="22"/>
    </w:rPr>
  </w:style>
  <w:style w:type="paragraph" w:customStyle="1" w:styleId="coverParty">
    <w:name w:val="coverParty"/>
    <w:basedOn w:val="Normal"/>
    <w:rsid w:val="000069BE"/>
    <w:pPr>
      <w:spacing w:before="240" w:after="0" w:line="260" w:lineRule="exact"/>
      <w:ind w:left="0"/>
      <w:jc w:val="center"/>
    </w:pPr>
    <w:rPr>
      <w:rFonts w:cs="Arial"/>
      <w:b/>
      <w:bCs/>
    </w:rPr>
  </w:style>
  <w:style w:type="paragraph" w:customStyle="1" w:styleId="coverNumber">
    <w:name w:val="coverNumber"/>
    <w:basedOn w:val="Normal"/>
    <w:rsid w:val="000069BE"/>
    <w:pPr>
      <w:spacing w:after="0" w:line="220" w:lineRule="exact"/>
      <w:ind w:left="0"/>
      <w:jc w:val="center"/>
    </w:pPr>
  </w:style>
  <w:style w:type="paragraph" w:styleId="BodyTextIndent">
    <w:name w:val="Body Text Indent"/>
    <w:basedOn w:val="Normal"/>
    <w:link w:val="BodyTextIndentChar"/>
    <w:rsid w:val="000069BE"/>
    <w:pPr>
      <w:numPr>
        <w:ilvl w:val="0"/>
        <w:numId w:val="0"/>
      </w:numPr>
    </w:pPr>
    <w:rPr>
      <w:rFonts w:ascii="Times New Roman" w:hAnsi="Times New Roman"/>
      <w:sz w:val="24"/>
      <w:szCs w:val="24"/>
      <w:lang w:val="x-none"/>
    </w:rPr>
  </w:style>
  <w:style w:type="character" w:customStyle="1" w:styleId="BodyTextIndentChar">
    <w:name w:val="Body Text Indent Char"/>
    <w:link w:val="BodyTextIndent"/>
    <w:semiHidden/>
    <w:locked/>
    <w:rsid w:val="003C340B"/>
    <w:rPr>
      <w:rFonts w:cs="Times New Roman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rsid w:val="000069BE"/>
    <w:pPr>
      <w:ind w:left="709"/>
    </w:pPr>
    <w:rPr>
      <w:sz w:val="22"/>
      <w:szCs w:val="22"/>
      <w:lang w:val="x-none"/>
    </w:rPr>
  </w:style>
  <w:style w:type="character" w:customStyle="1" w:styleId="BodyTextIndent2Char">
    <w:name w:val="Body Text Indent 2 Char"/>
    <w:link w:val="BodyTextIndent2"/>
    <w:locked/>
    <w:rsid w:val="003C340B"/>
    <w:rPr>
      <w:rFonts w:ascii="Arial" w:hAnsi="Arial"/>
      <w:sz w:val="22"/>
      <w:szCs w:val="22"/>
      <w:lang w:val="x-none" w:eastAsia="en-US"/>
    </w:rPr>
  </w:style>
  <w:style w:type="paragraph" w:styleId="List2">
    <w:name w:val="List 2"/>
    <w:basedOn w:val="Normal"/>
    <w:rsid w:val="009D41F8"/>
    <w:pPr>
      <w:ind w:left="566" w:hanging="283"/>
    </w:pPr>
  </w:style>
  <w:style w:type="paragraph" w:styleId="List4">
    <w:name w:val="List 4"/>
    <w:basedOn w:val="Normal"/>
    <w:rsid w:val="009D41F8"/>
    <w:pPr>
      <w:ind w:left="1132" w:hanging="283"/>
    </w:pPr>
  </w:style>
  <w:style w:type="paragraph" w:styleId="ListContinue3">
    <w:name w:val="List Continue 3"/>
    <w:basedOn w:val="Normal"/>
    <w:rsid w:val="009D41F8"/>
    <w:pPr>
      <w:ind w:left="849"/>
    </w:pPr>
  </w:style>
  <w:style w:type="paragraph" w:styleId="ListContinue4">
    <w:name w:val="List Continue 4"/>
    <w:basedOn w:val="Normal"/>
    <w:rsid w:val="009D41F8"/>
    <w:pPr>
      <w:ind w:left="1132"/>
    </w:pPr>
  </w:style>
  <w:style w:type="paragraph" w:styleId="ListContinue5">
    <w:name w:val="List Continue 5"/>
    <w:basedOn w:val="Normal"/>
    <w:rsid w:val="009D41F8"/>
    <w:pPr>
      <w:ind w:left="1415"/>
    </w:pPr>
  </w:style>
  <w:style w:type="paragraph" w:styleId="BodyTextFirstIndent2">
    <w:name w:val="Body Text First Indent 2"/>
    <w:basedOn w:val="BodyTextIndent"/>
    <w:link w:val="BodyTextFirstIndent2Char"/>
    <w:rsid w:val="009D41F8"/>
    <w:pPr>
      <w:ind w:left="283" w:firstLine="210"/>
    </w:pPr>
  </w:style>
  <w:style w:type="character" w:customStyle="1" w:styleId="BodyTextFirstIndent2Char">
    <w:name w:val="Body Text First Indent 2 Char"/>
    <w:link w:val="BodyTextFirstIndent2"/>
    <w:semiHidden/>
    <w:locked/>
    <w:rsid w:val="003C340B"/>
    <w:rPr>
      <w:rFonts w:cs="Times New Roman"/>
      <w:sz w:val="24"/>
      <w:szCs w:val="24"/>
      <w:lang w:val="x-none" w:eastAsia="en-US"/>
    </w:rPr>
  </w:style>
  <w:style w:type="character" w:styleId="PageNumber">
    <w:name w:val="page number"/>
    <w:rsid w:val="003C2538"/>
    <w:rPr>
      <w:rFonts w:cs="Times New Roman"/>
      <w:lang w:val="en-AU" w:eastAsia="x-none"/>
    </w:rPr>
  </w:style>
  <w:style w:type="character" w:styleId="Hyperlink">
    <w:name w:val="Hyperlink"/>
    <w:uiPriority w:val="99"/>
    <w:rsid w:val="002D52B6"/>
    <w:rPr>
      <w:rFonts w:cs="Times New Roman"/>
      <w:color w:val="0000FF"/>
      <w:u w:val="single"/>
      <w:lang w:val="en-AU" w:eastAsia="x-none"/>
    </w:rPr>
  </w:style>
  <w:style w:type="paragraph" w:styleId="TOC4">
    <w:name w:val="toc 4"/>
    <w:basedOn w:val="Normal"/>
    <w:next w:val="Normal"/>
    <w:autoRedefine/>
    <w:uiPriority w:val="39"/>
    <w:rsid w:val="00134B53"/>
    <w:pPr>
      <w:spacing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39"/>
    <w:rsid w:val="00134B53"/>
    <w:pPr>
      <w:spacing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39"/>
    <w:rsid w:val="00134B53"/>
    <w:pPr>
      <w:spacing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39"/>
    <w:rsid w:val="00134B53"/>
    <w:pPr>
      <w:spacing w:after="0"/>
      <w:ind w:left="1200"/>
      <w:jc w:val="left"/>
    </w:pPr>
  </w:style>
  <w:style w:type="paragraph" w:customStyle="1" w:styleId="StyleHeading2bodyh2H2Sectionh2H211UNDERRUBRIK1-2Para2">
    <w:name w:val="Style Heading 2bodyh2H2Sectionh2.H21.1UNDERRUBRIK 1-2Para2..."/>
    <w:basedOn w:val="Heading2"/>
    <w:rsid w:val="0059104C"/>
    <w:rPr>
      <w:color w:val="000000"/>
    </w:rPr>
  </w:style>
  <w:style w:type="paragraph" w:customStyle="1" w:styleId="StyleHeading1PartSectionHeading1NonumbersTopSingleso">
    <w:name w:val="Style Heading 1PartSection Heading1No numbers + Top: (Single so..."/>
    <w:basedOn w:val="Heading1"/>
    <w:rsid w:val="0059104C"/>
    <w:pPr>
      <w:spacing w:before="120"/>
    </w:pPr>
  </w:style>
  <w:style w:type="paragraph" w:customStyle="1" w:styleId="StyleArial10ptBlackLeft15cmAfter0pt">
    <w:name w:val="Style Arial 10 pt Black Left:  1.5 cm After:  0 pt"/>
    <w:basedOn w:val="Normal"/>
    <w:rsid w:val="0033648D"/>
    <w:pPr>
      <w:numPr>
        <w:ilvl w:val="0"/>
        <w:numId w:val="0"/>
      </w:numPr>
      <w:spacing w:after="0"/>
    </w:pPr>
    <w:rPr>
      <w:color w:val="000000"/>
    </w:rPr>
  </w:style>
  <w:style w:type="table" w:styleId="TableGrid">
    <w:name w:val="Table Grid"/>
    <w:basedOn w:val="TableNormal"/>
    <w:rsid w:val="00825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stindent">
    <w:name w:val="1st indent"/>
    <w:basedOn w:val="Normal"/>
    <w:rsid w:val="0094604F"/>
    <w:pPr>
      <w:spacing w:after="0"/>
      <w:ind w:left="700" w:right="3" w:hanging="680"/>
    </w:pPr>
    <w:rPr>
      <w:rFonts w:ascii="ITCCentury BookCond" w:hAnsi="ITCCentury BookCond" w:cs="ITCCentury BookCond"/>
    </w:rPr>
  </w:style>
  <w:style w:type="paragraph" w:customStyle="1" w:styleId="2ndindent">
    <w:name w:val="2nd indent"/>
    <w:basedOn w:val="1stindent"/>
    <w:rsid w:val="0094604F"/>
    <w:pPr>
      <w:ind w:left="1380"/>
    </w:pPr>
  </w:style>
  <w:style w:type="paragraph" w:styleId="BalloonText">
    <w:name w:val="Balloon Text"/>
    <w:basedOn w:val="Normal"/>
    <w:link w:val="BalloonTextChar"/>
    <w:semiHidden/>
    <w:rsid w:val="00312E8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semiHidden/>
    <w:locked/>
    <w:rsid w:val="003C340B"/>
    <w:rPr>
      <w:rFonts w:ascii="Tahoma" w:hAnsi="Tahoma"/>
      <w:sz w:val="16"/>
      <w:szCs w:val="16"/>
      <w:lang w:val="x-none" w:eastAsia="en-US"/>
    </w:rPr>
  </w:style>
  <w:style w:type="character" w:customStyle="1" w:styleId="EItalic">
    <w:name w:val="EItalic"/>
    <w:rsid w:val="00D767D7"/>
    <w:rPr>
      <w:rFonts w:ascii="Times New Roman" w:hAnsi="Times New Roman" w:cs="Times New Roman"/>
      <w:i/>
      <w:iCs/>
      <w:lang w:val="en-AU" w:eastAsia="x-none"/>
    </w:rPr>
  </w:style>
  <w:style w:type="paragraph" w:customStyle="1" w:styleId="B1">
    <w:name w:val="B1"/>
    <w:basedOn w:val="Normal"/>
    <w:link w:val="B1Char"/>
    <w:rsid w:val="00D767D7"/>
    <w:pPr>
      <w:tabs>
        <w:tab w:val="left" w:pos="567"/>
        <w:tab w:val="left" w:pos="1134"/>
        <w:tab w:val="left" w:pos="1701"/>
        <w:tab w:val="left" w:pos="2268"/>
      </w:tabs>
      <w:suppressAutoHyphens/>
      <w:spacing w:line="260" w:lineRule="exact"/>
      <w:ind w:left="0"/>
    </w:pPr>
    <w:rPr>
      <w:color w:val="000000"/>
      <w:spacing w:val="6"/>
      <w:sz w:val="22"/>
      <w:szCs w:val="22"/>
      <w:lang w:val="x-none" w:eastAsia="x-none"/>
    </w:rPr>
  </w:style>
  <w:style w:type="paragraph" w:customStyle="1" w:styleId="B20">
    <w:name w:val="B2"/>
    <w:basedOn w:val="B1"/>
    <w:rsid w:val="00D767D7"/>
    <w:pPr>
      <w:ind w:left="567"/>
    </w:pPr>
  </w:style>
  <w:style w:type="paragraph" w:customStyle="1" w:styleId="B2">
    <w:name w:val="B2#"/>
    <w:basedOn w:val="B1"/>
    <w:rsid w:val="00D767D7"/>
    <w:pPr>
      <w:numPr>
        <w:ilvl w:val="5"/>
        <w:numId w:val="4"/>
      </w:numPr>
    </w:pPr>
  </w:style>
  <w:style w:type="paragraph" w:customStyle="1" w:styleId="B3">
    <w:name w:val="B3#"/>
    <w:basedOn w:val="B1"/>
    <w:rsid w:val="00D767D7"/>
    <w:pPr>
      <w:numPr>
        <w:ilvl w:val="6"/>
        <w:numId w:val="4"/>
      </w:numPr>
      <w:tabs>
        <w:tab w:val="clear" w:pos="567"/>
        <w:tab w:val="clear" w:pos="2268"/>
        <w:tab w:val="left" w:pos="2835"/>
      </w:tabs>
    </w:pPr>
  </w:style>
  <w:style w:type="paragraph" w:customStyle="1" w:styleId="B4">
    <w:name w:val="B4#"/>
    <w:basedOn w:val="B1"/>
    <w:rsid w:val="00D767D7"/>
    <w:pPr>
      <w:numPr>
        <w:ilvl w:val="7"/>
        <w:numId w:val="4"/>
      </w:numPr>
      <w:tabs>
        <w:tab w:val="clear" w:pos="567"/>
        <w:tab w:val="clear" w:pos="2268"/>
      </w:tabs>
    </w:pPr>
  </w:style>
  <w:style w:type="paragraph" w:customStyle="1" w:styleId="H2">
    <w:name w:val="H2#"/>
    <w:basedOn w:val="B1"/>
    <w:next w:val="B1"/>
    <w:rsid w:val="00D767D7"/>
    <w:pPr>
      <w:numPr>
        <w:ilvl w:val="1"/>
        <w:numId w:val="4"/>
      </w:numPr>
      <w:tabs>
        <w:tab w:val="clear" w:pos="2268"/>
      </w:tabs>
      <w:spacing w:before="280"/>
      <w:outlineLvl w:val="1"/>
    </w:pPr>
    <w:rPr>
      <w:b/>
      <w:bCs/>
    </w:rPr>
  </w:style>
  <w:style w:type="paragraph" w:customStyle="1" w:styleId="H1">
    <w:name w:val="H1#"/>
    <w:basedOn w:val="H2"/>
    <w:next w:val="B1"/>
    <w:rsid w:val="00D767D7"/>
    <w:pPr>
      <w:numPr>
        <w:ilvl w:val="0"/>
      </w:numPr>
      <w:tabs>
        <w:tab w:val="left" w:pos="2268"/>
      </w:tabs>
      <w:ind w:left="0"/>
      <w:jc w:val="left"/>
      <w:outlineLvl w:val="0"/>
    </w:pPr>
    <w:rPr>
      <w:spacing w:val="2"/>
    </w:rPr>
  </w:style>
  <w:style w:type="paragraph" w:customStyle="1" w:styleId="CharChar1Char">
    <w:name w:val="Char Char1 Char"/>
    <w:basedOn w:val="Normal"/>
    <w:rsid w:val="00FC6783"/>
    <w:pPr>
      <w:spacing w:after="160" w:line="240" w:lineRule="exact"/>
      <w:ind w:left="0"/>
      <w:jc w:val="left"/>
    </w:pPr>
    <w:rPr>
      <w:lang w:eastAsia="en-AU"/>
    </w:rPr>
  </w:style>
  <w:style w:type="paragraph" w:styleId="ListNumber5">
    <w:name w:val="List Number 5"/>
    <w:basedOn w:val="Normal"/>
    <w:rsid w:val="00E15D63"/>
    <w:pPr>
      <w:numPr>
        <w:ilvl w:val="0"/>
        <w:numId w:val="3"/>
      </w:numPr>
      <w:tabs>
        <w:tab w:val="num" w:pos="1492"/>
      </w:tabs>
      <w:ind w:left="1492"/>
    </w:pPr>
  </w:style>
  <w:style w:type="paragraph" w:customStyle="1" w:styleId="Level1fo">
    <w:name w:val="Level 1.fo"/>
    <w:basedOn w:val="Normal"/>
    <w:rsid w:val="00E15D63"/>
    <w:pPr>
      <w:numPr>
        <w:ilvl w:val="0"/>
        <w:numId w:val="0"/>
      </w:numPr>
      <w:spacing w:before="200" w:after="0" w:line="240" w:lineRule="atLeast"/>
      <w:jc w:val="left"/>
    </w:pPr>
    <w:rPr>
      <w:rFonts w:eastAsia="SimSun" w:cs="Arial"/>
      <w:lang w:eastAsia="zh-CN"/>
    </w:rPr>
  </w:style>
  <w:style w:type="paragraph" w:styleId="ListNumber">
    <w:name w:val="List Number"/>
    <w:basedOn w:val="Normal"/>
    <w:rsid w:val="00E15D63"/>
    <w:pPr>
      <w:numPr>
        <w:ilvl w:val="0"/>
        <w:numId w:val="0"/>
      </w:numPr>
      <w:spacing w:before="200" w:after="0" w:line="240" w:lineRule="atLeast"/>
      <w:jc w:val="left"/>
    </w:pPr>
    <w:rPr>
      <w:rFonts w:eastAsia="SimSun" w:cs="Arial"/>
      <w:lang w:eastAsia="zh-CN"/>
    </w:rPr>
  </w:style>
  <w:style w:type="paragraph" w:customStyle="1" w:styleId="Char">
    <w:name w:val="Char"/>
    <w:basedOn w:val="Normal"/>
    <w:rsid w:val="00E15D63"/>
    <w:pPr>
      <w:spacing w:after="160" w:line="240" w:lineRule="exact"/>
      <w:ind w:left="0"/>
      <w:jc w:val="left"/>
    </w:pPr>
    <w:rPr>
      <w:rFonts w:eastAsia="SimSun" w:cs="Arial"/>
      <w:lang w:val="en-GB"/>
    </w:rPr>
  </w:style>
  <w:style w:type="character" w:styleId="FollowedHyperlink">
    <w:name w:val="FollowedHyperlink"/>
    <w:rsid w:val="00E15D63"/>
    <w:rPr>
      <w:rFonts w:cs="Times New Roman"/>
      <w:color w:val="800080"/>
      <w:u w:val="single"/>
      <w:lang w:val="en-AU" w:eastAsia="x-none"/>
    </w:rPr>
  </w:style>
  <w:style w:type="paragraph" w:customStyle="1" w:styleId="ClauseLevel1">
    <w:name w:val="Clause Level 1"/>
    <w:next w:val="ClauseLevel2"/>
    <w:rsid w:val="0069120F"/>
    <w:pPr>
      <w:keepNext/>
      <w:numPr>
        <w:numId w:val="5"/>
      </w:numPr>
      <w:pBdr>
        <w:bottom w:val="single" w:sz="2" w:space="0" w:color="auto"/>
      </w:pBdr>
      <w:spacing w:before="200" w:line="280" w:lineRule="atLeast"/>
      <w:outlineLvl w:val="0"/>
    </w:pPr>
    <w:rPr>
      <w:rFonts w:ascii="Arial" w:hAnsi="Arial" w:cs="Arial"/>
      <w:b/>
      <w:bCs/>
      <w:sz w:val="22"/>
      <w:szCs w:val="22"/>
    </w:rPr>
  </w:style>
  <w:style w:type="paragraph" w:customStyle="1" w:styleId="ClauseLevel2">
    <w:name w:val="Clause Level 2"/>
    <w:next w:val="ClauseLevel3"/>
    <w:rsid w:val="0069120F"/>
    <w:pPr>
      <w:keepNext/>
      <w:numPr>
        <w:ilvl w:val="1"/>
        <w:numId w:val="5"/>
      </w:numPr>
      <w:spacing w:before="200" w:line="280" w:lineRule="atLeast"/>
      <w:outlineLvl w:val="1"/>
    </w:pPr>
    <w:rPr>
      <w:rFonts w:ascii="Arial" w:hAnsi="Arial" w:cs="Arial"/>
      <w:b/>
      <w:bCs/>
      <w:sz w:val="22"/>
      <w:szCs w:val="22"/>
    </w:rPr>
  </w:style>
  <w:style w:type="paragraph" w:customStyle="1" w:styleId="ClauseLevel3">
    <w:name w:val="Clause Level 3"/>
    <w:link w:val="ClauseLevel3Char"/>
    <w:rsid w:val="0069120F"/>
    <w:pPr>
      <w:numPr>
        <w:ilvl w:val="2"/>
        <w:numId w:val="5"/>
      </w:numPr>
      <w:spacing w:before="140" w:after="140" w:line="280" w:lineRule="atLeast"/>
      <w:outlineLvl w:val="2"/>
    </w:pPr>
    <w:rPr>
      <w:rFonts w:ascii="Arial" w:hAnsi="Arial"/>
      <w:sz w:val="22"/>
      <w:szCs w:val="22"/>
    </w:rPr>
  </w:style>
  <w:style w:type="paragraph" w:customStyle="1" w:styleId="ClauseLevel4">
    <w:name w:val="Clause Level 4"/>
    <w:rsid w:val="0069120F"/>
    <w:pPr>
      <w:numPr>
        <w:ilvl w:val="3"/>
        <w:numId w:val="5"/>
      </w:numPr>
      <w:spacing w:after="140" w:line="280" w:lineRule="atLeast"/>
      <w:outlineLvl w:val="3"/>
    </w:pPr>
    <w:rPr>
      <w:rFonts w:ascii="Arial" w:hAnsi="Arial" w:cs="Arial"/>
      <w:sz w:val="22"/>
      <w:szCs w:val="22"/>
    </w:rPr>
  </w:style>
  <w:style w:type="paragraph" w:customStyle="1" w:styleId="ClauseLevel5">
    <w:name w:val="Clause Level 5"/>
    <w:rsid w:val="0069120F"/>
    <w:pPr>
      <w:numPr>
        <w:ilvl w:val="4"/>
        <w:numId w:val="5"/>
      </w:numPr>
      <w:tabs>
        <w:tab w:val="clear" w:pos="1985"/>
        <w:tab w:val="num" w:pos="360"/>
      </w:tabs>
      <w:spacing w:after="140" w:line="280" w:lineRule="atLeast"/>
      <w:ind w:left="1984" w:hanging="425"/>
      <w:outlineLvl w:val="4"/>
    </w:pPr>
    <w:rPr>
      <w:rFonts w:ascii="Arial" w:hAnsi="Arial" w:cs="Arial"/>
      <w:sz w:val="22"/>
      <w:szCs w:val="22"/>
    </w:rPr>
  </w:style>
  <w:style w:type="paragraph" w:customStyle="1" w:styleId="ClauseLevel6">
    <w:name w:val="Clause Level 6"/>
    <w:rsid w:val="0069120F"/>
    <w:pPr>
      <w:numPr>
        <w:ilvl w:val="5"/>
        <w:numId w:val="5"/>
      </w:numPr>
      <w:spacing w:after="140" w:line="280" w:lineRule="atLeast"/>
    </w:pPr>
    <w:rPr>
      <w:rFonts w:ascii="Arial" w:hAnsi="Arial" w:cs="Arial"/>
      <w:sz w:val="22"/>
      <w:szCs w:val="22"/>
    </w:rPr>
  </w:style>
  <w:style w:type="paragraph" w:customStyle="1" w:styleId="ClauseLevel7">
    <w:name w:val="Clause Level 7"/>
    <w:basedOn w:val="ClauseLevel4"/>
    <w:next w:val="ClauseLevel5"/>
    <w:semiHidden/>
    <w:rsid w:val="0069120F"/>
    <w:pPr>
      <w:numPr>
        <w:ilvl w:val="6"/>
      </w:numPr>
      <w:tabs>
        <w:tab w:val="num" w:pos="1492"/>
        <w:tab w:val="num" w:pos="5040"/>
      </w:tabs>
    </w:pPr>
  </w:style>
  <w:style w:type="paragraph" w:customStyle="1" w:styleId="ClauseLevel8">
    <w:name w:val="Clause Level 8"/>
    <w:basedOn w:val="ClauseLevel4"/>
    <w:next w:val="ClauseLevel5"/>
    <w:semiHidden/>
    <w:rsid w:val="0069120F"/>
    <w:pPr>
      <w:numPr>
        <w:ilvl w:val="7"/>
      </w:numPr>
      <w:tabs>
        <w:tab w:val="num" w:pos="1492"/>
        <w:tab w:val="num" w:pos="5760"/>
      </w:tabs>
    </w:pPr>
  </w:style>
  <w:style w:type="paragraph" w:customStyle="1" w:styleId="ClauseLevel9">
    <w:name w:val="Clause Level 9"/>
    <w:basedOn w:val="ClauseLevel4"/>
    <w:next w:val="ClauseLevel5"/>
    <w:semiHidden/>
    <w:rsid w:val="0069120F"/>
    <w:pPr>
      <w:numPr>
        <w:ilvl w:val="8"/>
      </w:numPr>
      <w:tabs>
        <w:tab w:val="num" w:pos="1492"/>
        <w:tab w:val="num" w:pos="6480"/>
      </w:tabs>
    </w:pPr>
  </w:style>
  <w:style w:type="character" w:customStyle="1" w:styleId="ClauseLevel3Char">
    <w:name w:val="Clause Level 3 Char"/>
    <w:link w:val="ClauseLevel3"/>
    <w:locked/>
    <w:rsid w:val="0069120F"/>
    <w:rPr>
      <w:rFonts w:ascii="Arial" w:hAnsi="Arial"/>
      <w:sz w:val="22"/>
      <w:szCs w:val="22"/>
    </w:rPr>
  </w:style>
  <w:style w:type="paragraph" w:customStyle="1" w:styleId="eclevela">
    <w:name w:val="ec_levela"/>
    <w:basedOn w:val="Normal"/>
    <w:rsid w:val="003B4EE2"/>
    <w:pPr>
      <w:spacing w:after="324"/>
      <w:ind w:left="0"/>
      <w:jc w:val="left"/>
    </w:pPr>
    <w:rPr>
      <w:lang w:eastAsia="en-AU"/>
    </w:rPr>
  </w:style>
  <w:style w:type="character" w:customStyle="1" w:styleId="regularChar">
    <w:name w:val="regular Char"/>
    <w:link w:val="regular"/>
    <w:locked/>
    <w:rsid w:val="00DA6B35"/>
    <w:rPr>
      <w:rFonts w:ascii="Arial" w:hAnsi="Arial"/>
      <w:lang w:val="x-none" w:eastAsia="en-US"/>
    </w:rPr>
  </w:style>
  <w:style w:type="paragraph" w:customStyle="1" w:styleId="NoteParagraph">
    <w:name w:val="NoteParagraph"/>
    <w:aliases w:val="np"/>
    <w:basedOn w:val="Normal"/>
    <w:link w:val="NoteParagraphChar"/>
    <w:semiHidden/>
    <w:rsid w:val="00013F61"/>
    <w:pPr>
      <w:shd w:val="pct10" w:color="auto" w:fill="FFFFFF"/>
      <w:spacing w:before="200" w:after="0" w:line="240" w:lineRule="atLeast"/>
      <w:ind w:left="0"/>
      <w:jc w:val="left"/>
    </w:pPr>
    <w:rPr>
      <w:rFonts w:eastAsia="SimSun"/>
      <w:lang w:val="x-none" w:eastAsia="zh-CN"/>
    </w:rPr>
  </w:style>
  <w:style w:type="character" w:customStyle="1" w:styleId="NoteParagraphChar">
    <w:name w:val="NoteParagraph Char"/>
    <w:aliases w:val="np Char"/>
    <w:link w:val="NoteParagraph"/>
    <w:semiHidden/>
    <w:locked/>
    <w:rsid w:val="00013F61"/>
    <w:rPr>
      <w:rFonts w:ascii="Arial" w:eastAsia="SimSun" w:hAnsi="Arial"/>
      <w:shd w:val="pct10" w:color="auto" w:fill="FFFFFF"/>
      <w:lang w:val="x-none" w:eastAsia="zh-CN"/>
    </w:rPr>
  </w:style>
  <w:style w:type="character" w:customStyle="1" w:styleId="contenutextepetit1">
    <w:name w:val="contenu_texte_petit1"/>
    <w:rsid w:val="001B01D5"/>
    <w:rPr>
      <w:rFonts w:ascii="Verdana" w:hAnsi="Verdana" w:cs="Verdana"/>
      <w:sz w:val="16"/>
      <w:szCs w:val="16"/>
      <w:lang w:val="en-AU" w:eastAsia="x-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013B1"/>
    <w:pPr>
      <w:ind w:left="1418"/>
    </w:pPr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3C340B"/>
    <w:rPr>
      <w:rFonts w:ascii="Arial" w:hAnsi="Arial"/>
      <w:b/>
      <w:bCs/>
      <w:lang w:val="x-none" w:eastAsia="en-US"/>
    </w:rPr>
  </w:style>
  <w:style w:type="paragraph" w:styleId="BodyText">
    <w:name w:val="Body Text"/>
    <w:basedOn w:val="Normal"/>
    <w:link w:val="BodyTextChar"/>
    <w:rsid w:val="00ED0FE8"/>
    <w:rPr>
      <w:lang w:val="x-none"/>
    </w:rPr>
  </w:style>
  <w:style w:type="character" w:customStyle="1" w:styleId="BodyTextChar">
    <w:name w:val="Body Text Char"/>
    <w:link w:val="BodyText"/>
    <w:locked/>
    <w:rsid w:val="003C340B"/>
    <w:rPr>
      <w:rFonts w:ascii="Arial" w:hAnsi="Arial"/>
      <w:lang w:val="x-none" w:eastAsia="en-US"/>
    </w:rPr>
  </w:style>
  <w:style w:type="paragraph" w:customStyle="1" w:styleId="CharChar1Char1">
    <w:name w:val="Char Char1 Char1"/>
    <w:basedOn w:val="Normal"/>
    <w:rsid w:val="00CB7321"/>
    <w:pPr>
      <w:spacing w:after="160" w:line="240" w:lineRule="exact"/>
      <w:ind w:left="0"/>
      <w:jc w:val="left"/>
    </w:pPr>
    <w:rPr>
      <w:noProof/>
      <w:lang w:eastAsia="en-AU"/>
    </w:rPr>
  </w:style>
  <w:style w:type="paragraph" w:styleId="BodyText3">
    <w:name w:val="Body Text 3"/>
    <w:basedOn w:val="Normal"/>
    <w:link w:val="BodyText3Char"/>
    <w:rsid w:val="00444B48"/>
    <w:rPr>
      <w:sz w:val="16"/>
      <w:szCs w:val="16"/>
      <w:lang w:val="x-none"/>
    </w:rPr>
  </w:style>
  <w:style w:type="character" w:customStyle="1" w:styleId="BodyText3Char">
    <w:name w:val="Body Text 3 Char"/>
    <w:link w:val="BodyText3"/>
    <w:locked/>
    <w:rsid w:val="003C340B"/>
    <w:rPr>
      <w:rFonts w:ascii="Arial" w:hAnsi="Arial"/>
      <w:sz w:val="16"/>
      <w:szCs w:val="16"/>
      <w:lang w:val="x-none" w:eastAsia="en-US"/>
    </w:rPr>
  </w:style>
  <w:style w:type="paragraph" w:customStyle="1" w:styleId="CharChar1Char2">
    <w:name w:val="Char Char1 Char2"/>
    <w:basedOn w:val="Normal"/>
    <w:rsid w:val="00A5326C"/>
    <w:pPr>
      <w:spacing w:after="160" w:line="240" w:lineRule="exact"/>
      <w:ind w:left="0"/>
      <w:jc w:val="left"/>
    </w:pPr>
    <w:rPr>
      <w:noProof/>
      <w:lang w:eastAsia="en-AU"/>
    </w:rPr>
  </w:style>
  <w:style w:type="paragraph" w:customStyle="1" w:styleId="CharChar1Char0">
    <w:name w:val="Char Char1 Char0"/>
    <w:basedOn w:val="Normal"/>
    <w:rsid w:val="00FC6783"/>
    <w:pPr>
      <w:spacing w:after="160" w:line="240" w:lineRule="exact"/>
      <w:ind w:left="0"/>
      <w:jc w:val="left"/>
    </w:pPr>
    <w:rPr>
      <w:lang w:eastAsia="en-AU"/>
    </w:rPr>
  </w:style>
  <w:style w:type="paragraph" w:customStyle="1" w:styleId="Background">
    <w:name w:val="Background"/>
    <w:basedOn w:val="Normal"/>
    <w:uiPriority w:val="24"/>
    <w:rsid w:val="006E5D58"/>
    <w:pPr>
      <w:numPr>
        <w:ilvl w:val="0"/>
        <w:numId w:val="6"/>
      </w:numPr>
      <w:spacing w:after="113" w:line="245" w:lineRule="atLeast"/>
      <w:jc w:val="left"/>
    </w:pPr>
    <w:rPr>
      <w:sz w:val="21"/>
      <w:lang w:eastAsia="en-AU"/>
    </w:rPr>
  </w:style>
  <w:style w:type="paragraph" w:customStyle="1" w:styleId="AnnexureSchedule">
    <w:name w:val="Annexure/Schedule"/>
    <w:basedOn w:val="Normal"/>
    <w:link w:val="AnnexureScheduleChar"/>
    <w:rsid w:val="00594CFF"/>
    <w:pPr>
      <w:tabs>
        <w:tab w:val="clear" w:pos="851"/>
      </w:tabs>
      <w:spacing w:after="360"/>
      <w:ind w:left="0"/>
      <w:jc w:val="left"/>
    </w:pPr>
    <w:rPr>
      <w:color w:val="000000"/>
      <w:sz w:val="40"/>
      <w:szCs w:val="40"/>
      <w:lang w:val="x-none" w:eastAsia="x-none"/>
    </w:rPr>
  </w:style>
  <w:style w:type="character" w:customStyle="1" w:styleId="AnnexureScheduleChar">
    <w:name w:val="Annexure/Schedule Char"/>
    <w:link w:val="AnnexureSchedule"/>
    <w:rsid w:val="00594CFF"/>
    <w:rPr>
      <w:rFonts w:ascii="Arial" w:hAnsi="Arial"/>
      <w:color w:val="000000"/>
      <w:sz w:val="40"/>
      <w:szCs w:val="40"/>
      <w:lang w:val="x-none" w:eastAsia="x-none"/>
    </w:rPr>
  </w:style>
  <w:style w:type="paragraph" w:customStyle="1" w:styleId="SubHeading">
    <w:name w:val="Sub Heading"/>
    <w:basedOn w:val="Normal"/>
    <w:rsid w:val="00594CFF"/>
    <w:pPr>
      <w:tabs>
        <w:tab w:val="clear" w:pos="851"/>
      </w:tabs>
      <w:spacing w:after="960"/>
      <w:ind w:left="0"/>
      <w:jc w:val="left"/>
    </w:pPr>
    <w:rPr>
      <w:color w:val="000000"/>
      <w:sz w:val="32"/>
      <w:szCs w:val="22"/>
      <w:lang w:eastAsia="en-AU"/>
    </w:rPr>
  </w:style>
  <w:style w:type="table" w:customStyle="1" w:styleId="TableNormal2">
    <w:name w:val="Table Normal2"/>
    <w:next w:val="TableNormal"/>
    <w:semiHidden/>
    <w:rsid w:val="00594CFF"/>
    <w:rPr>
      <w:rFonts w:ascii="Times" w:eastAsia="Times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2">
    <w:name w:val="List Number 2"/>
    <w:basedOn w:val="Normal"/>
    <w:locked/>
    <w:rsid w:val="008C46F5"/>
    <w:pPr>
      <w:numPr>
        <w:ilvl w:val="0"/>
        <w:numId w:val="8"/>
      </w:numPr>
      <w:contextualSpacing/>
    </w:pPr>
  </w:style>
  <w:style w:type="paragraph" w:styleId="ListBullet2">
    <w:name w:val="List Bullet 2"/>
    <w:basedOn w:val="Normal"/>
    <w:locked/>
    <w:rsid w:val="008C46F5"/>
    <w:pPr>
      <w:numPr>
        <w:ilvl w:val="0"/>
        <w:numId w:val="7"/>
      </w:numPr>
    </w:pPr>
  </w:style>
  <w:style w:type="paragraph" w:customStyle="1" w:styleId="ContentsHeading">
    <w:name w:val="Contents Heading"/>
    <w:basedOn w:val="Normal"/>
    <w:next w:val="Normal"/>
    <w:unhideWhenUsed/>
    <w:rsid w:val="00EF1479"/>
    <w:pPr>
      <w:numPr>
        <w:ilvl w:val="0"/>
        <w:numId w:val="0"/>
      </w:numPr>
      <w:tabs>
        <w:tab w:val="clear" w:pos="851"/>
      </w:tabs>
      <w:spacing w:after="0"/>
      <w:ind w:left="-57"/>
      <w:jc w:val="left"/>
    </w:pPr>
    <w:rPr>
      <w:rFonts w:eastAsia="Batang"/>
      <w:sz w:val="32"/>
      <w:lang w:eastAsia="en-AU"/>
    </w:rPr>
  </w:style>
  <w:style w:type="paragraph" w:customStyle="1" w:styleId="iheading">
    <w:name w:val="(i) heading"/>
    <w:basedOn w:val="Normal"/>
    <w:rsid w:val="00EF1479"/>
    <w:pPr>
      <w:numPr>
        <w:ilvl w:val="0"/>
        <w:numId w:val="9"/>
      </w:numPr>
      <w:tabs>
        <w:tab w:val="clear" w:pos="851"/>
        <w:tab w:val="left" w:pos="3402"/>
      </w:tabs>
      <w:spacing w:after="80" w:line="270" w:lineRule="atLeast"/>
      <w:ind w:left="3606" w:hanging="357"/>
      <w:jc w:val="left"/>
    </w:pPr>
    <w:rPr>
      <w:rFonts w:eastAsia="Batang"/>
      <w:bCs/>
      <w:iCs/>
      <w:sz w:val="21"/>
      <w:szCs w:val="21"/>
      <w:lang w:eastAsia="en-AU"/>
    </w:rPr>
  </w:style>
  <w:style w:type="paragraph" w:styleId="Subtitle">
    <w:name w:val="Subtitle"/>
    <w:basedOn w:val="Normal"/>
    <w:next w:val="Normal"/>
    <w:link w:val="SubtitleChar"/>
    <w:qFormat/>
    <w:locked/>
    <w:rsid w:val="00C75D74"/>
    <w:pPr>
      <w:spacing w:after="60"/>
      <w:outlineLvl w:val="1"/>
    </w:pPr>
    <w:rPr>
      <w:lang w:val="x-none"/>
    </w:rPr>
  </w:style>
  <w:style w:type="character" w:customStyle="1" w:styleId="SubtitleChar">
    <w:name w:val="Subtitle Char"/>
    <w:link w:val="Subtitle"/>
    <w:rsid w:val="00C75D74"/>
    <w:rPr>
      <w:rFonts w:ascii="Arial" w:hAnsi="Arial"/>
      <w:lang w:val="x-none" w:eastAsia="en-US"/>
    </w:rPr>
  </w:style>
  <w:style w:type="paragraph" w:styleId="ListParagraph">
    <w:name w:val="List Paragraph"/>
    <w:basedOn w:val="Normal"/>
    <w:uiPriority w:val="34"/>
    <w:qFormat/>
    <w:rsid w:val="00B56A25"/>
    <w:pPr>
      <w:numPr>
        <w:ilvl w:val="0"/>
        <w:numId w:val="0"/>
      </w:numPr>
      <w:tabs>
        <w:tab w:val="clear" w:pos="851"/>
      </w:tabs>
      <w:ind w:left="720"/>
    </w:pPr>
    <w:rPr>
      <w:rFonts w:cs="Arial"/>
      <w:lang w:eastAsia="en-AU"/>
    </w:rPr>
  </w:style>
  <w:style w:type="paragraph" w:customStyle="1" w:styleId="NormalSingle">
    <w:name w:val="Normal Single"/>
    <w:basedOn w:val="Normal"/>
    <w:qFormat/>
    <w:rsid w:val="004E3251"/>
    <w:pPr>
      <w:numPr>
        <w:ilvl w:val="0"/>
        <w:numId w:val="0"/>
      </w:numPr>
      <w:tabs>
        <w:tab w:val="clear" w:pos="851"/>
      </w:tabs>
      <w:spacing w:after="0"/>
      <w:jc w:val="left"/>
    </w:pPr>
    <w:rPr>
      <w:rFonts w:eastAsia="Batang"/>
      <w:sz w:val="21"/>
      <w:lang w:eastAsia="en-AU"/>
    </w:rPr>
  </w:style>
  <w:style w:type="character" w:styleId="FootnoteReference">
    <w:name w:val="footnote reference"/>
    <w:locked/>
    <w:rsid w:val="000D1696"/>
    <w:rPr>
      <w:vertAlign w:val="superscript"/>
    </w:rPr>
  </w:style>
  <w:style w:type="paragraph" w:customStyle="1" w:styleId="SubHeading4">
    <w:name w:val="SubHeading 4"/>
    <w:basedOn w:val="Normal"/>
    <w:uiPriority w:val="42"/>
    <w:unhideWhenUsed/>
    <w:rsid w:val="00E1587F"/>
    <w:pPr>
      <w:numPr>
        <w:ilvl w:val="3"/>
        <w:numId w:val="27"/>
      </w:numPr>
      <w:tabs>
        <w:tab w:val="clear" w:pos="851"/>
      </w:tabs>
      <w:spacing w:line="270" w:lineRule="atLeast"/>
      <w:jc w:val="left"/>
    </w:pPr>
    <w:rPr>
      <w:sz w:val="21"/>
      <w:szCs w:val="22"/>
      <w:lang w:eastAsia="en-AU"/>
    </w:rPr>
  </w:style>
  <w:style w:type="paragraph" w:customStyle="1" w:styleId="SubHeading5">
    <w:name w:val="SubHeading 5"/>
    <w:basedOn w:val="Normal"/>
    <w:uiPriority w:val="43"/>
    <w:unhideWhenUsed/>
    <w:qFormat/>
    <w:rsid w:val="00E1587F"/>
    <w:pPr>
      <w:numPr>
        <w:ilvl w:val="4"/>
        <w:numId w:val="27"/>
      </w:numPr>
      <w:tabs>
        <w:tab w:val="clear" w:pos="851"/>
      </w:tabs>
      <w:spacing w:line="270" w:lineRule="atLeast"/>
      <w:jc w:val="left"/>
    </w:pPr>
    <w:rPr>
      <w:sz w:val="21"/>
      <w:szCs w:val="22"/>
      <w:lang w:eastAsia="en-AU"/>
    </w:rPr>
  </w:style>
  <w:style w:type="paragraph" w:customStyle="1" w:styleId="SubHeading6">
    <w:name w:val="SubHeading 6"/>
    <w:basedOn w:val="Normal"/>
    <w:uiPriority w:val="44"/>
    <w:unhideWhenUsed/>
    <w:rsid w:val="00E1587F"/>
    <w:pPr>
      <w:numPr>
        <w:ilvl w:val="5"/>
        <w:numId w:val="27"/>
      </w:numPr>
      <w:tabs>
        <w:tab w:val="clear" w:pos="851"/>
      </w:tabs>
      <w:spacing w:line="270" w:lineRule="atLeast"/>
      <w:jc w:val="left"/>
    </w:pPr>
    <w:rPr>
      <w:sz w:val="21"/>
      <w:szCs w:val="22"/>
      <w:lang w:eastAsia="en-AU"/>
    </w:rPr>
  </w:style>
  <w:style w:type="paragraph" w:customStyle="1" w:styleId="SubHeading3">
    <w:name w:val="SubHeading 3"/>
    <w:basedOn w:val="Normal"/>
    <w:next w:val="NormalIndent"/>
    <w:uiPriority w:val="41"/>
    <w:unhideWhenUsed/>
    <w:rsid w:val="00E1587F"/>
    <w:pPr>
      <w:keepNext/>
      <w:numPr>
        <w:numId w:val="27"/>
      </w:numPr>
      <w:spacing w:before="80" w:after="65" w:line="240" w:lineRule="atLeast"/>
      <w:jc w:val="left"/>
    </w:pPr>
    <w:rPr>
      <w:b/>
      <w:sz w:val="24"/>
      <w:szCs w:val="24"/>
      <w:lang w:eastAsia="en-AU"/>
    </w:rPr>
  </w:style>
  <w:style w:type="paragraph" w:customStyle="1" w:styleId="Definition">
    <w:name w:val="Definition"/>
    <w:basedOn w:val="Normal"/>
    <w:uiPriority w:val="12"/>
    <w:qFormat/>
    <w:rsid w:val="00E1587F"/>
    <w:pPr>
      <w:numPr>
        <w:ilvl w:val="0"/>
        <w:numId w:val="28"/>
      </w:numPr>
      <w:tabs>
        <w:tab w:val="clear" w:pos="851"/>
      </w:tabs>
      <w:spacing w:line="270" w:lineRule="atLeast"/>
      <w:jc w:val="left"/>
    </w:pPr>
    <w:rPr>
      <w:sz w:val="21"/>
      <w:szCs w:val="22"/>
      <w:lang w:eastAsia="en-AU"/>
    </w:rPr>
  </w:style>
  <w:style w:type="paragraph" w:customStyle="1" w:styleId="Defa">
    <w:name w:val="Def (a)"/>
    <w:basedOn w:val="Normal"/>
    <w:uiPriority w:val="13"/>
    <w:qFormat/>
    <w:rsid w:val="00E1587F"/>
    <w:pPr>
      <w:numPr>
        <w:ilvl w:val="1"/>
        <w:numId w:val="28"/>
      </w:numPr>
      <w:tabs>
        <w:tab w:val="clear" w:pos="851"/>
      </w:tabs>
      <w:spacing w:line="270" w:lineRule="atLeast"/>
      <w:jc w:val="left"/>
    </w:pPr>
    <w:rPr>
      <w:sz w:val="21"/>
      <w:szCs w:val="22"/>
      <w:lang w:eastAsia="en-AU"/>
    </w:rPr>
  </w:style>
  <w:style w:type="paragraph" w:customStyle="1" w:styleId="Defi">
    <w:name w:val="Def (i)"/>
    <w:basedOn w:val="Normal"/>
    <w:uiPriority w:val="14"/>
    <w:qFormat/>
    <w:rsid w:val="00E1587F"/>
    <w:pPr>
      <w:numPr>
        <w:numId w:val="28"/>
      </w:numPr>
      <w:tabs>
        <w:tab w:val="clear" w:pos="851"/>
      </w:tabs>
      <w:spacing w:line="270" w:lineRule="atLeast"/>
      <w:jc w:val="left"/>
    </w:pPr>
    <w:rPr>
      <w:sz w:val="21"/>
      <w:szCs w:val="22"/>
      <w:lang w:eastAsia="en-AU"/>
    </w:rPr>
  </w:style>
  <w:style w:type="paragraph" w:customStyle="1" w:styleId="B5">
    <w:name w:val="B5#"/>
    <w:basedOn w:val="Normal"/>
    <w:rsid w:val="00422970"/>
    <w:pPr>
      <w:numPr>
        <w:ilvl w:val="8"/>
        <w:numId w:val="42"/>
      </w:numPr>
      <w:tabs>
        <w:tab w:val="clear" w:pos="851"/>
        <w:tab w:val="left" w:pos="1247"/>
        <w:tab w:val="left" w:pos="1814"/>
      </w:tabs>
      <w:suppressAutoHyphens/>
      <w:spacing w:before="120" w:after="0" w:line="260" w:lineRule="exact"/>
    </w:pPr>
    <w:rPr>
      <w:rFonts w:ascii="Times New Roman" w:hAnsi="Times New Roman"/>
      <w:spacing w:val="6"/>
      <w:sz w:val="22"/>
      <w:lang w:eastAsia="en-AU"/>
    </w:rPr>
  </w:style>
  <w:style w:type="paragraph" w:customStyle="1" w:styleId="H4">
    <w:name w:val="H4#"/>
    <w:basedOn w:val="H2"/>
    <w:next w:val="B1"/>
    <w:rsid w:val="00422970"/>
    <w:pPr>
      <w:keepNext/>
      <w:numPr>
        <w:ilvl w:val="3"/>
        <w:numId w:val="42"/>
      </w:numPr>
      <w:tabs>
        <w:tab w:val="clear" w:pos="567"/>
        <w:tab w:val="clear" w:pos="851"/>
        <w:tab w:val="clear" w:pos="1134"/>
        <w:tab w:val="clear" w:pos="1701"/>
        <w:tab w:val="num" w:pos="0"/>
        <w:tab w:val="left" w:pos="1247"/>
        <w:tab w:val="left" w:pos="1814"/>
        <w:tab w:val="left" w:pos="2268"/>
      </w:tabs>
      <w:spacing w:before="120" w:after="0"/>
      <w:outlineLvl w:val="3"/>
    </w:pPr>
    <w:rPr>
      <w:rFonts w:ascii="Times New Roman" w:hAnsi="Times New Roman"/>
      <w:b w:val="0"/>
      <w:bCs w:val="0"/>
      <w:i/>
      <w:color w:val="auto"/>
      <w:szCs w:val="20"/>
    </w:rPr>
  </w:style>
  <w:style w:type="paragraph" w:customStyle="1" w:styleId="H5">
    <w:name w:val="H5#"/>
    <w:basedOn w:val="H2"/>
    <w:next w:val="B1"/>
    <w:rsid w:val="00422970"/>
    <w:pPr>
      <w:keepNext/>
      <w:numPr>
        <w:ilvl w:val="4"/>
        <w:numId w:val="42"/>
      </w:numPr>
      <w:tabs>
        <w:tab w:val="clear" w:pos="567"/>
        <w:tab w:val="clear" w:pos="851"/>
        <w:tab w:val="clear" w:pos="1134"/>
        <w:tab w:val="clear" w:pos="1701"/>
        <w:tab w:val="num" w:pos="0"/>
        <w:tab w:val="left" w:pos="1247"/>
        <w:tab w:val="left" w:pos="1814"/>
        <w:tab w:val="left" w:pos="2268"/>
      </w:tabs>
      <w:spacing w:before="120" w:after="0"/>
      <w:outlineLvl w:val="4"/>
    </w:pPr>
    <w:rPr>
      <w:rFonts w:ascii="Times New Roman" w:hAnsi="Times New Roman"/>
      <w:b w:val="0"/>
      <w:bCs w:val="0"/>
      <w:i/>
      <w:color w:val="auto"/>
      <w:szCs w:val="20"/>
    </w:rPr>
  </w:style>
  <w:style w:type="character" w:customStyle="1" w:styleId="B1Char">
    <w:name w:val="B1 Char"/>
    <w:link w:val="B1"/>
    <w:rsid w:val="00D4203E"/>
    <w:rPr>
      <w:rFonts w:ascii="Arial" w:hAnsi="Arial"/>
      <w:color w:val="000000"/>
      <w:spacing w:val="6"/>
      <w:sz w:val="22"/>
      <w:szCs w:val="22"/>
      <w:lang w:val="x-none" w:eastAsia="x-none"/>
    </w:rPr>
  </w:style>
  <w:style w:type="paragraph" w:customStyle="1" w:styleId="AltHeading1">
    <w:name w:val="Alt Heading 1"/>
    <w:basedOn w:val="Heading1"/>
    <w:next w:val="BodyText"/>
    <w:uiPriority w:val="1"/>
    <w:qFormat/>
    <w:rsid w:val="00654EAB"/>
    <w:pPr>
      <w:keepNext/>
      <w:keepLines/>
      <w:widowControl w:val="0"/>
      <w:numPr>
        <w:numId w:val="52"/>
      </w:numPr>
      <w:tabs>
        <w:tab w:val="clear" w:pos="851"/>
        <w:tab w:val="clear" w:pos="1134"/>
        <w:tab w:val="num" w:pos="1070"/>
      </w:tabs>
      <w:spacing w:before="180" w:after="240"/>
      <w:ind w:left="1070" w:hanging="360"/>
      <w:jc w:val="left"/>
    </w:pPr>
    <w:rPr>
      <w:rFonts w:ascii="Arial Black" w:hAnsi="Arial Black" w:cs="Arial"/>
      <w:bCs w:val="0"/>
      <w:kern w:val="32"/>
      <w:sz w:val="48"/>
      <w:szCs w:val="32"/>
      <w:lang w:val="en-AU" w:eastAsia="en-AU"/>
    </w:rPr>
  </w:style>
  <w:style w:type="paragraph" w:customStyle="1" w:styleId="AltHeading2">
    <w:name w:val="Alt Heading 2"/>
    <w:basedOn w:val="Heading2"/>
    <w:next w:val="BodyText"/>
    <w:uiPriority w:val="1"/>
    <w:qFormat/>
    <w:rsid w:val="00654EAB"/>
    <w:pPr>
      <w:keepNext/>
      <w:keepLines/>
      <w:numPr>
        <w:numId w:val="52"/>
      </w:numPr>
      <w:tabs>
        <w:tab w:val="clear" w:pos="1134"/>
        <w:tab w:val="num" w:pos="1440"/>
      </w:tabs>
      <w:spacing w:before="240" w:after="240"/>
      <w:ind w:left="1440" w:hanging="360"/>
      <w:jc w:val="left"/>
    </w:pPr>
    <w:rPr>
      <w:rFonts w:cs="Arial"/>
      <w:iCs/>
      <w:sz w:val="36"/>
      <w:szCs w:val="28"/>
      <w:lang w:val="en-AU" w:eastAsia="en-AU"/>
    </w:rPr>
  </w:style>
  <w:style w:type="paragraph" w:customStyle="1" w:styleId="AltHeading3">
    <w:name w:val="Alt Heading 3"/>
    <w:basedOn w:val="Heading3"/>
    <w:next w:val="BodyText"/>
    <w:uiPriority w:val="1"/>
    <w:qFormat/>
    <w:rsid w:val="00654EAB"/>
    <w:pPr>
      <w:keepNext/>
      <w:keepLines/>
      <w:numPr>
        <w:ilvl w:val="2"/>
        <w:numId w:val="52"/>
      </w:numPr>
      <w:tabs>
        <w:tab w:val="clear" w:pos="851"/>
        <w:tab w:val="clear" w:pos="1134"/>
        <w:tab w:val="num" w:pos="2160"/>
      </w:tabs>
      <w:spacing w:before="240" w:after="240"/>
      <w:ind w:left="2160" w:hanging="180"/>
      <w:jc w:val="left"/>
    </w:pPr>
    <w:rPr>
      <w:rFonts w:ascii="Arial" w:hAnsi="Arial"/>
      <w:b w:val="0"/>
      <w:sz w:val="28"/>
      <w:szCs w:val="24"/>
      <w:lang w:val="en-AU" w:eastAsia="en-AU"/>
    </w:rPr>
  </w:style>
  <w:style w:type="paragraph" w:customStyle="1" w:styleId="AltHeading4">
    <w:name w:val="Alt Heading 4"/>
    <w:basedOn w:val="Heading4"/>
    <w:next w:val="BodyText"/>
    <w:uiPriority w:val="1"/>
    <w:qFormat/>
    <w:rsid w:val="00654EAB"/>
    <w:pPr>
      <w:keepNext/>
      <w:keepLines/>
      <w:numPr>
        <w:numId w:val="52"/>
      </w:numPr>
      <w:tabs>
        <w:tab w:val="clear" w:pos="567"/>
        <w:tab w:val="clear" w:pos="1134"/>
        <w:tab w:val="clear" w:pos="1985"/>
        <w:tab w:val="num" w:pos="2880"/>
      </w:tabs>
      <w:spacing w:before="180" w:line="240" w:lineRule="auto"/>
      <w:ind w:left="2880" w:hanging="360"/>
    </w:pPr>
    <w:rPr>
      <w:rFonts w:ascii="Arial Black" w:hAnsi="Arial Black"/>
      <w:bCs/>
      <w:iCs w:val="0"/>
      <w:sz w:val="22"/>
      <w:szCs w:val="22"/>
      <w:lang w:val="en-AU" w:eastAsia="en-AU"/>
    </w:rPr>
  </w:style>
  <w:style w:type="paragraph" w:customStyle="1" w:styleId="AltHeading5">
    <w:name w:val="Alt Heading 5"/>
    <w:basedOn w:val="Heading5"/>
    <w:next w:val="BodyText"/>
    <w:uiPriority w:val="1"/>
    <w:qFormat/>
    <w:rsid w:val="00654EAB"/>
    <w:pPr>
      <w:keepNext/>
      <w:keepLines/>
      <w:numPr>
        <w:ilvl w:val="4"/>
        <w:numId w:val="52"/>
      </w:numPr>
      <w:tabs>
        <w:tab w:val="clear" w:pos="851"/>
        <w:tab w:val="clear" w:pos="1134"/>
        <w:tab w:val="num" w:pos="3600"/>
      </w:tabs>
      <w:spacing w:before="240"/>
      <w:ind w:left="3600" w:hanging="360"/>
      <w:jc w:val="left"/>
    </w:pPr>
    <w:rPr>
      <w:b/>
      <w:iCs/>
      <w:color w:val="58595B"/>
      <w:sz w:val="22"/>
      <w:szCs w:val="26"/>
      <w:lang w:val="en-AU" w:eastAsia="en-AU"/>
    </w:rPr>
  </w:style>
  <w:style w:type="numbering" w:customStyle="1" w:styleId="ListNumberedHeadings">
    <w:name w:val="List_NumberedHeadings"/>
    <w:uiPriority w:val="99"/>
    <w:rsid w:val="00654EAB"/>
    <w:pPr>
      <w:numPr>
        <w:numId w:val="52"/>
      </w:numPr>
    </w:pPr>
  </w:style>
  <w:style w:type="character" w:styleId="Strong">
    <w:name w:val="Strong"/>
    <w:uiPriority w:val="22"/>
    <w:qFormat/>
    <w:locked/>
    <w:rsid w:val="00654EAB"/>
    <w:rPr>
      <w:b/>
      <w:bCs/>
    </w:rPr>
  </w:style>
  <w:style w:type="character" w:customStyle="1" w:styleId="tgc">
    <w:name w:val="_tgc"/>
    <w:rsid w:val="00654EA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71EE"/>
    <w:rPr>
      <w:color w:val="605E5C"/>
      <w:shd w:val="clear" w:color="auto" w:fill="E1DFDD"/>
    </w:rPr>
  </w:style>
  <w:style w:type="paragraph" w:customStyle="1" w:styleId="Default">
    <w:name w:val="Default"/>
    <w:basedOn w:val="Normal"/>
    <w:rsid w:val="001B09D7"/>
    <w:pPr>
      <w:numPr>
        <w:ilvl w:val="0"/>
        <w:numId w:val="0"/>
      </w:numPr>
      <w:tabs>
        <w:tab w:val="clear" w:pos="851"/>
      </w:tabs>
      <w:autoSpaceDE w:val="0"/>
      <w:autoSpaceDN w:val="0"/>
      <w:spacing w:after="0"/>
      <w:jc w:val="left"/>
    </w:pPr>
    <w:rPr>
      <w:rFonts w:eastAsiaTheme="minorHAnsi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034B1A"/>
  </w:style>
  <w:style w:type="character" w:customStyle="1" w:styleId="eop">
    <w:name w:val="eop"/>
    <w:basedOn w:val="DefaultParagraphFont"/>
    <w:rsid w:val="00034B1A"/>
  </w:style>
  <w:style w:type="character" w:customStyle="1" w:styleId="spellingerror">
    <w:name w:val="spellingerror"/>
    <w:basedOn w:val="DefaultParagraphFont"/>
    <w:rsid w:val="00034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rrsOffice\Templates\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840557847574E8A2F34BEAF52EB06" ma:contentTypeVersion="9" ma:contentTypeDescription="Create a new document." ma:contentTypeScope="" ma:versionID="5789b790ed1fb30ada24e2a3d1f9fe6e">
  <xsd:schema xmlns:xsd="http://www.w3.org/2001/XMLSchema" xmlns:xs="http://www.w3.org/2001/XMLSchema" xmlns:p="http://schemas.microsoft.com/office/2006/metadata/properties" xmlns:ns2="11cdd4fa-266d-4037-89ac-74561c71e551" targetNamespace="http://schemas.microsoft.com/office/2006/metadata/properties" ma:root="true" ma:fieldsID="48f12ea99b46bbfb855fe11594f09605" ns2:_="">
    <xsd:import namespace="11cdd4fa-266d-4037-89ac-74561c71e5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dd4fa-266d-4037-89ac-74561c71e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10D1FC-B6EF-48F8-BB01-56EF1D3FC0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E311D-BB51-4B20-BC41-77D1E22BF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3E21E1-770F-442E-AC59-EB6EC1BF3B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8D5BC6-78BA-45C5-A03F-743BBF4E0E51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A17955F-CD4F-4B40-9BEC-2C3023771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dd4fa-266d-4037-89ac-74561c71e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83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Agreement - General Services</vt:lpstr>
    </vt:vector>
  </TitlesOfParts>
  <Company>Downer EDI Engineering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Agreement - General Services</dc:title>
  <dc:subject>DEE - Corporate Supply Agreement</dc:subject>
  <dc:creator>CDerham</dc:creator>
  <cp:keywords/>
  <cp:lastModifiedBy>Peter Giles</cp:lastModifiedBy>
  <cp:revision>13</cp:revision>
  <cp:lastPrinted>2020-06-17T04:00:00Z</cp:lastPrinted>
  <dcterms:created xsi:type="dcterms:W3CDTF">2021-06-22T05:54:00Z</dcterms:created>
  <dcterms:modified xsi:type="dcterms:W3CDTF">2021-06-24T01:33:00Z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2">
    <vt:lpwstr>L9hWIx0+cIlNfup4uUesLCnE0G+PZdCj9qeJzQvOgZ/tKrKSSvfXawKEqyT_x000d_
OCtkl1t7Id2Z+Rn8PA3gLbPuydXP60GrLhMxNOqyrDco0dbJXWlE5dP8vTc=</vt:lpwstr>
  </property>
  <property fmtid="{D5CDD505-2E9C-101B-9397-08002B2CF9AE}" pid="3" name="RESPONSE_SENDER_NAME">
    <vt:lpwstr>gAAAJ+PfKkF/6hhr97PSEHjwUlIAl0tUg8RR</vt:lpwstr>
  </property>
  <property fmtid="{D5CDD505-2E9C-101B-9397-08002B2CF9AE}" pid="4" name="_NewReviewCycle">
    <vt:lpwstr/>
  </property>
  <property fmtid="{D5CDD505-2E9C-101B-9397-08002B2CF9AE}" pid="5" name="mDocID">
    <vt:lpwstr/>
  </property>
  <property fmtid="{D5CDD505-2E9C-101B-9397-08002B2CF9AE}" pid="6" name="MAIL_MSG_ID1">
    <vt:lpwstr>0FAA8jIWMkClSc5Br4wTGAhcO+lA50XlV6EgsorTRNQm7gbCEGbHwL0htt9eLeXtyMw64wbK0aXgpSJ8_x000d_
Sc0/yhWviF/fLlAH9CBM95D721+WfcjjnYBmgvyxczlPhkIxjwvyPadM8ej/exR8Sc0/yhWviF/f_x000d_
LlAH9CBM95D721+WfcjjnYBmgvyxczlPhkIxjwvyTH88HInZ7KbRzlbBeBGcnZ9THTxZxjmBq2w9_x000d_
SBDO/UDzG2RCDrWRT</vt:lpwstr>
  </property>
  <property fmtid="{D5CDD505-2E9C-101B-9397-08002B2CF9AE}" pid="7" name="EMAIL_OWNER_ADDRESS">
    <vt:lpwstr>ABAAmJ+7jnJ2eOXOT1HiOyyPC6bNyeLnnOxhjvrg2hKXGhY6HBPOgD874IdZArC1+7jD</vt:lpwstr>
  </property>
  <property fmtid="{D5CDD505-2E9C-101B-9397-08002B2CF9AE}" pid="8" name="Category">
    <vt:lpwstr>Reviewed Templates</vt:lpwstr>
  </property>
  <property fmtid="{D5CDD505-2E9C-101B-9397-08002B2CF9AE}" pid="9" name="ContentType">
    <vt:lpwstr>Document</vt:lpwstr>
  </property>
  <property fmtid="{D5CDD505-2E9C-101B-9397-08002B2CF9AE}" pid="10" name="Order">
    <vt:lpwstr>3300.00000000000</vt:lpwstr>
  </property>
  <property fmtid="{D5CDD505-2E9C-101B-9397-08002B2CF9AE}" pid="11" name="DocID">
    <vt:lpwstr>d</vt:lpwstr>
  </property>
  <property fmtid="{D5CDD505-2E9C-101B-9397-08002B2CF9AE}" pid="12" name="Instructions">
    <vt:lpwstr>Agreement</vt:lpwstr>
  </property>
  <property fmtid="{D5CDD505-2E9C-101B-9397-08002B2CF9AE}" pid="13" name="Document Number">
    <vt:lpwstr>DG-LG-LP007</vt:lpwstr>
  </property>
  <property fmtid="{D5CDD505-2E9C-101B-9397-08002B2CF9AE}" pid="14" name="Doc id">
    <vt:lpwstr>g</vt:lpwstr>
  </property>
  <property fmtid="{D5CDD505-2E9C-101B-9397-08002B2CF9AE}" pid="15" name="Document Type">
    <vt:lpwstr/>
  </property>
  <property fmtid="{D5CDD505-2E9C-101B-9397-08002B2CF9AE}" pid="16" name="ContentTypeId">
    <vt:lpwstr>0x010100713840557847574E8A2F34BEAF52EB06</vt:lpwstr>
  </property>
  <property fmtid="{D5CDD505-2E9C-101B-9397-08002B2CF9AE}" pid="17" name="_dlc_DocIdItemGuid">
    <vt:lpwstr>8c23f5bd-7bd8-4390-808f-2b9dc7382468</vt:lpwstr>
  </property>
</Properties>
</file>